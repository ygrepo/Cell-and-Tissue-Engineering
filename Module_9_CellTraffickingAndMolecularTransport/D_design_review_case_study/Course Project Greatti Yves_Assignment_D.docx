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5D8D499" w:rsidR="003F7429" w:rsidRPr="00DF5CC8" w:rsidRDefault="00A57DB1"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6533FA26" w14:textId="58CC1AD4" w:rsidR="0052634B" w:rsidRPr="00AB20CB" w:rsidRDefault="00373E0B" w:rsidP="00AB20CB">
      <w:pPr>
        <w:spacing w:line="480" w:lineRule="auto"/>
        <w:rPr>
          <w:sz w:val="22"/>
          <w:szCs w:val="22"/>
        </w:rPr>
        <w:sectPr w:rsidR="0052634B" w:rsidRPr="00AB20CB" w:rsidSect="00DD15DF">
          <w:headerReference w:type="default" r:id="rId11"/>
          <w:footerReference w:type="default" r:id="rId12"/>
          <w:pgSz w:w="12240" w:h="15840"/>
          <w:pgMar w:top="720" w:right="1080" w:bottom="1728" w:left="1080" w:header="720" w:footer="720" w:gutter="0"/>
          <w:cols w:space="720"/>
          <w:titlePg/>
          <w:docGrid w:linePitch="360"/>
        </w:sect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802A8">
        <w:rPr>
          <w:sz w:val="22"/>
          <w:szCs w:val="22"/>
        </w:rPr>
        <w:t>.</w:t>
      </w:r>
    </w:p>
    <w:p w14:paraId="5E8CBCCF" w14:textId="77777777" w:rsidR="00AB20CB" w:rsidRPr="009E13FB" w:rsidRDefault="00AB20CB" w:rsidP="00AB20CB">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AB20CB" w:rsidRPr="00773149" w14:paraId="693AC91F" w14:textId="77777777" w:rsidTr="00A26ABB">
        <w:trPr>
          <w:trHeight w:val="220"/>
        </w:trPr>
        <w:tc>
          <w:tcPr>
            <w:tcW w:w="1424" w:type="pct"/>
            <w:shd w:val="clear" w:color="auto" w:fill="C6D9F1"/>
          </w:tcPr>
          <w:p w14:paraId="58342AE3" w14:textId="77777777" w:rsidR="00AB20CB" w:rsidRPr="00773149" w:rsidRDefault="00AB20CB"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645E3090" w14:textId="77777777" w:rsidR="00AB20CB" w:rsidRPr="00773149" w:rsidRDefault="00AB20CB"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C79E5F3" w14:textId="77777777" w:rsidR="00AB20CB" w:rsidRPr="00773149" w:rsidRDefault="00AB20CB"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B774264" w14:textId="77777777" w:rsidR="00AB20CB" w:rsidRPr="00773149" w:rsidRDefault="00AB20CB" w:rsidP="00A26ABB">
            <w:pPr>
              <w:pStyle w:val="JHEPBody"/>
              <w:rPr>
                <w:b/>
                <w:bCs/>
                <w:sz w:val="20"/>
                <w:szCs w:val="20"/>
                <w:lang w:bidi="en-US"/>
              </w:rPr>
            </w:pPr>
            <w:r w:rsidRPr="00773149">
              <w:rPr>
                <w:b/>
                <w:bCs/>
                <w:sz w:val="20"/>
                <w:szCs w:val="20"/>
                <w:lang w:bidi="en-US"/>
              </w:rPr>
              <w:t>Reference</w:t>
            </w:r>
          </w:p>
        </w:tc>
      </w:tr>
      <w:tr w:rsidR="00AB20CB" w:rsidRPr="00773149" w14:paraId="26E4F886" w14:textId="77777777" w:rsidTr="00A26ABB">
        <w:trPr>
          <w:trHeight w:val="1098"/>
        </w:trPr>
        <w:tc>
          <w:tcPr>
            <w:tcW w:w="1424" w:type="pct"/>
          </w:tcPr>
          <w:p w14:paraId="0F429F74" w14:textId="77777777" w:rsidR="00AB20CB" w:rsidRPr="008A5292" w:rsidRDefault="00AB20CB"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09EBDBEB" w14:textId="77777777" w:rsidR="00AB20CB" w:rsidRDefault="00AB20CB"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38607161" w14:textId="77777777" w:rsidR="00AB20CB" w:rsidRPr="00773149" w:rsidRDefault="00AB20CB"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66EA7A1E" w14:textId="77777777" w:rsidR="00AB20CB" w:rsidRDefault="00AB20CB" w:rsidP="00A26ABB">
            <w:pPr>
              <w:pStyle w:val="JHEPBody"/>
              <w:numPr>
                <w:ilvl w:val="0"/>
                <w:numId w:val="24"/>
              </w:numPr>
              <w:rPr>
                <w:bCs/>
                <w:sz w:val="20"/>
                <w:szCs w:val="20"/>
                <w:lang w:bidi="en-US"/>
              </w:rPr>
            </w:pPr>
            <w:r>
              <w:rPr>
                <w:bCs/>
                <w:sz w:val="20"/>
                <w:szCs w:val="20"/>
                <w:lang w:bidi="en-US"/>
              </w:rPr>
              <w:t>Does not improve long-term neurological outcome</w:t>
            </w:r>
          </w:p>
          <w:p w14:paraId="4C5BAF9B" w14:textId="77777777" w:rsidR="00AB20CB" w:rsidRDefault="00AB20CB"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746CBDEC" w14:textId="77777777" w:rsidR="00AB20CB" w:rsidRDefault="00AB20CB" w:rsidP="00A26ABB">
            <w:pPr>
              <w:pStyle w:val="JHEPBody"/>
              <w:numPr>
                <w:ilvl w:val="0"/>
                <w:numId w:val="24"/>
              </w:numPr>
              <w:rPr>
                <w:bCs/>
                <w:sz w:val="20"/>
                <w:szCs w:val="20"/>
                <w:lang w:bidi="en-US"/>
              </w:rPr>
            </w:pPr>
            <w:r>
              <w:rPr>
                <w:bCs/>
                <w:sz w:val="20"/>
                <w:szCs w:val="20"/>
                <w:lang w:bidi="en-US"/>
              </w:rPr>
              <w:t>Risk of hyperglycemia</w:t>
            </w:r>
          </w:p>
          <w:p w14:paraId="0ABF072A" w14:textId="77777777" w:rsidR="00AB20CB" w:rsidRPr="00773149" w:rsidRDefault="00AB20CB"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D82969F"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5D92CB9"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795A2AE"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328EAF39" w14:textId="77777777" w:rsidR="00AB20CB" w:rsidRPr="00773149" w:rsidRDefault="00AB20CB" w:rsidP="00A26ABB">
            <w:pPr>
              <w:pStyle w:val="JHEPBody"/>
              <w:rPr>
                <w:bCs/>
                <w:sz w:val="20"/>
                <w:szCs w:val="20"/>
                <w:lang w:bidi="en-US"/>
              </w:rPr>
            </w:pPr>
            <w:r>
              <w:rPr>
                <w:bCs/>
                <w:sz w:val="20"/>
                <w:szCs w:val="20"/>
                <w:lang w:bidi="en-US"/>
              </w:rPr>
              <w:t>(KAISER)</w:t>
            </w:r>
          </w:p>
        </w:tc>
      </w:tr>
      <w:tr w:rsidR="00AB20CB" w:rsidRPr="00773149" w14:paraId="5BEBFDF2" w14:textId="77777777" w:rsidTr="00A26ABB">
        <w:trPr>
          <w:trHeight w:val="1098"/>
        </w:trPr>
        <w:tc>
          <w:tcPr>
            <w:tcW w:w="1424" w:type="pct"/>
          </w:tcPr>
          <w:p w14:paraId="391EE5DA" w14:textId="77777777" w:rsidR="00AB20CB" w:rsidRPr="00773149" w:rsidRDefault="00AB20CB"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7164A65F" w14:textId="77777777" w:rsidR="00AB20CB" w:rsidRDefault="00AB20CB"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3D4F83F9" w14:textId="77777777" w:rsidR="00AB20CB" w:rsidRDefault="00AB20CB" w:rsidP="00A26ABB">
            <w:pPr>
              <w:pStyle w:val="JHEPBody"/>
              <w:numPr>
                <w:ilvl w:val="0"/>
                <w:numId w:val="26"/>
              </w:numPr>
              <w:rPr>
                <w:bCs/>
                <w:sz w:val="20"/>
                <w:szCs w:val="20"/>
                <w:lang w:bidi="en-US"/>
              </w:rPr>
            </w:pPr>
            <w:r>
              <w:rPr>
                <w:bCs/>
                <w:sz w:val="20"/>
                <w:szCs w:val="20"/>
                <w:lang w:bidi="en-US"/>
              </w:rPr>
              <w:t>Better neurological outcomes</w:t>
            </w:r>
          </w:p>
          <w:p w14:paraId="2E86ABDE" w14:textId="77777777" w:rsidR="00AB20CB" w:rsidRPr="00773149" w:rsidRDefault="00AB20CB"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7F7C3744" w14:textId="77777777" w:rsidR="00AB20CB" w:rsidRDefault="00AB20CB" w:rsidP="00A26ABB">
            <w:pPr>
              <w:pStyle w:val="JHEPBody"/>
              <w:numPr>
                <w:ilvl w:val="0"/>
                <w:numId w:val="25"/>
              </w:numPr>
              <w:rPr>
                <w:bCs/>
                <w:sz w:val="20"/>
                <w:szCs w:val="20"/>
                <w:lang w:bidi="en-US"/>
              </w:rPr>
            </w:pPr>
            <w:r>
              <w:rPr>
                <w:bCs/>
                <w:sz w:val="20"/>
                <w:szCs w:val="20"/>
                <w:lang w:bidi="en-US"/>
              </w:rPr>
              <w:t>Neural injury</w:t>
            </w:r>
          </w:p>
          <w:p w14:paraId="5B6120D1" w14:textId="77777777" w:rsidR="00AB20CB" w:rsidRDefault="00AB20CB" w:rsidP="00A26ABB">
            <w:pPr>
              <w:pStyle w:val="JHEPBody"/>
              <w:numPr>
                <w:ilvl w:val="0"/>
                <w:numId w:val="25"/>
              </w:numPr>
              <w:rPr>
                <w:bCs/>
                <w:sz w:val="20"/>
                <w:szCs w:val="20"/>
                <w:lang w:bidi="en-US"/>
              </w:rPr>
            </w:pPr>
            <w:r>
              <w:rPr>
                <w:bCs/>
                <w:sz w:val="20"/>
                <w:szCs w:val="20"/>
                <w:lang w:bidi="en-US"/>
              </w:rPr>
              <w:t>Increases risks of hematomas</w:t>
            </w:r>
          </w:p>
          <w:p w14:paraId="3834C82B" w14:textId="77777777" w:rsidR="00AB20CB" w:rsidRDefault="00AB20CB" w:rsidP="00A26ABB">
            <w:pPr>
              <w:pStyle w:val="JHEPBody"/>
              <w:numPr>
                <w:ilvl w:val="0"/>
                <w:numId w:val="25"/>
              </w:numPr>
              <w:rPr>
                <w:bCs/>
                <w:sz w:val="20"/>
                <w:szCs w:val="20"/>
                <w:lang w:bidi="en-US"/>
              </w:rPr>
            </w:pPr>
            <w:r>
              <w:rPr>
                <w:bCs/>
                <w:sz w:val="20"/>
                <w:szCs w:val="20"/>
                <w:lang w:bidi="en-US"/>
              </w:rPr>
              <w:t>Intracranial bleeds</w:t>
            </w:r>
          </w:p>
          <w:p w14:paraId="5BEFF615" w14:textId="77777777" w:rsidR="00AB20CB" w:rsidRDefault="00AB20CB" w:rsidP="00A26ABB">
            <w:pPr>
              <w:pStyle w:val="JHEPBody"/>
              <w:numPr>
                <w:ilvl w:val="0"/>
                <w:numId w:val="25"/>
              </w:numPr>
              <w:rPr>
                <w:bCs/>
                <w:sz w:val="20"/>
                <w:szCs w:val="20"/>
                <w:lang w:bidi="en-US"/>
              </w:rPr>
            </w:pPr>
            <w:r>
              <w:rPr>
                <w:bCs/>
                <w:sz w:val="20"/>
                <w:szCs w:val="20"/>
                <w:lang w:bidi="en-US"/>
              </w:rPr>
              <w:t>Needs reimplantation of critical vessels</w:t>
            </w:r>
          </w:p>
          <w:p w14:paraId="1FC06304" w14:textId="77777777" w:rsidR="00AB20CB" w:rsidRDefault="00AB20CB" w:rsidP="00A26ABB">
            <w:pPr>
              <w:pStyle w:val="JHEPBody"/>
              <w:numPr>
                <w:ilvl w:val="0"/>
                <w:numId w:val="25"/>
              </w:numPr>
              <w:rPr>
                <w:bCs/>
                <w:sz w:val="20"/>
                <w:szCs w:val="20"/>
                <w:lang w:bidi="en-US"/>
              </w:rPr>
            </w:pPr>
            <w:r>
              <w:rPr>
                <w:bCs/>
                <w:sz w:val="20"/>
                <w:szCs w:val="20"/>
                <w:lang w:bidi="en-US"/>
              </w:rPr>
              <w:t>Infection</w:t>
            </w:r>
          </w:p>
        </w:tc>
        <w:tc>
          <w:tcPr>
            <w:tcW w:w="1218" w:type="pct"/>
          </w:tcPr>
          <w:p w14:paraId="32A34CB2" w14:textId="77777777" w:rsidR="00AB20CB"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3DC22401" w14:textId="77777777" w:rsidR="00AB20CB" w:rsidRPr="00773149" w:rsidRDefault="00AB20CB"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AB20CB" w:rsidRPr="00773149" w14:paraId="0A9DBC2F" w14:textId="77777777" w:rsidTr="00A26ABB">
        <w:trPr>
          <w:trHeight w:val="1098"/>
        </w:trPr>
        <w:tc>
          <w:tcPr>
            <w:tcW w:w="1424" w:type="pct"/>
          </w:tcPr>
          <w:p w14:paraId="077A26FA" w14:textId="77777777" w:rsidR="00AB20CB" w:rsidRPr="005F6B4B" w:rsidRDefault="00AB20CB"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7435F42C" w14:textId="77777777" w:rsidR="00AB20CB" w:rsidRDefault="00AB20CB"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67819CE" w14:textId="31BCC980" w:rsidR="00AB20CB" w:rsidRPr="001A7A0C" w:rsidRDefault="00AB20CB"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0882BD7F" w14:textId="77777777" w:rsidR="00AB20CB" w:rsidRDefault="00AB20CB"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1AAC5375" w14:textId="77777777" w:rsidR="00AB20CB" w:rsidRDefault="00AB20CB"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600A6A52" w14:textId="77777777" w:rsidR="00AB20CB" w:rsidRPr="00773149" w:rsidRDefault="00AB20CB" w:rsidP="00A26ABB">
            <w:pPr>
              <w:pStyle w:val="JHEPBody"/>
              <w:rPr>
                <w:bCs/>
                <w:sz w:val="20"/>
                <w:szCs w:val="20"/>
                <w:lang w:bidi="en-US"/>
              </w:rPr>
            </w:pPr>
            <w:r w:rsidRPr="008267EC">
              <w:rPr>
                <w:bCs/>
                <w:sz w:val="20"/>
                <w:szCs w:val="20"/>
                <w:lang w:bidi="en-US"/>
              </w:rPr>
              <w:t>https://www.hocoma.com/us/solutions/lokomat/</w:t>
            </w:r>
          </w:p>
        </w:tc>
      </w:tr>
      <w:tr w:rsidR="00AB20CB" w:rsidRPr="00773149" w14:paraId="18F07A4C" w14:textId="77777777" w:rsidTr="00A26ABB">
        <w:trPr>
          <w:trHeight w:val="1098"/>
        </w:trPr>
        <w:tc>
          <w:tcPr>
            <w:tcW w:w="1424" w:type="pct"/>
          </w:tcPr>
          <w:p w14:paraId="60491C3B" w14:textId="77777777" w:rsidR="00AB20CB" w:rsidRDefault="00AB20CB"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6FCCF65F" w14:textId="77777777" w:rsidR="00AB20CB" w:rsidRDefault="00AB20CB"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25148CC8" w14:textId="77777777" w:rsidR="00AB20CB" w:rsidRPr="00CF00C6" w:rsidRDefault="00AB20CB" w:rsidP="00A26ABB">
            <w:pPr>
              <w:pStyle w:val="JHEPBody"/>
              <w:numPr>
                <w:ilvl w:val="0"/>
                <w:numId w:val="27"/>
              </w:numPr>
              <w:rPr>
                <w:bCs/>
                <w:sz w:val="20"/>
                <w:szCs w:val="20"/>
                <w:lang w:bidi="en-US"/>
              </w:rPr>
            </w:pPr>
            <w:r>
              <w:rPr>
                <w:bCs/>
                <w:sz w:val="20"/>
                <w:szCs w:val="20"/>
                <w:lang w:bidi="en-US"/>
              </w:rPr>
              <w:t>Could be purified so lower risk of inflammatory response</w:t>
            </w:r>
          </w:p>
          <w:p w14:paraId="20698849" w14:textId="77777777" w:rsidR="00AB20CB" w:rsidRPr="00B83FB7" w:rsidRDefault="00AB20CB"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0B9E11C5" w14:textId="77777777" w:rsidR="00AB20CB" w:rsidRDefault="00AB20CB" w:rsidP="00A26ABB">
            <w:pPr>
              <w:pStyle w:val="JHEPBody"/>
              <w:numPr>
                <w:ilvl w:val="0"/>
                <w:numId w:val="28"/>
              </w:numPr>
              <w:rPr>
                <w:bCs/>
                <w:sz w:val="20"/>
                <w:szCs w:val="20"/>
                <w:lang w:bidi="en-US"/>
              </w:rPr>
            </w:pPr>
            <w:r>
              <w:rPr>
                <w:bCs/>
                <w:sz w:val="20"/>
                <w:szCs w:val="20"/>
                <w:lang w:bidi="en-US"/>
              </w:rPr>
              <w:t>Source from animals (bovine tendon)</w:t>
            </w:r>
          </w:p>
          <w:p w14:paraId="4A1C5D5A" w14:textId="7BE1FD55" w:rsidR="00AB20CB" w:rsidRDefault="00DA7B79" w:rsidP="00A26ABB">
            <w:pPr>
              <w:pStyle w:val="JHEPBody"/>
              <w:numPr>
                <w:ilvl w:val="0"/>
                <w:numId w:val="28"/>
              </w:numPr>
              <w:rPr>
                <w:bCs/>
                <w:sz w:val="20"/>
                <w:szCs w:val="20"/>
                <w:lang w:bidi="en-US"/>
              </w:rPr>
            </w:pPr>
            <w:r>
              <w:rPr>
                <w:bCs/>
                <w:sz w:val="20"/>
                <w:szCs w:val="20"/>
                <w:lang w:bidi="en-US"/>
              </w:rPr>
              <w:t>Can c</w:t>
            </w:r>
            <w:r w:rsidR="00AB20CB">
              <w:rPr>
                <w:bCs/>
                <w:sz w:val="20"/>
                <w:szCs w:val="20"/>
                <w:lang w:bidi="en-US"/>
              </w:rPr>
              <w:t>ause fever in patient (FDA recall</w:t>
            </w:r>
            <w:r>
              <w:rPr>
                <w:bCs/>
                <w:sz w:val="20"/>
                <w:szCs w:val="20"/>
                <w:lang w:bidi="en-US"/>
              </w:rPr>
              <w:t>ed this product</w:t>
            </w:r>
            <w:r w:rsidR="00AB20CB">
              <w:rPr>
                <w:bCs/>
                <w:sz w:val="20"/>
                <w:szCs w:val="20"/>
                <w:lang w:bidi="en-US"/>
              </w:rPr>
              <w:t>)</w:t>
            </w:r>
          </w:p>
          <w:p w14:paraId="3D3614AC" w14:textId="77777777" w:rsidR="00AB20CB" w:rsidRDefault="00AB20CB" w:rsidP="00A26ABB">
            <w:pPr>
              <w:pStyle w:val="JHEPBody"/>
              <w:ind w:left="360"/>
              <w:rPr>
                <w:bCs/>
                <w:sz w:val="20"/>
                <w:szCs w:val="20"/>
                <w:lang w:bidi="en-US"/>
              </w:rPr>
            </w:pPr>
          </w:p>
        </w:tc>
        <w:tc>
          <w:tcPr>
            <w:tcW w:w="1218" w:type="pct"/>
          </w:tcPr>
          <w:p w14:paraId="5EC3CF31" w14:textId="77777777" w:rsidR="00AB20CB" w:rsidRPr="008267EC" w:rsidRDefault="00AB20CB"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AB20CB" w:rsidRPr="00773149" w14:paraId="0BBC9040" w14:textId="77777777" w:rsidTr="00A26ABB">
        <w:trPr>
          <w:trHeight w:val="1098"/>
        </w:trPr>
        <w:tc>
          <w:tcPr>
            <w:tcW w:w="1424" w:type="pct"/>
          </w:tcPr>
          <w:p w14:paraId="5C9073E0" w14:textId="77777777" w:rsidR="00AB20CB" w:rsidRDefault="00AB20CB"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2CBA300B" w14:textId="77777777" w:rsidR="00AB20CB" w:rsidRDefault="00AB20CB" w:rsidP="00A26ABB">
            <w:pPr>
              <w:pStyle w:val="JHEPBody"/>
              <w:numPr>
                <w:ilvl w:val="0"/>
                <w:numId w:val="31"/>
              </w:numPr>
              <w:rPr>
                <w:bCs/>
                <w:sz w:val="20"/>
                <w:szCs w:val="20"/>
                <w:lang w:bidi="en-US"/>
              </w:rPr>
            </w:pPr>
            <w:r>
              <w:rPr>
                <w:bCs/>
                <w:sz w:val="20"/>
                <w:szCs w:val="20"/>
                <w:lang w:bidi="en-US"/>
              </w:rPr>
              <w:t>Remyelination</w:t>
            </w:r>
          </w:p>
          <w:p w14:paraId="7DD1DD66" w14:textId="77777777" w:rsidR="00AB20CB" w:rsidRDefault="00AB20CB" w:rsidP="00A26ABB">
            <w:pPr>
              <w:pStyle w:val="JHEPBody"/>
              <w:numPr>
                <w:ilvl w:val="0"/>
                <w:numId w:val="31"/>
              </w:numPr>
              <w:rPr>
                <w:bCs/>
                <w:sz w:val="20"/>
                <w:szCs w:val="20"/>
                <w:lang w:bidi="en-US"/>
              </w:rPr>
            </w:pPr>
            <w:r>
              <w:rPr>
                <w:bCs/>
                <w:sz w:val="20"/>
                <w:szCs w:val="20"/>
                <w:lang w:bidi="en-US"/>
              </w:rPr>
              <w:t>Decreases apoptosis</w:t>
            </w:r>
          </w:p>
          <w:p w14:paraId="7727963A" w14:textId="77777777" w:rsidR="00AB20CB" w:rsidRDefault="00AB20CB" w:rsidP="00A26ABB">
            <w:pPr>
              <w:pStyle w:val="JHEPBody"/>
              <w:numPr>
                <w:ilvl w:val="0"/>
                <w:numId w:val="31"/>
              </w:numPr>
              <w:rPr>
                <w:bCs/>
                <w:sz w:val="20"/>
                <w:szCs w:val="20"/>
                <w:lang w:bidi="en-US"/>
              </w:rPr>
            </w:pPr>
            <w:r>
              <w:rPr>
                <w:bCs/>
                <w:sz w:val="20"/>
                <w:szCs w:val="20"/>
                <w:lang w:bidi="en-US"/>
              </w:rPr>
              <w:t>Reduces glial &amp; trophic factors</w:t>
            </w:r>
          </w:p>
          <w:p w14:paraId="44BB18CB" w14:textId="77777777" w:rsidR="00AB20CB" w:rsidRDefault="00AB20CB"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58B308F9" w14:textId="118997A3" w:rsidR="00AB20CB" w:rsidRDefault="00AB20CB" w:rsidP="00A26ABB">
            <w:pPr>
              <w:pStyle w:val="JHEPBody"/>
              <w:numPr>
                <w:ilvl w:val="0"/>
                <w:numId w:val="30"/>
              </w:numPr>
              <w:rPr>
                <w:bCs/>
                <w:sz w:val="20"/>
                <w:szCs w:val="20"/>
                <w:lang w:bidi="en-US"/>
              </w:rPr>
            </w:pPr>
            <w:r>
              <w:rPr>
                <w:bCs/>
                <w:sz w:val="20"/>
                <w:szCs w:val="20"/>
                <w:lang w:bidi="en-US"/>
              </w:rPr>
              <w:t>Increase</w:t>
            </w:r>
            <w:r w:rsidR="006802A8">
              <w:rPr>
                <w:bCs/>
                <w:sz w:val="20"/>
                <w:szCs w:val="20"/>
                <w:lang w:bidi="en-US"/>
              </w:rPr>
              <w:t>s</w:t>
            </w:r>
            <w:r>
              <w:rPr>
                <w:bCs/>
                <w:sz w:val="20"/>
                <w:szCs w:val="20"/>
                <w:lang w:bidi="en-US"/>
              </w:rPr>
              <w:t xml:space="preserve"> likelihood of tumor formation as cells migrate away from the site of transplantation.</w:t>
            </w:r>
          </w:p>
          <w:p w14:paraId="676C2181" w14:textId="77777777" w:rsidR="00AB20CB" w:rsidRDefault="00AB20CB" w:rsidP="00A26ABB">
            <w:pPr>
              <w:pStyle w:val="JHEPBody"/>
              <w:numPr>
                <w:ilvl w:val="0"/>
                <w:numId w:val="30"/>
              </w:numPr>
              <w:rPr>
                <w:bCs/>
                <w:sz w:val="20"/>
                <w:szCs w:val="20"/>
                <w:lang w:bidi="en-US"/>
              </w:rPr>
            </w:pPr>
            <w:r>
              <w:rPr>
                <w:bCs/>
                <w:sz w:val="20"/>
                <w:szCs w:val="20"/>
                <w:lang w:bidi="en-US"/>
              </w:rPr>
              <w:t>Neuropathic pain</w:t>
            </w:r>
          </w:p>
          <w:p w14:paraId="3A4E4507" w14:textId="77777777" w:rsidR="00AB20CB" w:rsidRDefault="00AB20CB"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67BAFE59" w14:textId="77777777" w:rsidR="00AB20CB" w:rsidRPr="008267EC" w:rsidRDefault="00AB20CB"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19195BDE" w:rsidR="00AB20CB" w:rsidRDefault="00AB20CB" w:rsidP="009A165C">
      <w:pPr>
        <w:pStyle w:val="JHEPBody"/>
        <w:rPr>
          <w:bCs/>
        </w:rPr>
        <w:sectPr w:rsidR="00AB20CB" w:rsidSect="00371AB4">
          <w:pgSz w:w="15840" w:h="12240" w:orient="landscape"/>
          <w:pgMar w:top="1080" w:right="720" w:bottom="1080" w:left="1728" w:header="720" w:footer="720" w:gutter="0"/>
          <w:cols w:space="720"/>
          <w:docGrid w:linePitch="360"/>
        </w:sectPr>
      </w:pPr>
    </w:p>
    <w:p w14:paraId="5DEAE684" w14:textId="77777777" w:rsidR="0041098F" w:rsidRPr="00483BCD" w:rsidRDefault="0041098F" w:rsidP="00FA1DDA">
      <w:pPr>
        <w:pStyle w:val="JHEPBody"/>
        <w:numPr>
          <w:ilvl w:val="0"/>
          <w:numId w:val="40"/>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179A2F58" w14:textId="77777777" w:rsidR="0041098F" w:rsidRPr="00483BCD" w:rsidRDefault="0041098F" w:rsidP="0041098F">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11171132" w14:textId="77777777" w:rsidR="0041098F" w:rsidRDefault="0041098F" w:rsidP="0041098F">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314797B3" w14:textId="77777777" w:rsidR="0041098F" w:rsidRDefault="0041098F" w:rsidP="0041098F">
      <w:pPr>
        <w:pStyle w:val="JHEPBody"/>
        <w:spacing w:line="480" w:lineRule="auto"/>
        <w:rPr>
          <w:bCs/>
          <w:sz w:val="22"/>
        </w:rPr>
      </w:pPr>
    </w:p>
    <w:p w14:paraId="229386D2" w14:textId="77777777" w:rsidR="0041098F" w:rsidRPr="002F3E93" w:rsidRDefault="0041098F" w:rsidP="0041098F">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10A7E322" w14:textId="77777777" w:rsidR="0041098F" w:rsidRPr="002F3E93" w:rsidRDefault="0041098F" w:rsidP="0041098F">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13C155B6" w14:textId="0023E078" w:rsidR="0041098F" w:rsidRDefault="00DA7B79" w:rsidP="0041098F">
      <w:pPr>
        <w:pStyle w:val="JHEPBody"/>
        <w:spacing w:line="480" w:lineRule="auto"/>
        <w:ind w:left="360"/>
        <w:rPr>
          <w:bCs/>
          <w:sz w:val="22"/>
        </w:rPr>
      </w:pPr>
      <w:r>
        <w:rPr>
          <w:bCs/>
          <w:sz w:val="22"/>
        </w:rPr>
        <w:t>t</w:t>
      </w:r>
      <w:r w:rsidR="0041098F" w:rsidRPr="00594570">
        <w:rPr>
          <w:bCs/>
          <w:sz w:val="22"/>
        </w:rPr>
        <w:t>rials</w:t>
      </w:r>
      <w:r w:rsidR="0041098F">
        <w:rPr>
          <w:bCs/>
          <w:sz w:val="22"/>
        </w:rPr>
        <w:t xml:space="preserve"> where completed, covering</w:t>
      </w:r>
      <w:r w:rsidR="0041098F" w:rsidRPr="00594570">
        <w:rPr>
          <w:bCs/>
          <w:sz w:val="22"/>
        </w:rPr>
        <w:t xml:space="preserve"> motor and </w:t>
      </w:r>
      <w:r w:rsidR="0041098F" w:rsidRPr="00483BCD">
        <w:rPr>
          <w:bCs/>
          <w:sz w:val="22"/>
        </w:rPr>
        <w:t>sensory rehabilitation</w:t>
      </w:r>
      <w:r w:rsidR="0041098F">
        <w:rPr>
          <w:bCs/>
          <w:sz w:val="22"/>
        </w:rPr>
        <w:t>. The late</w:t>
      </w:r>
      <w:r w:rsidR="00863CDA">
        <w:rPr>
          <w:bCs/>
          <w:sz w:val="22"/>
        </w:rPr>
        <w:t>r</w:t>
      </w:r>
      <w:r w:rsidR="0041098F">
        <w:rPr>
          <w:bCs/>
          <w:sz w:val="22"/>
        </w:rPr>
        <w:t xml:space="preserve"> one</w:t>
      </w:r>
      <w:r w:rsidR="00863CDA">
        <w:rPr>
          <w:bCs/>
          <w:sz w:val="22"/>
        </w:rPr>
        <w:t xml:space="preserve"> </w:t>
      </w:r>
      <w:r w:rsidR="0041098F">
        <w:rPr>
          <w:bCs/>
          <w:sz w:val="22"/>
        </w:rPr>
        <w:t>was a non-controlled phase 1,</w:t>
      </w:r>
      <w:r w:rsidR="0041098F" w:rsidRPr="00483BCD">
        <w:rPr>
          <w:bCs/>
          <w:sz w:val="22"/>
        </w:rPr>
        <w:t xml:space="preserve"> </w:t>
      </w:r>
      <w:r w:rsidR="00863CDA">
        <w:rPr>
          <w:bCs/>
          <w:sz w:val="22"/>
        </w:rPr>
        <w:t xml:space="preserve">and </w:t>
      </w:r>
      <w:r w:rsidR="0041098F">
        <w:rPr>
          <w:bCs/>
          <w:sz w:val="22"/>
        </w:rPr>
        <w:t xml:space="preserve">had limited outcomes. </w:t>
      </w:r>
      <w:r w:rsidR="00863CDA">
        <w:rPr>
          <w:bCs/>
          <w:sz w:val="22"/>
        </w:rPr>
        <w:t>C</w:t>
      </w:r>
      <w:r w:rsidR="0041098F">
        <w:rPr>
          <w:bCs/>
          <w:sz w:val="22"/>
        </w:rPr>
        <w:t>urrently (as of 2020)</w:t>
      </w:r>
      <w:r w:rsidR="00863CDA">
        <w:rPr>
          <w:bCs/>
          <w:sz w:val="22"/>
        </w:rPr>
        <w:t xml:space="preserve"> </w:t>
      </w:r>
      <w:r w:rsidR="00863CDA">
        <w:rPr>
          <w:bCs/>
          <w:sz w:val="22"/>
        </w:rPr>
        <w:fldChar w:fldCharType="begin"/>
      </w:r>
      <w:r w:rsidR="00863CDA">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863CDA">
        <w:rPr>
          <w:bCs/>
          <w:sz w:val="22"/>
        </w:rPr>
        <w:fldChar w:fldCharType="separate"/>
      </w:r>
      <w:r w:rsidR="00863CDA">
        <w:rPr>
          <w:bCs/>
          <w:noProof/>
          <w:sz w:val="22"/>
        </w:rPr>
        <w:t>(Qu et al.)</w:t>
      </w:r>
      <w:r w:rsidR="00863CDA">
        <w:rPr>
          <w:bCs/>
          <w:sz w:val="22"/>
        </w:rPr>
        <w:fldChar w:fldCharType="end"/>
      </w:r>
      <w:r w:rsidR="0041098F">
        <w:rPr>
          <w:bCs/>
          <w:sz w:val="22"/>
        </w:rPr>
        <w:t xml:space="preserve">, there </w:t>
      </w:r>
      <w:r w:rsidR="00CD4B3B">
        <w:rPr>
          <w:bCs/>
          <w:sz w:val="22"/>
        </w:rPr>
        <w:t>is</w:t>
      </w:r>
      <w:r w:rsidR="0041098F">
        <w:rPr>
          <w:bCs/>
          <w:sz w:val="22"/>
        </w:rPr>
        <w:t xml:space="preserve"> no </w:t>
      </w:r>
      <w:r w:rsidR="00863CDA">
        <w:rPr>
          <w:bCs/>
          <w:sz w:val="22"/>
        </w:rPr>
        <w:t xml:space="preserve">FDA </w:t>
      </w:r>
      <w:r w:rsidR="0041098F">
        <w:rPr>
          <w:bCs/>
          <w:sz w:val="22"/>
        </w:rPr>
        <w:t xml:space="preserve">approved </w:t>
      </w:r>
      <w:r w:rsidR="00CD4B3B">
        <w:rPr>
          <w:bCs/>
          <w:sz w:val="22"/>
        </w:rPr>
        <w:t>scaffold</w:t>
      </w:r>
      <w:r w:rsidR="0041098F">
        <w:rPr>
          <w:bCs/>
          <w:sz w:val="22"/>
        </w:rPr>
        <w:t xml:space="preserve"> for restoring mobility and sensation after SCI.</w:t>
      </w:r>
    </w:p>
    <w:p w14:paraId="7B01F018" w14:textId="3F61DB35" w:rsidR="0041098F" w:rsidRPr="008155FD" w:rsidRDefault="0041098F" w:rsidP="0041098F">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6DC00DD9" w14:textId="5259D7D7" w:rsidR="008155FD" w:rsidRPr="009A341D" w:rsidRDefault="00097EF3" w:rsidP="008155FD">
      <w:pPr>
        <w:pStyle w:val="JHEPBody"/>
        <w:spacing w:line="480" w:lineRule="auto"/>
        <w:rPr>
          <w:bCs/>
          <w:sz w:val="22"/>
        </w:rPr>
      </w:pPr>
      <w:r>
        <w:rPr>
          <w:sz w:val="22"/>
          <w:lang w:bidi="en-US"/>
        </w:rPr>
        <w:t>To sum up, t</w:t>
      </w:r>
      <w:r w:rsidR="008155FD">
        <w:rPr>
          <w:sz w:val="22"/>
          <w:lang w:bidi="en-US"/>
        </w:rPr>
        <w:t>here is not an FDA approved therapy to intervene directly in the spinal cord following SCI and repair it.</w:t>
      </w:r>
    </w:p>
    <w:p w14:paraId="28234FFB" w14:textId="77777777" w:rsidR="008155FD" w:rsidRPr="00FA1DDA" w:rsidRDefault="008155FD" w:rsidP="008155FD">
      <w:pPr>
        <w:pStyle w:val="JHEPBody"/>
        <w:spacing w:line="480" w:lineRule="auto"/>
        <w:ind w:left="360"/>
        <w:rPr>
          <w:bCs/>
          <w:sz w:val="22"/>
        </w:rPr>
      </w:pPr>
    </w:p>
    <w:p w14:paraId="4CCBF159" w14:textId="46F6C410" w:rsidR="00FA1DDA" w:rsidRDefault="00FA1DDA" w:rsidP="00FA1DDA">
      <w:pPr>
        <w:pStyle w:val="JHEPBody"/>
        <w:spacing w:line="480" w:lineRule="auto"/>
        <w:rPr>
          <w:sz w:val="22"/>
          <w:lang w:bidi="en-US"/>
        </w:rPr>
      </w:pPr>
    </w:p>
    <w:p w14:paraId="03CC86C3" w14:textId="77777777" w:rsidR="00FA1DDA" w:rsidRPr="009A341D" w:rsidRDefault="00FA1DDA" w:rsidP="00FA1DDA">
      <w:pPr>
        <w:pStyle w:val="JHEPBody"/>
        <w:spacing w:line="480" w:lineRule="auto"/>
        <w:rPr>
          <w:bCs/>
          <w:sz w:val="22"/>
        </w:rPr>
      </w:pPr>
    </w:p>
    <w:p w14:paraId="666578B1" w14:textId="3B0B083B" w:rsidR="0041098F" w:rsidRDefault="0041098F" w:rsidP="0041098F">
      <w:pPr>
        <w:pStyle w:val="JHEPBody"/>
        <w:spacing w:line="480" w:lineRule="auto"/>
        <w:rPr>
          <w:bCs/>
          <w:sz w:val="22"/>
        </w:rPr>
        <w:sectPr w:rsidR="0041098F" w:rsidSect="007146E7">
          <w:pgSz w:w="12240" w:h="15840"/>
          <w:pgMar w:top="1728" w:right="1080" w:bottom="720" w:left="1080" w:header="720" w:footer="720" w:gutter="0"/>
          <w:cols w:space="720"/>
          <w:docGrid w:linePitch="360"/>
        </w:sectPr>
      </w:pP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068E6DCF" w:rsidR="00606C1B" w:rsidRPr="006C4359" w:rsidRDefault="00A73CAD" w:rsidP="00606C1B">
            <w:pPr>
              <w:pStyle w:val="JHEPBody"/>
              <w:rPr>
                <w:bCs/>
                <w:sz w:val="22"/>
                <w:lang w:bidi="en-US"/>
              </w:rPr>
            </w:pPr>
            <w:r w:rsidRPr="006C4359">
              <w:rPr>
                <w:bCs/>
                <w:sz w:val="22"/>
                <w:lang w:bidi="en-US"/>
              </w:rPr>
              <w:fldChar w:fldCharType="begin"/>
            </w:r>
            <w:r w:rsidR="00084334">
              <w:rPr>
                <w:bCs/>
                <w:sz w:val="22"/>
                <w:lang w:bidi="en-US"/>
              </w:rPr>
              <w:instrText xml:space="preserve"> ADDIN ZOTERO_ITEM CSL_CITATION {"citationID":"OOBPxf4O","properties":{"formattedCitation":"(Rivera et al.)","plainCitation":"(Rivera et al.)","noteIndex":0},"citationItems":[{"id":"uGQewfQz/ULRiaS7P","uris":["http://zotero.org/users/7286058/items/8Y7ZC3GS"],"itemData":{"id":4700,"type":"article-journal","abstract":"The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0324468C"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0F0C1E">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0F0C1E">
        <w:rPr>
          <w:noProof/>
          <w:sz w:val="22"/>
        </w:rPr>
        <w:t>(Teng et al.)</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3F798079" w:rsidR="00240673" w:rsidRPr="00AE39F6"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011AB376" w:rsidR="008229F3" w:rsidRPr="00B14BE0" w:rsidRDefault="008229F3" w:rsidP="008229F3">
      <w:pPr>
        <w:pStyle w:val="JHEPBody"/>
        <w:numPr>
          <w:ilvl w:val="0"/>
          <w:numId w:val="33"/>
        </w:numPr>
        <w:spacing w:line="480" w:lineRule="auto"/>
        <w:rPr>
          <w:bCs/>
          <w:sz w:val="20"/>
          <w:szCs w:val="20"/>
          <w:lang w:bidi="en-US"/>
        </w:rPr>
      </w:pPr>
      <w:r w:rsidRPr="001C00CA">
        <w:rPr>
          <w:b/>
          <w:bCs/>
          <w:sz w:val="22"/>
          <w:lang w:bidi="en-US"/>
        </w:rPr>
        <w:lastRenderedPageBreak/>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sidR="009710C8">
        <w:rPr>
          <w:sz w:val="22"/>
        </w:rPr>
        <w:t>is</w:t>
      </w:r>
      <w:r w:rsidRPr="0048052E">
        <w:rPr>
          <w:sz w:val="22"/>
        </w:rPr>
        <w:t xml:space="preserve"> made of bioabsorbable polyglycoli</w:t>
      </w:r>
      <w:r w:rsidR="009710C8">
        <w:rPr>
          <w:sz w:val="22"/>
        </w:rPr>
        <w:t>c polymer</w:t>
      </w:r>
      <w:r w:rsidRPr="0048052E">
        <w:rPr>
          <w:sz w:val="22"/>
        </w:rPr>
        <w:t xml:space="preserve"> (P</w:t>
      </w:r>
      <w:r w:rsidR="009710C8">
        <w:rPr>
          <w:sz w:val="22"/>
        </w:rPr>
        <w:t>L</w:t>
      </w:r>
      <w:r w:rsidRPr="0048052E">
        <w:rPr>
          <w:sz w:val="22"/>
        </w:rPr>
        <w:t>GA</w:t>
      </w:r>
      <w:r w:rsidR="009710C8">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sidR="009710C8">
        <w:rPr>
          <w:sz w:val="22"/>
        </w:rPr>
        <w:t xml:space="preserve">resorbed completely </w:t>
      </w:r>
      <w:r w:rsidR="00CD4AF3">
        <w:rPr>
          <w:sz w:val="22"/>
        </w:rPr>
        <w:t xml:space="preserve">over 4-8 </w:t>
      </w:r>
      <w:r w:rsidR="00AB1FEC">
        <w:rPr>
          <w:sz w:val="22"/>
        </w:rPr>
        <w:t xml:space="preserve">weeks </w:t>
      </w:r>
      <w:r w:rsidRPr="0048052E">
        <w:rPr>
          <w:sz w:val="22"/>
        </w:rPr>
        <w:t>by simple hydrolysis to water and excreted via the kidney</w:t>
      </w:r>
      <w:r w:rsidR="00166D6F">
        <w:rPr>
          <w:sz w:val="22"/>
        </w:rPr>
        <w:t xml:space="preserve"> </w:t>
      </w:r>
      <w:r w:rsidR="00722747">
        <w:rPr>
          <w:sz w:val="22"/>
        </w:rPr>
        <w:fldChar w:fldCharType="begin"/>
      </w:r>
      <w:r w:rsidR="00722747">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Pr>
          <w:sz w:val="22"/>
        </w:rPr>
        <w:fldChar w:fldCharType="separate"/>
      </w:r>
      <w:r w:rsidR="00722747">
        <w:rPr>
          <w:noProof/>
          <w:sz w:val="22"/>
        </w:rPr>
        <w:t>(Guest et al.)</w:t>
      </w:r>
      <w:r w:rsidR="00722747">
        <w:rPr>
          <w:sz w:val="22"/>
        </w:rPr>
        <w:fldChar w:fldCharType="end"/>
      </w:r>
      <w:r w:rsidRPr="0048052E">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295C26BC" w14:textId="172B1F5A" w:rsidR="001F60BE" w:rsidRPr="00DF5CF8" w:rsidRDefault="00B14BE0" w:rsidP="00274369">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4D06A5C0" w14:textId="77777777" w:rsidR="00DF5CF8" w:rsidRPr="0043376A" w:rsidRDefault="00DF5CF8" w:rsidP="00DF5CF8">
      <w:pPr>
        <w:pStyle w:val="JHEPBody"/>
        <w:spacing w:line="480" w:lineRule="auto"/>
        <w:ind w:left="360"/>
        <w:rPr>
          <w:bCs/>
          <w:sz w:val="20"/>
          <w:szCs w:val="20"/>
          <w:lang w:bidi="en-US"/>
        </w:rPr>
      </w:pP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lastRenderedPageBreak/>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lastRenderedPageBreak/>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0099BC89" w14:textId="77777777" w:rsidR="00084334" w:rsidRPr="00084334" w:rsidRDefault="006C65A9" w:rsidP="00084334">
      <w:pPr>
        <w:pStyle w:val="Bibliography"/>
        <w:rPr>
          <w:rFonts w:cs="Tahoma"/>
        </w:rPr>
      </w:pPr>
      <w:r>
        <w:fldChar w:fldCharType="begin"/>
      </w:r>
      <w:r w:rsidR="00084334">
        <w:instrText xml:space="preserve"> ADDIN ZOTERO_BIBL {"uncited":[],"omitted":[],"custom":[]} CSL_BIBLIOGRAPHY </w:instrText>
      </w:r>
      <w:r>
        <w:fldChar w:fldCharType="separate"/>
      </w:r>
      <w:r w:rsidR="00084334" w:rsidRPr="00084334">
        <w:rPr>
          <w:rFonts w:cs="Tahoma"/>
        </w:rPr>
        <w:t xml:space="preserve">Badner, Anna, et al. “Spinal Cord Injuries: How Could Cell Therapy Help?” </w:t>
      </w:r>
      <w:r w:rsidR="00084334" w:rsidRPr="00084334">
        <w:rPr>
          <w:rFonts w:cs="Tahoma"/>
          <w:i/>
          <w:iCs/>
        </w:rPr>
        <w:t>Expert Opinion on Biological Therapy</w:t>
      </w:r>
      <w:r w:rsidR="00084334" w:rsidRPr="00084334">
        <w:rPr>
          <w:rFonts w:cs="Tahoma"/>
        </w:rPr>
        <w:t xml:space="preserve">, vol. 17, no. 5, May 2017, pp. 529–41. </w:t>
      </w:r>
      <w:r w:rsidR="00084334" w:rsidRPr="00084334">
        <w:rPr>
          <w:rFonts w:cs="Tahoma"/>
          <w:i/>
          <w:iCs/>
        </w:rPr>
        <w:t>DOI.org (Crossref)</w:t>
      </w:r>
      <w:r w:rsidR="00084334" w:rsidRPr="00084334">
        <w:rPr>
          <w:rFonts w:cs="Tahoma"/>
        </w:rPr>
        <w:t>, https://doi.org/10.1080/14712598.2017.1308481.</w:t>
      </w:r>
    </w:p>
    <w:p w14:paraId="24E291D0" w14:textId="77777777" w:rsidR="00084334" w:rsidRPr="00084334" w:rsidRDefault="00084334" w:rsidP="00084334">
      <w:pPr>
        <w:pStyle w:val="Bibliography"/>
        <w:rPr>
          <w:rFonts w:cs="Tahoma"/>
        </w:rPr>
      </w:pPr>
      <w:r w:rsidRPr="00084334">
        <w:rPr>
          <w:rFonts w:cs="Tahoma"/>
        </w:rPr>
        <w:t xml:space="preserve">Chen, Wugui, et al. “NeuroRegen Scaffolds Combined with Autologous Bone Marrow Mononuclear Cells for the Repair of Acute Complete Spinal Cord Injury: A 3-Year Clinical Study.” </w:t>
      </w:r>
      <w:r w:rsidRPr="00084334">
        <w:rPr>
          <w:rFonts w:cs="Tahoma"/>
          <w:i/>
          <w:iCs/>
        </w:rPr>
        <w:t>Cell Transplantation</w:t>
      </w:r>
      <w:r w:rsidRPr="00084334">
        <w:rPr>
          <w:rFonts w:cs="Tahoma"/>
        </w:rPr>
        <w:t xml:space="preserve">, vol. 29, Jan. 2020, p. 096368972095063. </w:t>
      </w:r>
      <w:r w:rsidRPr="00084334">
        <w:rPr>
          <w:rFonts w:cs="Tahoma"/>
          <w:i/>
          <w:iCs/>
        </w:rPr>
        <w:t>DOI.org (Crossref)</w:t>
      </w:r>
      <w:r w:rsidRPr="00084334">
        <w:rPr>
          <w:rFonts w:cs="Tahoma"/>
        </w:rPr>
        <w:t>, https://doi.org/10.1177/0963689720950637.</w:t>
      </w:r>
    </w:p>
    <w:p w14:paraId="23009B54" w14:textId="77777777" w:rsidR="00084334" w:rsidRPr="00084334" w:rsidRDefault="00084334" w:rsidP="00084334">
      <w:pPr>
        <w:pStyle w:val="Bibliography"/>
        <w:rPr>
          <w:rFonts w:cs="Tahoma"/>
        </w:rPr>
      </w:pPr>
      <w:r w:rsidRPr="00084334">
        <w:rPr>
          <w:rFonts w:cs="Tahoma"/>
        </w:rPr>
        <w:t xml:space="preserve">Cheng, Xiaoxin, et al. “Apolipoprotein E as a Novel Therapeutic Neuroprotection Target after Traumatic Spinal Cord Injury.” </w:t>
      </w:r>
      <w:r w:rsidRPr="00084334">
        <w:rPr>
          <w:rFonts w:cs="Tahoma"/>
          <w:i/>
          <w:iCs/>
        </w:rPr>
        <w:t>Experimental Neurology</w:t>
      </w:r>
      <w:r w:rsidRPr="00084334">
        <w:rPr>
          <w:rFonts w:cs="Tahoma"/>
        </w:rPr>
        <w:t xml:space="preserve">, vol. 299, Jan. 2018, pp. 97–108. </w:t>
      </w:r>
      <w:r w:rsidRPr="00084334">
        <w:rPr>
          <w:rFonts w:cs="Tahoma"/>
          <w:i/>
          <w:iCs/>
        </w:rPr>
        <w:t>DOI.org (Crossref)</w:t>
      </w:r>
      <w:r w:rsidRPr="00084334">
        <w:rPr>
          <w:rFonts w:cs="Tahoma"/>
        </w:rPr>
        <w:t>, https://doi.org/10.1016/j.expneurol.2017.10.014.</w:t>
      </w:r>
    </w:p>
    <w:p w14:paraId="69539E6C" w14:textId="77777777" w:rsidR="00084334" w:rsidRPr="00084334" w:rsidRDefault="00084334" w:rsidP="00084334">
      <w:pPr>
        <w:pStyle w:val="Bibliography"/>
        <w:rPr>
          <w:rFonts w:cs="Tahoma"/>
        </w:rPr>
      </w:pPr>
      <w:r w:rsidRPr="00084334">
        <w:rPr>
          <w:rFonts w:cs="Tahoma"/>
        </w:rPr>
        <w:t xml:space="preserve">Desai, Jyaysi, et al. “Molecular Pathophysiology of Gout.” </w:t>
      </w:r>
      <w:r w:rsidRPr="00084334">
        <w:rPr>
          <w:rFonts w:cs="Tahoma"/>
          <w:i/>
          <w:iCs/>
        </w:rPr>
        <w:t>Trends in Molecular Medicine</w:t>
      </w:r>
      <w:r w:rsidRPr="00084334">
        <w:rPr>
          <w:rFonts w:cs="Tahoma"/>
        </w:rPr>
        <w:t xml:space="preserve">, vol. 23, no. 8, Aug. 2017, pp. 756–68. </w:t>
      </w:r>
      <w:r w:rsidRPr="00084334">
        <w:rPr>
          <w:rFonts w:cs="Tahoma"/>
          <w:i/>
          <w:iCs/>
        </w:rPr>
        <w:t>DOI.org (Crossref)</w:t>
      </w:r>
      <w:r w:rsidRPr="00084334">
        <w:rPr>
          <w:rFonts w:cs="Tahoma"/>
        </w:rPr>
        <w:t>, https://doi.org/10.1016/j.molmed.2017.06.005.</w:t>
      </w:r>
    </w:p>
    <w:p w14:paraId="47F18092" w14:textId="77777777" w:rsidR="00084334" w:rsidRPr="00084334" w:rsidRDefault="00084334" w:rsidP="00084334">
      <w:pPr>
        <w:pStyle w:val="Bibliography"/>
        <w:rPr>
          <w:rFonts w:cs="Tahoma"/>
        </w:rPr>
      </w:pPr>
      <w:r w:rsidRPr="00084334">
        <w:rPr>
          <w:rFonts w:cs="Tahoma"/>
        </w:rPr>
        <w:t xml:space="preserve">Dobkin, B., et al. “Weight-Supported Treadmill vs over-Ground Training for Walking after Acute Incomplete SCI.” </w:t>
      </w:r>
      <w:r w:rsidRPr="00084334">
        <w:rPr>
          <w:rFonts w:cs="Tahoma"/>
          <w:i/>
          <w:iCs/>
        </w:rPr>
        <w:t>Neurology</w:t>
      </w:r>
      <w:r w:rsidRPr="00084334">
        <w:rPr>
          <w:rFonts w:cs="Tahoma"/>
        </w:rPr>
        <w:t xml:space="preserve">, vol. 66, no. 4, Feb. 2006, pp. 484–93. </w:t>
      </w:r>
      <w:r w:rsidRPr="00084334">
        <w:rPr>
          <w:rFonts w:cs="Tahoma"/>
          <w:i/>
          <w:iCs/>
        </w:rPr>
        <w:t>PubMed Central</w:t>
      </w:r>
      <w:r w:rsidRPr="00084334">
        <w:rPr>
          <w:rFonts w:cs="Tahoma"/>
        </w:rPr>
        <w:t>, https://doi.org/10.1212/01.wnl.0000202600.72018.39.</w:t>
      </w:r>
    </w:p>
    <w:p w14:paraId="16DE2F6B" w14:textId="77777777" w:rsidR="00084334" w:rsidRPr="00084334" w:rsidRDefault="00084334" w:rsidP="00084334">
      <w:pPr>
        <w:pStyle w:val="Bibliography"/>
        <w:rPr>
          <w:rFonts w:cs="Tahoma"/>
        </w:rPr>
      </w:pPr>
      <w:r w:rsidRPr="00084334">
        <w:rPr>
          <w:rFonts w:cs="Tahoma"/>
        </w:rPr>
        <w:t xml:space="preserve">Dukes, Ellen M., et al. “Relationship of American Spinal Injury Association Impairment Scale Grade to Post-Injury Hospitalization and Costs in Thoracic Spinal Cord Injury.” </w:t>
      </w:r>
      <w:r w:rsidRPr="00084334">
        <w:rPr>
          <w:rFonts w:cs="Tahoma"/>
          <w:i/>
          <w:iCs/>
        </w:rPr>
        <w:t>Neurosurgery</w:t>
      </w:r>
      <w:r w:rsidRPr="00084334">
        <w:rPr>
          <w:rFonts w:cs="Tahoma"/>
        </w:rPr>
        <w:t xml:space="preserve">, vol. 83, no. 3, Sept. 2018, pp. 445–51. </w:t>
      </w:r>
      <w:r w:rsidRPr="00084334">
        <w:rPr>
          <w:rFonts w:cs="Tahoma"/>
          <w:i/>
          <w:iCs/>
        </w:rPr>
        <w:t>PubMed Central</w:t>
      </w:r>
      <w:r w:rsidRPr="00084334">
        <w:rPr>
          <w:rFonts w:cs="Tahoma"/>
        </w:rPr>
        <w:t>, https://doi.org/10.1093/neuros/nyx425.</w:t>
      </w:r>
    </w:p>
    <w:p w14:paraId="64CDCF32" w14:textId="77777777" w:rsidR="00084334" w:rsidRPr="00084334" w:rsidRDefault="00084334" w:rsidP="00084334">
      <w:pPr>
        <w:pStyle w:val="Bibliography"/>
        <w:rPr>
          <w:rFonts w:cs="Tahoma"/>
        </w:rPr>
      </w:pPr>
      <w:r w:rsidRPr="00084334">
        <w:rPr>
          <w:rFonts w:cs="Tahoma"/>
        </w:rPr>
        <w:lastRenderedPageBreak/>
        <w:t xml:space="preserve">Epstein, Nancy E. “Cerebrospinal Fluid Drains Reduce Risk of Spinal Cord Injury for Thoracic/Thoracoabdominal Aneurysm Surgery: A Review.” </w:t>
      </w:r>
      <w:r w:rsidRPr="00084334">
        <w:rPr>
          <w:rFonts w:cs="Tahoma"/>
          <w:i/>
          <w:iCs/>
        </w:rPr>
        <w:t>Surgical Neurology International</w:t>
      </w:r>
      <w:r w:rsidRPr="00084334">
        <w:rPr>
          <w:rFonts w:cs="Tahoma"/>
        </w:rPr>
        <w:t xml:space="preserve">, vol. 9, Feb. 2018, p. 48. </w:t>
      </w:r>
      <w:r w:rsidRPr="00084334">
        <w:rPr>
          <w:rFonts w:cs="Tahoma"/>
          <w:i/>
          <w:iCs/>
        </w:rPr>
        <w:t>PubMed Central</w:t>
      </w:r>
      <w:r w:rsidRPr="00084334">
        <w:rPr>
          <w:rFonts w:cs="Tahoma"/>
        </w:rPr>
        <w:t>, https://doi.org/10.4103/sni.sni_433_17.</w:t>
      </w:r>
    </w:p>
    <w:p w14:paraId="46929B43" w14:textId="77777777" w:rsidR="00084334" w:rsidRPr="00084334" w:rsidRDefault="00084334" w:rsidP="00084334">
      <w:pPr>
        <w:pStyle w:val="Bibliography"/>
        <w:rPr>
          <w:rFonts w:cs="Tahoma"/>
        </w:rPr>
      </w:pPr>
      <w:r w:rsidRPr="00084334">
        <w:rPr>
          <w:rFonts w:cs="Tahoma"/>
        </w:rPr>
        <w:t xml:space="preserve">Fehlings, Michael G., et al. “A Clinical Practice Guideline for the Management of Patients With Acute Spinal Cord Injury: Recommendations on the Use of Methylprednisolone Sodium Succinate.” </w:t>
      </w:r>
      <w:r w:rsidRPr="00084334">
        <w:rPr>
          <w:rFonts w:cs="Tahoma"/>
          <w:i/>
          <w:iCs/>
        </w:rPr>
        <w:t>Global Spine Journal</w:t>
      </w:r>
      <w:r w:rsidRPr="00084334">
        <w:rPr>
          <w:rFonts w:cs="Tahoma"/>
        </w:rPr>
        <w:t xml:space="preserve">, vol. 7, no. 3 Suppl, Sept. 2017, pp. 203S-211S. </w:t>
      </w:r>
      <w:r w:rsidRPr="00084334">
        <w:rPr>
          <w:rFonts w:cs="Tahoma"/>
          <w:i/>
          <w:iCs/>
        </w:rPr>
        <w:t>PubMed Central</w:t>
      </w:r>
      <w:r w:rsidRPr="00084334">
        <w:rPr>
          <w:rFonts w:cs="Tahoma"/>
        </w:rPr>
        <w:t>, https://doi.org/10.1177/2192568217703085.</w:t>
      </w:r>
    </w:p>
    <w:p w14:paraId="015B3AFA" w14:textId="77777777" w:rsidR="00084334" w:rsidRPr="00084334" w:rsidRDefault="00084334" w:rsidP="00084334">
      <w:pPr>
        <w:pStyle w:val="Bibliography"/>
        <w:rPr>
          <w:rFonts w:cs="Tahoma"/>
        </w:rPr>
      </w:pPr>
      <w:r w:rsidRPr="00084334">
        <w:rPr>
          <w:rFonts w:cs="Tahoma"/>
        </w:rPr>
        <w:t xml:space="preserve">Guest, James D., et al. “Internal Decompression of the Acutely Contused Spinal Cord: Differential Effects of Irrigation Only versus Biodegradable Scaffold Implantation.” </w:t>
      </w:r>
      <w:r w:rsidRPr="00084334">
        <w:rPr>
          <w:rFonts w:cs="Tahoma"/>
          <w:i/>
          <w:iCs/>
        </w:rPr>
        <w:t>Biomaterials</w:t>
      </w:r>
      <w:r w:rsidRPr="00084334">
        <w:rPr>
          <w:rFonts w:cs="Tahoma"/>
        </w:rPr>
        <w:t xml:space="preserve">, vol. 185, Dec. 2018, pp. 284–300. </w:t>
      </w:r>
      <w:r w:rsidRPr="00084334">
        <w:rPr>
          <w:rFonts w:cs="Tahoma"/>
          <w:i/>
          <w:iCs/>
        </w:rPr>
        <w:t>DOI.org (Crossref)</w:t>
      </w:r>
      <w:r w:rsidRPr="00084334">
        <w:rPr>
          <w:rFonts w:cs="Tahoma"/>
        </w:rPr>
        <w:t>, https://doi.org/10.1016/j.biomaterials.2018.09.025.</w:t>
      </w:r>
    </w:p>
    <w:p w14:paraId="23F22FEF" w14:textId="77777777" w:rsidR="00084334" w:rsidRPr="00084334" w:rsidRDefault="00084334" w:rsidP="00084334">
      <w:pPr>
        <w:pStyle w:val="Bibliography"/>
        <w:rPr>
          <w:rFonts w:cs="Tahoma"/>
        </w:rPr>
      </w:pPr>
      <w:r w:rsidRPr="00084334">
        <w:rPr>
          <w:rFonts w:cs="Tahoma"/>
        </w:rPr>
        <w:t xml:space="preserve">Jain, Nitin B., et al. “Traumatic Spinal Cord Injury in the United States, 1993–2012.” </w:t>
      </w:r>
      <w:r w:rsidRPr="00084334">
        <w:rPr>
          <w:rFonts w:cs="Tahoma"/>
          <w:i/>
          <w:iCs/>
        </w:rPr>
        <w:t>JAMA</w:t>
      </w:r>
      <w:r w:rsidRPr="00084334">
        <w:rPr>
          <w:rFonts w:cs="Tahoma"/>
        </w:rPr>
        <w:t xml:space="preserve">, vol. 313, no. 22, June 2015, pp. 2236–43. </w:t>
      </w:r>
      <w:r w:rsidRPr="00084334">
        <w:rPr>
          <w:rFonts w:cs="Tahoma"/>
          <w:i/>
          <w:iCs/>
        </w:rPr>
        <w:t>PubMed Central</w:t>
      </w:r>
      <w:r w:rsidRPr="00084334">
        <w:rPr>
          <w:rFonts w:cs="Tahoma"/>
        </w:rPr>
        <w:t>, https://doi.org/10.1001/jama.2015.6250.</w:t>
      </w:r>
    </w:p>
    <w:p w14:paraId="1D25B6A0" w14:textId="77777777" w:rsidR="00084334" w:rsidRPr="00084334" w:rsidRDefault="00084334" w:rsidP="00084334">
      <w:pPr>
        <w:pStyle w:val="Bibliography"/>
        <w:rPr>
          <w:rFonts w:cs="Tahoma"/>
        </w:rPr>
      </w:pPr>
      <w:r w:rsidRPr="00084334">
        <w:rPr>
          <w:rFonts w:cs="Tahoma"/>
        </w:rPr>
        <w:t xml:space="preserve">Kaneva, Anastasiya M., et al. “Plasma Levels of Apolipoprotein-E in Residents of the European North of Russia.” </w:t>
      </w:r>
      <w:r w:rsidRPr="00084334">
        <w:rPr>
          <w:rFonts w:cs="Tahoma"/>
          <w:i/>
          <w:iCs/>
        </w:rPr>
        <w:t>Lipids in Health and Disease</w:t>
      </w:r>
      <w:r w:rsidRPr="00084334">
        <w:rPr>
          <w:rFonts w:cs="Tahoma"/>
        </w:rPr>
        <w:t xml:space="preserve">, vol. 12, no. 1, Dec. 2013, p. 43. </w:t>
      </w:r>
      <w:r w:rsidRPr="00084334">
        <w:rPr>
          <w:rFonts w:cs="Tahoma"/>
          <w:i/>
          <w:iCs/>
        </w:rPr>
        <w:t>DOI.org (Crossref)</w:t>
      </w:r>
      <w:r w:rsidRPr="00084334">
        <w:rPr>
          <w:rFonts w:cs="Tahoma"/>
        </w:rPr>
        <w:t>, https://doi.org/10.1186/1476-511X-12-43.</w:t>
      </w:r>
    </w:p>
    <w:p w14:paraId="4ADBCC16" w14:textId="77777777" w:rsidR="00084334" w:rsidRPr="00084334" w:rsidRDefault="00084334" w:rsidP="00084334">
      <w:pPr>
        <w:pStyle w:val="Bibliography"/>
        <w:rPr>
          <w:rFonts w:cs="Tahoma"/>
        </w:rPr>
      </w:pPr>
      <w:r w:rsidRPr="00084334">
        <w:rPr>
          <w:rFonts w:cs="Tahoma"/>
        </w:rPr>
        <w:t xml:space="preserve">Lee, Byung-Jou, and Je Hoon Jeong. “Review: Steroid Use in Patients With Acute Spinal Cord Injury and Guideline Update.” </w:t>
      </w:r>
      <w:r w:rsidRPr="00084334">
        <w:rPr>
          <w:rFonts w:cs="Tahoma"/>
          <w:i/>
          <w:iCs/>
        </w:rPr>
        <w:t>Korean Journal of Neurotrauma</w:t>
      </w:r>
      <w:r w:rsidRPr="00084334">
        <w:rPr>
          <w:rFonts w:cs="Tahoma"/>
        </w:rPr>
        <w:t xml:space="preserve">, vol. 18, no. 1, 2022, p. 22. </w:t>
      </w:r>
      <w:r w:rsidRPr="00084334">
        <w:rPr>
          <w:rFonts w:cs="Tahoma"/>
          <w:i/>
          <w:iCs/>
        </w:rPr>
        <w:t>DOI.org (Crossref)</w:t>
      </w:r>
      <w:r w:rsidRPr="00084334">
        <w:rPr>
          <w:rFonts w:cs="Tahoma"/>
        </w:rPr>
        <w:t>, https://doi.org/10.13004/kjnt.2022.18.e21.</w:t>
      </w:r>
    </w:p>
    <w:p w14:paraId="6D3153C6" w14:textId="77777777" w:rsidR="00084334" w:rsidRPr="00084334" w:rsidRDefault="00084334" w:rsidP="00084334">
      <w:pPr>
        <w:pStyle w:val="Bibliography"/>
        <w:rPr>
          <w:rFonts w:cs="Tahoma"/>
        </w:rPr>
      </w:pPr>
      <w:r w:rsidRPr="00084334">
        <w:rPr>
          <w:rFonts w:cs="Tahoma"/>
        </w:rPr>
        <w:t xml:space="preserve">Manley, Nathan C., et al. “Human Embryonic Stem Cell-Derived Oligodendrocyte Progenitor Cells: Preclinical Efficacy and Safety in Cervical Spinal Cord Injury.” </w:t>
      </w:r>
      <w:r w:rsidRPr="00084334">
        <w:rPr>
          <w:rFonts w:cs="Tahoma"/>
          <w:i/>
          <w:iCs/>
        </w:rPr>
        <w:t xml:space="preserve">Stem Cells </w:t>
      </w:r>
      <w:r w:rsidRPr="00084334">
        <w:rPr>
          <w:rFonts w:cs="Tahoma"/>
          <w:i/>
          <w:iCs/>
        </w:rPr>
        <w:lastRenderedPageBreak/>
        <w:t>Translational Medicine</w:t>
      </w:r>
      <w:r w:rsidRPr="00084334">
        <w:rPr>
          <w:rFonts w:cs="Tahoma"/>
        </w:rPr>
        <w:t xml:space="preserve">, vol. 6, no. 10, Oct. 2017, pp. 1917–29. </w:t>
      </w:r>
      <w:r w:rsidRPr="00084334">
        <w:rPr>
          <w:rFonts w:cs="Tahoma"/>
          <w:i/>
          <w:iCs/>
        </w:rPr>
        <w:t>DOI.org (Crossref)</w:t>
      </w:r>
      <w:r w:rsidRPr="00084334">
        <w:rPr>
          <w:rFonts w:cs="Tahoma"/>
        </w:rPr>
        <w:t>, https://doi.org/10.1002/sctm.17-0065.</w:t>
      </w:r>
    </w:p>
    <w:p w14:paraId="1867CB1E" w14:textId="77777777" w:rsidR="00084334" w:rsidRPr="00084334" w:rsidRDefault="00084334" w:rsidP="00084334">
      <w:pPr>
        <w:pStyle w:val="Bibliography"/>
        <w:rPr>
          <w:rFonts w:cs="Tahoma"/>
        </w:rPr>
      </w:pPr>
      <w:r w:rsidRPr="00084334">
        <w:rPr>
          <w:rFonts w:cs="Tahoma"/>
        </w:rPr>
        <w:t xml:space="preserve">Martirosyan, Nikolay L., et al. “Blood Supply and Vascular Reactivity of the Spinal Cord under Normal and Pathological Conditions: A Review.” </w:t>
      </w:r>
      <w:r w:rsidRPr="00084334">
        <w:rPr>
          <w:rFonts w:cs="Tahoma"/>
          <w:i/>
          <w:iCs/>
        </w:rPr>
        <w:t>Journal of Neurosurgery: Spine</w:t>
      </w:r>
      <w:r w:rsidRPr="00084334">
        <w:rPr>
          <w:rFonts w:cs="Tahoma"/>
        </w:rPr>
        <w:t xml:space="preserve">, vol. 15, no. 3, Sept. 2011, pp. 238–51. </w:t>
      </w:r>
      <w:r w:rsidRPr="00084334">
        <w:rPr>
          <w:rFonts w:cs="Tahoma"/>
          <w:i/>
          <w:iCs/>
        </w:rPr>
        <w:t>DOI.org (Crossref)</w:t>
      </w:r>
      <w:r w:rsidRPr="00084334">
        <w:rPr>
          <w:rFonts w:cs="Tahoma"/>
        </w:rPr>
        <w:t>, https://doi.org/10.3171/2011.4.SPINE10543.</w:t>
      </w:r>
    </w:p>
    <w:p w14:paraId="60E7FEDC" w14:textId="77777777" w:rsidR="00084334" w:rsidRPr="00084334" w:rsidRDefault="00084334" w:rsidP="00084334">
      <w:pPr>
        <w:pStyle w:val="Bibliography"/>
        <w:rPr>
          <w:rFonts w:cs="Tahoma"/>
        </w:rPr>
      </w:pPr>
      <w:r w:rsidRPr="00084334">
        <w:rPr>
          <w:rFonts w:cs="Tahoma"/>
        </w:rPr>
        <w:t xml:space="preserve">Norenberg, Michael D., et al. “The Pathology of Human Spinal Cord Injury: Defining the Problems.” </w:t>
      </w:r>
      <w:r w:rsidRPr="00084334">
        <w:rPr>
          <w:rFonts w:cs="Tahoma"/>
          <w:i/>
          <w:iCs/>
        </w:rPr>
        <w:t>Journal of Neurotrauma</w:t>
      </w:r>
      <w:r w:rsidRPr="00084334">
        <w:rPr>
          <w:rFonts w:cs="Tahoma"/>
        </w:rPr>
        <w:t xml:space="preserve">, vol. 21, no. 4, Apr. 2004, pp. 429–40. </w:t>
      </w:r>
      <w:r w:rsidRPr="00084334">
        <w:rPr>
          <w:rFonts w:cs="Tahoma"/>
          <w:i/>
          <w:iCs/>
        </w:rPr>
        <w:t>DOI.org (Crossref)</w:t>
      </w:r>
      <w:r w:rsidRPr="00084334">
        <w:rPr>
          <w:rFonts w:cs="Tahoma"/>
        </w:rPr>
        <w:t>, https://doi.org/10.1089/089771504323004575.</w:t>
      </w:r>
    </w:p>
    <w:p w14:paraId="3F292A45" w14:textId="77777777" w:rsidR="00084334" w:rsidRPr="00084334" w:rsidRDefault="00084334" w:rsidP="00084334">
      <w:pPr>
        <w:pStyle w:val="Bibliography"/>
        <w:rPr>
          <w:rFonts w:cs="Tahoma"/>
        </w:rPr>
      </w:pPr>
      <w:r w:rsidRPr="00084334">
        <w:rPr>
          <w:rFonts w:cs="Tahoma"/>
        </w:rPr>
        <w:t xml:space="preserve">Priest, Catherine A., et al. “Preclinical Safety of Human Embryonic Stem Cell-Derived Oligodendrocyte Progenitors Supporting Clinical Trials in Spinal Cord Injury.” </w:t>
      </w:r>
      <w:r w:rsidRPr="00084334">
        <w:rPr>
          <w:rFonts w:cs="Tahoma"/>
          <w:i/>
          <w:iCs/>
        </w:rPr>
        <w:t>Regenerative Medicine</w:t>
      </w:r>
      <w:r w:rsidRPr="00084334">
        <w:rPr>
          <w:rFonts w:cs="Tahoma"/>
        </w:rPr>
        <w:t xml:space="preserve">, vol. 10, no. 8, Nov. 2015, pp. 939–58. </w:t>
      </w:r>
      <w:r w:rsidRPr="00084334">
        <w:rPr>
          <w:rFonts w:cs="Tahoma"/>
          <w:i/>
          <w:iCs/>
        </w:rPr>
        <w:t>DOI.org (Crossref)</w:t>
      </w:r>
      <w:r w:rsidRPr="00084334">
        <w:rPr>
          <w:rFonts w:cs="Tahoma"/>
        </w:rPr>
        <w:t>, https://doi.org/10.2217/rme.15.57.</w:t>
      </w:r>
    </w:p>
    <w:p w14:paraId="29476592" w14:textId="77777777" w:rsidR="00084334" w:rsidRPr="00084334" w:rsidRDefault="00084334" w:rsidP="00084334">
      <w:pPr>
        <w:pStyle w:val="Bibliography"/>
        <w:rPr>
          <w:rFonts w:cs="Tahoma"/>
        </w:rPr>
      </w:pPr>
      <w:r w:rsidRPr="00084334">
        <w:rPr>
          <w:rFonts w:cs="Tahoma"/>
        </w:rPr>
        <w:t xml:space="preserve">Qu, Wenrui, et al. “Polymer-Based Scaffold Strategies for Spinal Cord Repair and Regeneration.” </w:t>
      </w:r>
      <w:r w:rsidRPr="00084334">
        <w:rPr>
          <w:rFonts w:cs="Tahoma"/>
          <w:i/>
          <w:iCs/>
        </w:rPr>
        <w:t>Frontiers in Bioengineering and Biotechnology</w:t>
      </w:r>
      <w:r w:rsidRPr="00084334">
        <w:rPr>
          <w:rFonts w:cs="Tahoma"/>
        </w:rPr>
        <w:t xml:space="preserve">, vol. 8, Oct. 2020, p. 590549. </w:t>
      </w:r>
      <w:r w:rsidRPr="00084334">
        <w:rPr>
          <w:rFonts w:cs="Tahoma"/>
          <w:i/>
          <w:iCs/>
        </w:rPr>
        <w:t>PubMed Central</w:t>
      </w:r>
      <w:r w:rsidRPr="00084334">
        <w:rPr>
          <w:rFonts w:cs="Tahoma"/>
        </w:rPr>
        <w:t>, https://doi.org/10.3389/fbioe.2020.590549.</w:t>
      </w:r>
    </w:p>
    <w:p w14:paraId="331056F9" w14:textId="77777777" w:rsidR="00084334" w:rsidRPr="00084334" w:rsidRDefault="00084334" w:rsidP="00084334">
      <w:pPr>
        <w:pStyle w:val="Bibliography"/>
        <w:rPr>
          <w:rFonts w:cs="Tahoma"/>
        </w:rPr>
      </w:pPr>
      <w:r w:rsidRPr="00084334">
        <w:rPr>
          <w:rFonts w:cs="Tahoma"/>
        </w:rPr>
        <w:t xml:space="preserve">Reddy, M. Sai Bhargava, et al. “A Comparative Review of Natural and Synthetic Biopolymer Composite Scaffolds.” </w:t>
      </w:r>
      <w:r w:rsidRPr="00084334">
        <w:rPr>
          <w:rFonts w:cs="Tahoma"/>
          <w:i/>
          <w:iCs/>
        </w:rPr>
        <w:t>Polymers</w:t>
      </w:r>
      <w:r w:rsidRPr="00084334">
        <w:rPr>
          <w:rFonts w:cs="Tahoma"/>
        </w:rPr>
        <w:t xml:space="preserve">, vol. 13, no. 7, Mar. 2021, p. 1105. </w:t>
      </w:r>
      <w:r w:rsidRPr="00084334">
        <w:rPr>
          <w:rFonts w:cs="Tahoma"/>
          <w:i/>
          <w:iCs/>
        </w:rPr>
        <w:t>DOI.org (Crossref)</w:t>
      </w:r>
      <w:r w:rsidRPr="00084334">
        <w:rPr>
          <w:rFonts w:cs="Tahoma"/>
        </w:rPr>
        <w:t>, https://doi.org/10.3390/polym13071105.</w:t>
      </w:r>
    </w:p>
    <w:p w14:paraId="14E56C7F" w14:textId="77777777" w:rsidR="00084334" w:rsidRPr="00084334" w:rsidRDefault="00084334" w:rsidP="00084334">
      <w:pPr>
        <w:pStyle w:val="Bibliography"/>
        <w:rPr>
          <w:rFonts w:cs="Tahoma"/>
        </w:rPr>
      </w:pPr>
      <w:r w:rsidRPr="00084334">
        <w:rPr>
          <w:rFonts w:cs="Tahoma"/>
        </w:rPr>
        <w:t xml:space="preserve">Rivera, Teresa, et al. “Human‐Induced Pluripotent Stem Cell Culture Methods Under CGMP Conditions.” </w:t>
      </w:r>
      <w:r w:rsidRPr="00084334">
        <w:rPr>
          <w:rFonts w:cs="Tahoma"/>
          <w:i/>
          <w:iCs/>
        </w:rPr>
        <w:t>Current Protocols in Stem Cell Biology</w:t>
      </w:r>
      <w:r w:rsidRPr="00084334">
        <w:rPr>
          <w:rFonts w:cs="Tahoma"/>
        </w:rPr>
        <w:t xml:space="preserve">, vol. 54, no. 1, Sept. 2020, p. e117. </w:t>
      </w:r>
      <w:r w:rsidRPr="00084334">
        <w:rPr>
          <w:rFonts w:cs="Tahoma"/>
          <w:i/>
          <w:iCs/>
        </w:rPr>
        <w:t>PubMed Central</w:t>
      </w:r>
      <w:r w:rsidRPr="00084334">
        <w:rPr>
          <w:rFonts w:cs="Tahoma"/>
        </w:rPr>
        <w:t>, https://doi.org/10.1002/cpsc.117.</w:t>
      </w:r>
    </w:p>
    <w:p w14:paraId="407FF60A" w14:textId="77777777" w:rsidR="00084334" w:rsidRPr="00084334" w:rsidRDefault="00084334" w:rsidP="00084334">
      <w:pPr>
        <w:pStyle w:val="Bibliography"/>
        <w:rPr>
          <w:rFonts w:cs="Tahoma"/>
        </w:rPr>
      </w:pPr>
      <w:r w:rsidRPr="00084334">
        <w:rPr>
          <w:rFonts w:cs="Tahoma"/>
        </w:rPr>
        <w:lastRenderedPageBreak/>
        <w:t xml:space="preserve">Speight, James G. “Monomers, Polymers, and Plastics.” </w:t>
      </w:r>
      <w:r w:rsidRPr="00084334">
        <w:rPr>
          <w:rFonts w:cs="Tahoma"/>
          <w:i/>
          <w:iCs/>
        </w:rPr>
        <w:t>Handbook of Industrial Hydrocarbon Processes</w:t>
      </w:r>
      <w:r w:rsidRPr="00084334">
        <w:rPr>
          <w:rFonts w:cs="Tahoma"/>
        </w:rPr>
        <w:t xml:space="preserve">, Elsevier, 2020, pp. 597–649. </w:t>
      </w:r>
      <w:r w:rsidRPr="00084334">
        <w:rPr>
          <w:rFonts w:cs="Tahoma"/>
          <w:i/>
          <w:iCs/>
        </w:rPr>
        <w:t>DOI.org (Crossref)</w:t>
      </w:r>
      <w:r w:rsidRPr="00084334">
        <w:rPr>
          <w:rFonts w:cs="Tahoma"/>
        </w:rPr>
        <w:t>, https://doi.org/10.1016/B978-0-12-809923-0.00014-X.</w:t>
      </w:r>
    </w:p>
    <w:p w14:paraId="080EB66D" w14:textId="77777777" w:rsidR="00084334" w:rsidRPr="00084334" w:rsidRDefault="00084334" w:rsidP="00084334">
      <w:pPr>
        <w:pStyle w:val="Bibliography"/>
        <w:rPr>
          <w:rFonts w:cs="Tahoma"/>
        </w:rPr>
      </w:pPr>
      <w:r w:rsidRPr="00084334">
        <w:rPr>
          <w:rFonts w:cs="Tahoma"/>
        </w:rPr>
        <w:t xml:space="preserve">Tang, S. K., et al. “Redirection of Doublecortin-Positive Cell Migration by over-Expression of the Chemokines MCP-1, MIP-1α and GRO-α in the Adult Rat Brain.” </w:t>
      </w:r>
      <w:r w:rsidRPr="00084334">
        <w:rPr>
          <w:rFonts w:cs="Tahoma"/>
          <w:i/>
          <w:iCs/>
        </w:rPr>
        <w:t>Neuroscience</w:t>
      </w:r>
      <w:r w:rsidRPr="00084334">
        <w:rPr>
          <w:rFonts w:cs="Tahoma"/>
        </w:rPr>
        <w:t xml:space="preserve">, vol. 260, Feb. 2014, pp. 240–48. </w:t>
      </w:r>
      <w:r w:rsidRPr="00084334">
        <w:rPr>
          <w:rFonts w:cs="Tahoma"/>
          <w:i/>
          <w:iCs/>
        </w:rPr>
        <w:t>DOI.org (Crossref)</w:t>
      </w:r>
      <w:r w:rsidRPr="00084334">
        <w:rPr>
          <w:rFonts w:cs="Tahoma"/>
        </w:rPr>
        <w:t>, https://doi.org/10.1016/j.neuroscience.2013.12.022.</w:t>
      </w:r>
    </w:p>
    <w:p w14:paraId="37793071" w14:textId="77777777" w:rsidR="00084334" w:rsidRPr="00084334" w:rsidRDefault="00084334" w:rsidP="00084334">
      <w:pPr>
        <w:pStyle w:val="Bibliography"/>
        <w:rPr>
          <w:rFonts w:cs="Tahoma"/>
        </w:rPr>
      </w:pPr>
      <w:r w:rsidRPr="00084334">
        <w:rPr>
          <w:rFonts w:cs="Tahoma"/>
        </w:rPr>
        <w:t xml:space="preserve">Teng, Yang D., et al. “Functional Recovery Following Traumatic Spinal Cord Injury Mediated by a Unique Polymer Scaffold Seeded with Neural Stem Cells.” </w:t>
      </w:r>
      <w:r w:rsidRPr="00084334">
        <w:rPr>
          <w:rFonts w:cs="Tahoma"/>
          <w:i/>
          <w:iCs/>
        </w:rPr>
        <w:t>Proceedings of the National Academy of Sciences</w:t>
      </w:r>
      <w:r w:rsidRPr="00084334">
        <w:rPr>
          <w:rFonts w:cs="Tahoma"/>
        </w:rPr>
        <w:t xml:space="preserve">, vol. 99, no. 5, Mar. 2002, pp. 3024–29. </w:t>
      </w:r>
      <w:r w:rsidRPr="00084334">
        <w:rPr>
          <w:rFonts w:cs="Tahoma"/>
          <w:i/>
          <w:iCs/>
        </w:rPr>
        <w:t>DOI.org (Crossref)</w:t>
      </w:r>
      <w:r w:rsidRPr="00084334">
        <w:rPr>
          <w:rFonts w:cs="Tahoma"/>
        </w:rPr>
        <w:t>, https://doi.org/10.1073/pnas.052678899.</w:t>
      </w:r>
    </w:p>
    <w:p w14:paraId="3F442569" w14:textId="77777777" w:rsidR="00084334" w:rsidRPr="00084334" w:rsidRDefault="00084334" w:rsidP="00084334">
      <w:pPr>
        <w:pStyle w:val="Bibliography"/>
        <w:rPr>
          <w:rFonts w:cs="Tahoma"/>
        </w:rPr>
      </w:pPr>
      <w:r w:rsidRPr="00084334">
        <w:rPr>
          <w:rFonts w:cs="Tahoma"/>
        </w:rPr>
        <w:t xml:space="preserve">Thomas, Katharine E., and Lawrence D. F. Moon. “Will Stem Cell Therapies Be Safe and Effective for Treating Spinal Cord Injuries?” </w:t>
      </w:r>
      <w:r w:rsidRPr="00084334">
        <w:rPr>
          <w:rFonts w:cs="Tahoma"/>
          <w:i/>
          <w:iCs/>
        </w:rPr>
        <w:t>British Medical Bulletin</w:t>
      </w:r>
      <w:r w:rsidRPr="00084334">
        <w:rPr>
          <w:rFonts w:cs="Tahoma"/>
        </w:rPr>
        <w:t xml:space="preserve">, vol. 98, 2011, pp. 127–42. </w:t>
      </w:r>
      <w:r w:rsidRPr="00084334">
        <w:rPr>
          <w:rFonts w:cs="Tahoma"/>
          <w:i/>
          <w:iCs/>
        </w:rPr>
        <w:t>PubMed Central</w:t>
      </w:r>
      <w:r w:rsidRPr="00084334">
        <w:rPr>
          <w:rFonts w:cs="Tahoma"/>
        </w:rPr>
        <w:t>, https://doi.org/10.1093/bmb/ldr013.</w:t>
      </w:r>
    </w:p>
    <w:p w14:paraId="345BF620" w14:textId="77777777" w:rsidR="00084334" w:rsidRPr="00084334" w:rsidRDefault="00084334" w:rsidP="00084334">
      <w:pPr>
        <w:pStyle w:val="Bibliography"/>
        <w:rPr>
          <w:rFonts w:cs="Tahoma"/>
        </w:rPr>
      </w:pPr>
      <w:r w:rsidRPr="00084334">
        <w:rPr>
          <w:rFonts w:cs="Tahoma"/>
        </w:rPr>
        <w:t xml:space="preserve">Valković, Toni, et al. “Plasma Levels of Monocyte Chemotactic Protein-1 Are Associated with Clinical Features and Angiogenesis in Patients with Multiple Myeloma.” </w:t>
      </w:r>
      <w:r w:rsidRPr="00084334">
        <w:rPr>
          <w:rFonts w:cs="Tahoma"/>
          <w:i/>
          <w:iCs/>
        </w:rPr>
        <w:t>BioMed Research International</w:t>
      </w:r>
      <w:r w:rsidRPr="00084334">
        <w:rPr>
          <w:rFonts w:cs="Tahoma"/>
        </w:rPr>
        <w:t xml:space="preserve">, vol. 2016, 2016, pp. 1–7. </w:t>
      </w:r>
      <w:r w:rsidRPr="00084334">
        <w:rPr>
          <w:rFonts w:cs="Tahoma"/>
          <w:i/>
          <w:iCs/>
        </w:rPr>
        <w:t>DOI.org (Crossref)</w:t>
      </w:r>
      <w:r w:rsidRPr="00084334">
        <w:rPr>
          <w:rFonts w:cs="Tahoma"/>
        </w:rPr>
        <w:t>, https://doi.org/10.1155/2016/7870590.</w:t>
      </w:r>
    </w:p>
    <w:p w14:paraId="46FE0051" w14:textId="77777777" w:rsidR="00084334" w:rsidRPr="00084334" w:rsidRDefault="00084334" w:rsidP="00084334">
      <w:pPr>
        <w:pStyle w:val="Bibliography"/>
        <w:rPr>
          <w:rFonts w:cs="Tahoma"/>
        </w:rPr>
      </w:pPr>
      <w:r w:rsidRPr="00084334">
        <w:rPr>
          <w:rFonts w:cs="Tahoma"/>
        </w:rPr>
        <w:t xml:space="preserve">Wang, Timothy Y., et al. “Management of Acute Traumatic Spinal Cord Injury: A Review of the Literature.” </w:t>
      </w:r>
      <w:r w:rsidRPr="00084334">
        <w:rPr>
          <w:rFonts w:cs="Tahoma"/>
          <w:i/>
          <w:iCs/>
        </w:rPr>
        <w:t>Frontiers in Surgery</w:t>
      </w:r>
      <w:r w:rsidRPr="00084334">
        <w:rPr>
          <w:rFonts w:cs="Tahoma"/>
        </w:rPr>
        <w:t xml:space="preserve">, vol. 8, Dec. 2021, p. 698736. </w:t>
      </w:r>
      <w:r w:rsidRPr="00084334">
        <w:rPr>
          <w:rFonts w:cs="Tahoma"/>
          <w:i/>
          <w:iCs/>
        </w:rPr>
        <w:t>PubMed Central</w:t>
      </w:r>
      <w:r w:rsidRPr="00084334">
        <w:rPr>
          <w:rFonts w:cs="Tahoma"/>
        </w:rPr>
        <w:t>, https://doi.org/10.3389/fsurg.2021.698736.</w:t>
      </w:r>
    </w:p>
    <w:p w14:paraId="195F0356" w14:textId="77777777" w:rsidR="00084334" w:rsidRPr="00084334" w:rsidRDefault="00084334" w:rsidP="00084334">
      <w:pPr>
        <w:pStyle w:val="Bibliography"/>
        <w:rPr>
          <w:rFonts w:cs="Tahoma"/>
        </w:rPr>
      </w:pPr>
      <w:r w:rsidRPr="00084334">
        <w:rPr>
          <w:rFonts w:cs="Tahoma"/>
        </w:rPr>
        <w:lastRenderedPageBreak/>
        <w:t xml:space="preserve">Wąsik, Norbert, et al. “Clusterin, a New Cerebrospinal Fluid Biomarker in Severe Subarachnoid Hemorrhage: A Pilot Study.” </w:t>
      </w:r>
      <w:r w:rsidRPr="00084334">
        <w:rPr>
          <w:rFonts w:cs="Tahoma"/>
          <w:i/>
          <w:iCs/>
        </w:rPr>
        <w:t>World Neurosurgery</w:t>
      </w:r>
      <w:r w:rsidRPr="00084334">
        <w:rPr>
          <w:rFonts w:cs="Tahoma"/>
        </w:rPr>
        <w:t xml:space="preserve">, vol. 107, Nov. 2017, pp. 424–28. </w:t>
      </w:r>
      <w:r w:rsidRPr="00084334">
        <w:rPr>
          <w:rFonts w:cs="Tahoma"/>
          <w:i/>
          <w:iCs/>
        </w:rPr>
        <w:t>DOI.org (Crossref)</w:t>
      </w:r>
      <w:r w:rsidRPr="00084334">
        <w:rPr>
          <w:rFonts w:cs="Tahoma"/>
        </w:rPr>
        <w:t>, https://doi.org/10.1016/j.wneu.2017.08.006.</w:t>
      </w:r>
    </w:p>
    <w:p w14:paraId="6D0FC0E6" w14:textId="77777777" w:rsidR="00084334" w:rsidRPr="00084334" w:rsidRDefault="00084334" w:rsidP="00084334">
      <w:pPr>
        <w:pStyle w:val="Bibliography"/>
        <w:rPr>
          <w:rFonts w:cs="Tahoma"/>
        </w:rPr>
      </w:pPr>
      <w:r w:rsidRPr="00084334">
        <w:rPr>
          <w:rFonts w:cs="Tahoma"/>
        </w:rPr>
        <w:t xml:space="preserve">Wong, Jamie K., et al. “A Straight Alley Version of the BBB Locomotor Scale.” </w:t>
      </w:r>
      <w:r w:rsidRPr="00084334">
        <w:rPr>
          <w:rFonts w:cs="Tahoma"/>
          <w:i/>
          <w:iCs/>
        </w:rPr>
        <w:t>Experimental Neurology</w:t>
      </w:r>
      <w:r w:rsidRPr="00084334">
        <w:rPr>
          <w:rFonts w:cs="Tahoma"/>
        </w:rPr>
        <w:t xml:space="preserve">, vol. 217, no. 2, June 2009, pp. 417–20. </w:t>
      </w:r>
      <w:r w:rsidRPr="00084334">
        <w:rPr>
          <w:rFonts w:cs="Tahoma"/>
          <w:i/>
          <w:iCs/>
        </w:rPr>
        <w:t>DOI.org (Crossref)</w:t>
      </w:r>
      <w:r w:rsidRPr="00084334">
        <w:rPr>
          <w:rFonts w:cs="Tahoma"/>
        </w:rPr>
        <w:t>, https://doi.org/10.1016/j.expneurol.2009.03.037.</w:t>
      </w:r>
    </w:p>
    <w:p w14:paraId="10681C69" w14:textId="77777777" w:rsidR="00084334" w:rsidRPr="00084334" w:rsidRDefault="00084334" w:rsidP="00084334">
      <w:pPr>
        <w:pStyle w:val="Bibliography"/>
        <w:rPr>
          <w:rFonts w:cs="Tahoma"/>
        </w:rPr>
      </w:pPr>
      <w:r w:rsidRPr="00084334">
        <w:rPr>
          <w:rFonts w:cs="Tahoma"/>
        </w:rPr>
        <w:t xml:space="preserve">Yoshitani, Kenji, et al. “Cerebrospinal Fluid Drainage to Prevent Postoperative Spinal Cord Injury in Thoracic Aortic Repair.” </w:t>
      </w:r>
      <w:r w:rsidRPr="00084334">
        <w:rPr>
          <w:rFonts w:cs="Tahoma"/>
          <w:i/>
          <w:iCs/>
        </w:rPr>
        <w:t>Journal of Anesthesia</w:t>
      </w:r>
      <w:r w:rsidRPr="00084334">
        <w:rPr>
          <w:rFonts w:cs="Tahoma"/>
        </w:rPr>
        <w:t xml:space="preserve">, vol. 35, no. 1, Feb. 2021, pp. 43–50. </w:t>
      </w:r>
      <w:r w:rsidRPr="00084334">
        <w:rPr>
          <w:rFonts w:cs="Tahoma"/>
          <w:i/>
          <w:iCs/>
        </w:rPr>
        <w:t>DOI.org (Crossref)</w:t>
      </w:r>
      <w:r w:rsidRPr="00084334">
        <w:rPr>
          <w:rFonts w:cs="Tahoma"/>
        </w:rPr>
        <w:t>, https://doi.org/10.1007/s00540-020-02857-w.</w:t>
      </w:r>
    </w:p>
    <w:p w14:paraId="0516AE82" w14:textId="77777777" w:rsidR="00084334" w:rsidRPr="00084334" w:rsidRDefault="00084334" w:rsidP="00084334">
      <w:pPr>
        <w:pStyle w:val="Bibliography"/>
        <w:rPr>
          <w:rFonts w:cs="Tahoma"/>
        </w:rPr>
      </w:pPr>
      <w:r w:rsidRPr="00084334">
        <w:rPr>
          <w:rFonts w:cs="Tahoma"/>
        </w:rPr>
        <w:t xml:space="preserve">Zou, Hong-jun, et al. “Methylprednisolone Induces Neuro-Protective Effects via the Inhibition of A1 Astrocyte Activation in Traumatic Spinal Cord Injury Mouse Models.” </w:t>
      </w:r>
      <w:r w:rsidRPr="00084334">
        <w:rPr>
          <w:rFonts w:cs="Tahoma"/>
          <w:i/>
          <w:iCs/>
        </w:rPr>
        <w:t>Frontiers in Neuroscience</w:t>
      </w:r>
      <w:r w:rsidRPr="00084334">
        <w:rPr>
          <w:rFonts w:cs="Tahoma"/>
        </w:rPr>
        <w:t xml:space="preserve">, vol. 15, 2021. </w:t>
      </w:r>
      <w:r w:rsidRPr="00084334">
        <w:rPr>
          <w:rFonts w:cs="Tahoma"/>
          <w:i/>
          <w:iCs/>
        </w:rPr>
        <w:t>Frontiers</w:t>
      </w:r>
      <w:r w:rsidRPr="00084334">
        <w:rPr>
          <w:rFonts w:cs="Tahoma"/>
        </w:rPr>
        <w:t>, https://www.frontiersin.org/articles/10.3389/fnins.2021.628917.</w:t>
      </w:r>
    </w:p>
    <w:p w14:paraId="7E72509E" w14:textId="3F8191B2"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F5E0" w14:textId="77777777" w:rsidR="00BE6EE4" w:rsidRDefault="00BE6EE4" w:rsidP="00B657A0">
      <w:r>
        <w:separator/>
      </w:r>
    </w:p>
  </w:endnote>
  <w:endnote w:type="continuationSeparator" w:id="0">
    <w:p w14:paraId="3B5F0C51" w14:textId="77777777" w:rsidR="00BE6EE4" w:rsidRDefault="00BE6EE4" w:rsidP="00B657A0">
      <w:r>
        <w:continuationSeparator/>
      </w:r>
    </w:p>
  </w:endnote>
  <w:endnote w:type="continuationNotice" w:id="1">
    <w:p w14:paraId="647AAB4A" w14:textId="77777777" w:rsidR="00BE6EE4" w:rsidRDefault="00BE6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5B58" w14:textId="77777777" w:rsidR="00BE6EE4" w:rsidRDefault="00BE6EE4" w:rsidP="00B657A0">
      <w:r>
        <w:separator/>
      </w:r>
    </w:p>
  </w:footnote>
  <w:footnote w:type="continuationSeparator" w:id="0">
    <w:p w14:paraId="03F7B22A" w14:textId="77777777" w:rsidR="00BE6EE4" w:rsidRDefault="00BE6EE4" w:rsidP="00B657A0">
      <w:r>
        <w:continuationSeparator/>
      </w:r>
    </w:p>
  </w:footnote>
  <w:footnote w:type="continuationNotice" w:id="1">
    <w:p w14:paraId="0D76FCA9" w14:textId="77777777" w:rsidR="00BE6EE4" w:rsidRDefault="00BE6E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6"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8"/>
  </w:num>
  <w:num w:numId="2" w16cid:durableId="591012818">
    <w:abstractNumId w:val="31"/>
  </w:num>
  <w:num w:numId="3" w16cid:durableId="179856923">
    <w:abstractNumId w:val="3"/>
  </w:num>
  <w:num w:numId="4" w16cid:durableId="3915848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3"/>
  </w:num>
  <w:num w:numId="10" w16cid:durableId="1214929145">
    <w:abstractNumId w:val="23"/>
  </w:num>
  <w:num w:numId="11" w16cid:durableId="1534925248">
    <w:abstractNumId w:val="25"/>
  </w:num>
  <w:num w:numId="12" w16cid:durableId="1204631859">
    <w:abstractNumId w:val="19"/>
  </w:num>
  <w:num w:numId="13" w16cid:durableId="1999653488">
    <w:abstractNumId w:val="12"/>
  </w:num>
  <w:num w:numId="14" w16cid:durableId="1948655657">
    <w:abstractNumId w:val="36"/>
  </w:num>
  <w:num w:numId="15" w16cid:durableId="1426876100">
    <w:abstractNumId w:val="27"/>
  </w:num>
  <w:num w:numId="16" w16cid:durableId="148448031">
    <w:abstractNumId w:val="14"/>
  </w:num>
  <w:num w:numId="17" w16cid:durableId="432239574">
    <w:abstractNumId w:val="37"/>
  </w:num>
  <w:num w:numId="18" w16cid:durableId="1902785539">
    <w:abstractNumId w:val="10"/>
  </w:num>
  <w:num w:numId="19" w16cid:durableId="2016347357">
    <w:abstractNumId w:val="17"/>
  </w:num>
  <w:num w:numId="20" w16cid:durableId="1604259620">
    <w:abstractNumId w:val="35"/>
  </w:num>
  <w:num w:numId="21" w16cid:durableId="1341661621">
    <w:abstractNumId w:val="34"/>
  </w:num>
  <w:num w:numId="22" w16cid:durableId="788007871">
    <w:abstractNumId w:val="28"/>
  </w:num>
  <w:num w:numId="23" w16cid:durableId="1463157998">
    <w:abstractNumId w:val="21"/>
  </w:num>
  <w:num w:numId="24" w16cid:durableId="1260681482">
    <w:abstractNumId w:val="22"/>
  </w:num>
  <w:num w:numId="25" w16cid:durableId="1969161413">
    <w:abstractNumId w:val="9"/>
  </w:num>
  <w:num w:numId="26" w16cid:durableId="1839885816">
    <w:abstractNumId w:val="5"/>
  </w:num>
  <w:num w:numId="27" w16cid:durableId="1730300100">
    <w:abstractNumId w:val="16"/>
  </w:num>
  <w:num w:numId="28" w16cid:durableId="1711765807">
    <w:abstractNumId w:val="24"/>
  </w:num>
  <w:num w:numId="29" w16cid:durableId="2130008031">
    <w:abstractNumId w:val="29"/>
  </w:num>
  <w:num w:numId="30" w16cid:durableId="1154377883">
    <w:abstractNumId w:val="26"/>
  </w:num>
  <w:num w:numId="31" w16cid:durableId="1266425856">
    <w:abstractNumId w:val="20"/>
  </w:num>
  <w:num w:numId="32" w16cid:durableId="1850872283">
    <w:abstractNumId w:val="13"/>
  </w:num>
  <w:num w:numId="33" w16cid:durableId="687414347">
    <w:abstractNumId w:val="6"/>
  </w:num>
  <w:num w:numId="34" w16cid:durableId="313729409">
    <w:abstractNumId w:val="8"/>
  </w:num>
  <w:num w:numId="35" w16cid:durableId="125003735">
    <w:abstractNumId w:val="30"/>
  </w:num>
  <w:num w:numId="36" w16cid:durableId="1622567168">
    <w:abstractNumId w:val="32"/>
  </w:num>
  <w:num w:numId="37" w16cid:durableId="556285773">
    <w:abstractNumId w:val="15"/>
  </w:num>
  <w:num w:numId="38" w16cid:durableId="1016425218">
    <w:abstractNumId w:val="33"/>
  </w:num>
  <w:num w:numId="39" w16cid:durableId="1404329616">
    <w:abstractNumId w:val="4"/>
  </w:num>
  <w:num w:numId="40" w16cid:durableId="406415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235C"/>
    <w:rsid w:val="000268CD"/>
    <w:rsid w:val="00027200"/>
    <w:rsid w:val="00027881"/>
    <w:rsid w:val="00030F88"/>
    <w:rsid w:val="0003264A"/>
    <w:rsid w:val="00035E18"/>
    <w:rsid w:val="0003722B"/>
    <w:rsid w:val="00040E46"/>
    <w:rsid w:val="0004712D"/>
    <w:rsid w:val="00050DA8"/>
    <w:rsid w:val="00052D38"/>
    <w:rsid w:val="00053B22"/>
    <w:rsid w:val="00054FDF"/>
    <w:rsid w:val="00055522"/>
    <w:rsid w:val="00057001"/>
    <w:rsid w:val="00057654"/>
    <w:rsid w:val="00061762"/>
    <w:rsid w:val="0006224F"/>
    <w:rsid w:val="00070C64"/>
    <w:rsid w:val="00071E26"/>
    <w:rsid w:val="000806C2"/>
    <w:rsid w:val="00082C06"/>
    <w:rsid w:val="00084334"/>
    <w:rsid w:val="000868E4"/>
    <w:rsid w:val="000924E9"/>
    <w:rsid w:val="00097EF3"/>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A7A0C"/>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B46"/>
    <w:rsid w:val="00401D49"/>
    <w:rsid w:val="00404F22"/>
    <w:rsid w:val="0041098F"/>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48CC"/>
    <w:rsid w:val="0054521B"/>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2A8"/>
    <w:rsid w:val="00680C93"/>
    <w:rsid w:val="00682F78"/>
    <w:rsid w:val="006830EF"/>
    <w:rsid w:val="00683BF2"/>
    <w:rsid w:val="0068539E"/>
    <w:rsid w:val="00686867"/>
    <w:rsid w:val="00692C82"/>
    <w:rsid w:val="00694B8F"/>
    <w:rsid w:val="00695F22"/>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53EB"/>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55FD"/>
    <w:rsid w:val="00817BCB"/>
    <w:rsid w:val="008229F3"/>
    <w:rsid w:val="00823809"/>
    <w:rsid w:val="0082447C"/>
    <w:rsid w:val="00825603"/>
    <w:rsid w:val="00825663"/>
    <w:rsid w:val="008267EC"/>
    <w:rsid w:val="008333C8"/>
    <w:rsid w:val="00833E3B"/>
    <w:rsid w:val="00836330"/>
    <w:rsid w:val="00840209"/>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63CDA"/>
    <w:rsid w:val="008712CA"/>
    <w:rsid w:val="0087391D"/>
    <w:rsid w:val="00873957"/>
    <w:rsid w:val="00874999"/>
    <w:rsid w:val="00874EBC"/>
    <w:rsid w:val="00881FB4"/>
    <w:rsid w:val="00884C18"/>
    <w:rsid w:val="00891790"/>
    <w:rsid w:val="00897D1A"/>
    <w:rsid w:val="008A19BF"/>
    <w:rsid w:val="008A3268"/>
    <w:rsid w:val="008A3B7E"/>
    <w:rsid w:val="008A3BCC"/>
    <w:rsid w:val="008A5292"/>
    <w:rsid w:val="008A5518"/>
    <w:rsid w:val="008B10AE"/>
    <w:rsid w:val="008B1806"/>
    <w:rsid w:val="008B7517"/>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57DB1"/>
    <w:rsid w:val="00A63117"/>
    <w:rsid w:val="00A63BB5"/>
    <w:rsid w:val="00A654DD"/>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20CB"/>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23D1D"/>
    <w:rsid w:val="00B26C43"/>
    <w:rsid w:val="00B30A1C"/>
    <w:rsid w:val="00B30E39"/>
    <w:rsid w:val="00B32730"/>
    <w:rsid w:val="00B33494"/>
    <w:rsid w:val="00B34F52"/>
    <w:rsid w:val="00B350C7"/>
    <w:rsid w:val="00B4237E"/>
    <w:rsid w:val="00B43888"/>
    <w:rsid w:val="00B456EA"/>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E6EE4"/>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4B3B"/>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A7B79"/>
    <w:rsid w:val="00DB0621"/>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A1DDA"/>
    <w:rsid w:val="00FB00AB"/>
    <w:rsid w:val="00FB251D"/>
    <w:rsid w:val="00FB2E7F"/>
    <w:rsid w:val="00FB4D8D"/>
    <w:rsid w:val="00FB7F51"/>
    <w:rsid w:val="00FC1B4A"/>
    <w:rsid w:val="00FC306D"/>
    <w:rsid w:val="00FC34DE"/>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9</TotalTime>
  <Pages>17</Pages>
  <Words>20523</Words>
  <Characters>116986</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137235</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19</cp:revision>
  <cp:lastPrinted>2022-10-29T18:44:00Z</cp:lastPrinted>
  <dcterms:created xsi:type="dcterms:W3CDTF">2022-10-29T18:44:00Z</dcterms:created>
  <dcterms:modified xsi:type="dcterms:W3CDTF">2022-11-01T21:47:00Z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id="uGQewfQz"/&gt;&lt;style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