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018DEAC6" w:rsidR="003F7429" w:rsidRDefault="003F7429" w:rsidP="003F7429">
      <w:pPr>
        <w:jc w:val="center"/>
        <w:rPr>
          <w:b/>
          <w:bCs/>
          <w:color w:val="0072CE" w:themeColor="text2"/>
          <w:sz w:val="36"/>
          <w:szCs w:val="36"/>
        </w:rPr>
      </w:pPr>
      <w:r w:rsidRPr="00CA4464">
        <w:rPr>
          <w:b/>
          <w:bCs/>
          <w:color w:val="0072CE" w:themeColor="text2"/>
          <w:sz w:val="36"/>
          <w:szCs w:val="36"/>
        </w:rPr>
        <w:t xml:space="preserve">A </w:t>
      </w:r>
      <w:r w:rsidR="00280C9D">
        <w:rPr>
          <w:b/>
          <w:bCs/>
          <w:color w:val="0072CE" w:themeColor="text2"/>
          <w:sz w:val="36"/>
          <w:szCs w:val="36"/>
        </w:rPr>
        <w:t>S</w:t>
      </w:r>
      <w:r w:rsidRPr="00CA4464">
        <w:rPr>
          <w:b/>
          <w:bCs/>
          <w:color w:val="0072CE" w:themeColor="text2"/>
          <w:sz w:val="36"/>
          <w:szCs w:val="36"/>
        </w:rPr>
        <w:t xml:space="preserve">pinal </w:t>
      </w:r>
      <w:r w:rsidR="00280C9D">
        <w:rPr>
          <w:b/>
          <w:bCs/>
          <w:color w:val="0072CE" w:themeColor="text2"/>
          <w:sz w:val="36"/>
          <w:szCs w:val="36"/>
        </w:rPr>
        <w:t>C</w:t>
      </w:r>
      <w:r w:rsidRPr="00CA4464">
        <w:rPr>
          <w:b/>
          <w:bCs/>
          <w:color w:val="0072CE" w:themeColor="text2"/>
          <w:sz w:val="36"/>
          <w:szCs w:val="36"/>
        </w:rPr>
        <w:t>ord Injury Regeneration Platform</w:t>
      </w:r>
    </w:p>
    <w:p w14:paraId="0C444177" w14:textId="63B70A6F" w:rsidR="003F7429" w:rsidRPr="00DF5CC8" w:rsidRDefault="00EF40CA" w:rsidP="003F7429">
      <w:pPr>
        <w:pStyle w:val="Body"/>
        <w:jc w:val="center"/>
        <w:rPr>
          <w:b/>
          <w:bCs w:val="0"/>
          <w:color w:val="0072CE" w:themeColor="text2"/>
          <w:sz w:val="36"/>
          <w:szCs w:val="36"/>
        </w:rPr>
      </w:pPr>
      <w:r>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60DE2A76"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w:t>
      </w:r>
      <w:r w:rsidR="00300524">
        <w:rPr>
          <w:rFonts w:ascii="Tahoma" w:hAnsi="Tahoma" w:cs="Tahoma"/>
          <w:bCs/>
          <w:sz w:val="22"/>
          <w:szCs w:val="22"/>
        </w:rPr>
        <w:t>S</w:t>
      </w:r>
      <w:r w:rsidRPr="00E242DA">
        <w:rPr>
          <w:rFonts w:ascii="Tahoma" w:hAnsi="Tahoma" w:cs="Tahoma"/>
          <w:bCs/>
          <w:sz w:val="22"/>
          <w:szCs w:val="22"/>
        </w:rPr>
        <w:t>)</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w:t>
      </w:r>
      <w:r w:rsidR="00A5470B">
        <w:rPr>
          <w:rFonts w:ascii="Tahoma" w:hAnsi="Tahoma" w:cs="Tahoma"/>
          <w:sz w:val="22"/>
          <w:szCs w:val="22"/>
        </w:rPr>
        <w:t>S</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6D48F85F" w:rsidR="00C8765D" w:rsidRPr="004A73EA" w:rsidRDefault="00A12D67" w:rsidP="00C8765D">
      <w:pPr>
        <w:pStyle w:val="Body"/>
        <w:spacing w:line="480" w:lineRule="auto"/>
        <w:rPr>
          <w:sz w:val="22"/>
          <w:szCs w:val="22"/>
        </w:rPr>
      </w:pPr>
      <w:r>
        <w:rPr>
          <w:rFonts w:cs="Tahoma"/>
          <w:sz w:val="22"/>
          <w:szCs w:val="22"/>
        </w:rPr>
        <w:t>I</w:t>
      </w:r>
      <w:r w:rsidR="00C8765D">
        <w:rPr>
          <w:rFonts w:cs="Tahoma"/>
          <w:sz w:val="22"/>
          <w:szCs w:val="22"/>
        </w:rPr>
        <w:t xml:space="preserve">n February 2021 Lineage Therapeutics announced that they entered an agreement with </w:t>
      </w:r>
      <w:proofErr w:type="spellStart"/>
      <w:r w:rsidR="00C8765D">
        <w:rPr>
          <w:rFonts w:cs="Tahoma"/>
          <w:sz w:val="22"/>
          <w:szCs w:val="22"/>
        </w:rPr>
        <w:t>Neurgain</w:t>
      </w:r>
      <w:proofErr w:type="spellEnd"/>
      <w:r w:rsidR="00C8765D">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2D03E2A8"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w:t>
      </w:r>
      <w:r w:rsidR="007223CC">
        <w:rPr>
          <w:sz w:val="22"/>
          <w:szCs w:val="22"/>
        </w:rPr>
        <w:t>contusions</w:t>
      </w:r>
      <w:r w:rsidRPr="00C30520">
        <w:rPr>
          <w:sz w:val="22"/>
          <w:szCs w:val="22"/>
        </w:rPr>
        <w:t xml:space="preserve"> (49%), or lacerations (21%</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4271DC1E" w14:textId="425D5842" w:rsidR="001E2772" w:rsidRDefault="00373E0B" w:rsidP="001E2772">
      <w:pPr>
        <w:spacing w:line="480" w:lineRule="auto"/>
        <w:rPr>
          <w:sz w:val="22"/>
          <w:szCs w:val="22"/>
        </w:r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 xml:space="preserve">This estimation does not include aftercare costs </w:t>
      </w:r>
      <w:r w:rsidR="00AA6BE1">
        <w:rPr>
          <w:sz w:val="22"/>
          <w:szCs w:val="22"/>
        </w:rPr>
        <w:t xml:space="preserve">(however with these products, patients reported </w:t>
      </w:r>
      <w:r w:rsidR="000A0757">
        <w:rPr>
          <w:sz w:val="22"/>
          <w:szCs w:val="22"/>
        </w:rPr>
        <w:t xml:space="preserve">some </w:t>
      </w:r>
      <w:r w:rsidR="00AA6BE1">
        <w:rPr>
          <w:sz w:val="22"/>
          <w:szCs w:val="22"/>
        </w:rPr>
        <w:t>improvement of their motor functions within a year)</w:t>
      </w:r>
      <w:r w:rsidR="00677DC2">
        <w:rPr>
          <w:sz w:val="22"/>
          <w:szCs w:val="22"/>
        </w:rPr>
        <w:t>.</w:t>
      </w:r>
    </w:p>
    <w:p w14:paraId="6533FA26" w14:textId="251633CE" w:rsidR="0052634B" w:rsidRPr="0052634B" w:rsidRDefault="0052634B" w:rsidP="0052634B">
      <w:pPr>
        <w:pStyle w:val="Body"/>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6A87C11B" w14:textId="77777777" w:rsidR="00955C96" w:rsidRPr="009E13FB" w:rsidRDefault="00955C96" w:rsidP="00955C96">
      <w:pPr>
        <w:pStyle w:val="Heading2"/>
      </w:pPr>
      <w:r>
        <w:lastRenderedPageBreak/>
        <w:t xml:space="preserve">C – Solution Landscape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955C96" w:rsidRPr="00773149" w14:paraId="326DE1F2" w14:textId="77777777" w:rsidTr="00A26ABB">
        <w:trPr>
          <w:trHeight w:val="220"/>
        </w:trPr>
        <w:tc>
          <w:tcPr>
            <w:tcW w:w="1424" w:type="pct"/>
            <w:shd w:val="clear" w:color="auto" w:fill="C6D9F1"/>
          </w:tcPr>
          <w:p w14:paraId="750815E7" w14:textId="77777777" w:rsidR="00955C96" w:rsidRPr="00773149" w:rsidRDefault="00955C96" w:rsidP="00A26ABB">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523D2ABD" w14:textId="77777777" w:rsidR="00955C96" w:rsidRPr="00773149" w:rsidRDefault="00955C96" w:rsidP="00A26ABB">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F9D7D30" w14:textId="77777777" w:rsidR="00955C96" w:rsidRPr="00773149" w:rsidRDefault="00955C96" w:rsidP="00A26ABB">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27D85CD3" w14:textId="77777777" w:rsidR="00955C96" w:rsidRPr="00773149" w:rsidRDefault="00955C96" w:rsidP="00A26ABB">
            <w:pPr>
              <w:pStyle w:val="JHEPBody"/>
              <w:rPr>
                <w:b/>
                <w:bCs/>
                <w:sz w:val="20"/>
                <w:szCs w:val="20"/>
                <w:lang w:bidi="en-US"/>
              </w:rPr>
            </w:pPr>
            <w:r w:rsidRPr="00773149">
              <w:rPr>
                <w:b/>
                <w:bCs/>
                <w:sz w:val="20"/>
                <w:szCs w:val="20"/>
                <w:lang w:bidi="en-US"/>
              </w:rPr>
              <w:t>Reference</w:t>
            </w:r>
          </w:p>
        </w:tc>
      </w:tr>
      <w:tr w:rsidR="00955C96" w:rsidRPr="00773149" w14:paraId="5ED56B08" w14:textId="77777777" w:rsidTr="00A26ABB">
        <w:trPr>
          <w:trHeight w:val="1098"/>
        </w:trPr>
        <w:tc>
          <w:tcPr>
            <w:tcW w:w="1424" w:type="pct"/>
          </w:tcPr>
          <w:p w14:paraId="3C81CBD8" w14:textId="77777777" w:rsidR="00955C96" w:rsidRPr="008A5292" w:rsidRDefault="00955C96" w:rsidP="00A26ABB">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is an anti-inflammatory steroid, it exists under different names. Medrol is sold with a doctor prescription.</w:t>
            </w:r>
          </w:p>
        </w:tc>
        <w:tc>
          <w:tcPr>
            <w:tcW w:w="975" w:type="pct"/>
          </w:tcPr>
          <w:p w14:paraId="5A75E985" w14:textId="77777777" w:rsidR="00955C96" w:rsidRDefault="00955C96" w:rsidP="00A26ABB">
            <w:pPr>
              <w:pStyle w:val="JHEPBody"/>
              <w:numPr>
                <w:ilvl w:val="0"/>
                <w:numId w:val="23"/>
              </w:numPr>
              <w:rPr>
                <w:bCs/>
                <w:sz w:val="20"/>
                <w:szCs w:val="20"/>
                <w:lang w:bidi="en-US"/>
              </w:rPr>
            </w:pPr>
            <w:r>
              <w:rPr>
                <w:bCs/>
                <w:sz w:val="20"/>
                <w:szCs w:val="20"/>
                <w:lang w:bidi="en-US"/>
              </w:rPr>
              <w:t>If administered within 8 hours of injury, may improve neurological outcome in motor and sensory</w:t>
            </w:r>
          </w:p>
          <w:p w14:paraId="788C7B2A" w14:textId="77777777" w:rsidR="00955C96" w:rsidRPr="00773149" w:rsidRDefault="00955C96" w:rsidP="00A26AB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405DF105" w14:textId="77777777" w:rsidR="00955C96" w:rsidRDefault="00955C96" w:rsidP="00A26ABB">
            <w:pPr>
              <w:pStyle w:val="JHEPBody"/>
              <w:numPr>
                <w:ilvl w:val="0"/>
                <w:numId w:val="24"/>
              </w:numPr>
              <w:rPr>
                <w:bCs/>
                <w:sz w:val="20"/>
                <w:szCs w:val="20"/>
                <w:lang w:bidi="en-US"/>
              </w:rPr>
            </w:pPr>
            <w:r>
              <w:rPr>
                <w:bCs/>
                <w:sz w:val="20"/>
                <w:szCs w:val="20"/>
                <w:lang w:bidi="en-US"/>
              </w:rPr>
              <w:t>Does not improve long-term neurological outcome</w:t>
            </w:r>
          </w:p>
          <w:p w14:paraId="6EF422E8" w14:textId="77777777" w:rsidR="00955C96" w:rsidRDefault="00955C96" w:rsidP="00A26ABB">
            <w:pPr>
              <w:pStyle w:val="JHEPBody"/>
              <w:numPr>
                <w:ilvl w:val="0"/>
                <w:numId w:val="24"/>
              </w:numPr>
              <w:rPr>
                <w:bCs/>
                <w:sz w:val="20"/>
                <w:szCs w:val="20"/>
                <w:lang w:bidi="en-US"/>
              </w:rPr>
            </w:pPr>
            <w:r>
              <w:rPr>
                <w:bCs/>
                <w:sz w:val="20"/>
                <w:szCs w:val="20"/>
                <w:lang w:bidi="en-US"/>
              </w:rPr>
              <w:t>Increase complications, including infection, respiratory difficulties, GI hemorrhage and death</w:t>
            </w:r>
          </w:p>
          <w:p w14:paraId="26EC132C" w14:textId="77777777" w:rsidR="00955C96" w:rsidRDefault="00955C96" w:rsidP="00A26ABB">
            <w:pPr>
              <w:pStyle w:val="JHEPBody"/>
              <w:numPr>
                <w:ilvl w:val="0"/>
                <w:numId w:val="24"/>
              </w:numPr>
              <w:rPr>
                <w:bCs/>
                <w:sz w:val="20"/>
                <w:szCs w:val="20"/>
                <w:lang w:bidi="en-US"/>
              </w:rPr>
            </w:pPr>
            <w:r>
              <w:rPr>
                <w:bCs/>
                <w:sz w:val="20"/>
                <w:szCs w:val="20"/>
                <w:lang w:bidi="en-US"/>
              </w:rPr>
              <w:t>Risk of hyperglycemia</w:t>
            </w:r>
          </w:p>
          <w:p w14:paraId="49A8403F" w14:textId="77777777" w:rsidR="00955C96" w:rsidRPr="00773149" w:rsidRDefault="00955C96" w:rsidP="00A26ABB">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56B592BE"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0ECB6568"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2BFE0D37"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4C4DC6EE" w14:textId="77777777" w:rsidR="00955C96" w:rsidRPr="00773149" w:rsidRDefault="00955C96" w:rsidP="00A26ABB">
            <w:pPr>
              <w:pStyle w:val="JHEPBody"/>
              <w:rPr>
                <w:bCs/>
                <w:sz w:val="20"/>
                <w:szCs w:val="20"/>
                <w:lang w:bidi="en-US"/>
              </w:rPr>
            </w:pPr>
            <w:r>
              <w:rPr>
                <w:bCs/>
                <w:sz w:val="20"/>
                <w:szCs w:val="20"/>
                <w:lang w:bidi="en-US"/>
              </w:rPr>
              <w:t>(KAISER)</w:t>
            </w:r>
          </w:p>
        </w:tc>
      </w:tr>
      <w:tr w:rsidR="00955C96" w:rsidRPr="00773149" w14:paraId="02F41267" w14:textId="77777777" w:rsidTr="00A26ABB">
        <w:trPr>
          <w:trHeight w:val="1098"/>
        </w:trPr>
        <w:tc>
          <w:tcPr>
            <w:tcW w:w="1424" w:type="pct"/>
          </w:tcPr>
          <w:p w14:paraId="3C77F231" w14:textId="77777777" w:rsidR="00955C96" w:rsidRPr="00773149" w:rsidRDefault="00955C96" w:rsidP="00A26ABB">
            <w:pPr>
              <w:pStyle w:val="JHEPBody"/>
              <w:rPr>
                <w:b/>
                <w:bCs/>
                <w:sz w:val="20"/>
                <w:szCs w:val="20"/>
                <w:lang w:bidi="en-US"/>
              </w:rPr>
            </w:pPr>
            <w:r>
              <w:rPr>
                <w:b/>
                <w:bCs/>
                <w:sz w:val="20"/>
                <w:szCs w:val="20"/>
                <w:lang w:bidi="en-US"/>
              </w:rPr>
              <w:t>Cerebrospinal Fluid (CSF) drainage</w:t>
            </w:r>
            <w:r>
              <w:rPr>
                <w:sz w:val="20"/>
                <w:szCs w:val="20"/>
                <w:lang w:bidi="en-US"/>
              </w:rPr>
              <w:t xml:space="preserve"> maintains perfusion pressure to decrease spinal cord blood flow.</w:t>
            </w:r>
            <w:r>
              <w:rPr>
                <w:b/>
                <w:bCs/>
                <w:sz w:val="20"/>
                <w:szCs w:val="20"/>
                <w:lang w:bidi="en-US"/>
              </w:rPr>
              <w:t xml:space="preserve"> </w:t>
            </w:r>
          </w:p>
        </w:tc>
        <w:tc>
          <w:tcPr>
            <w:tcW w:w="975" w:type="pct"/>
          </w:tcPr>
          <w:p w14:paraId="609304EF" w14:textId="77777777" w:rsidR="00955C96" w:rsidRDefault="00955C96" w:rsidP="00A26ABB">
            <w:pPr>
              <w:pStyle w:val="JHEPBody"/>
              <w:numPr>
                <w:ilvl w:val="0"/>
                <w:numId w:val="26"/>
              </w:numPr>
              <w:rPr>
                <w:bCs/>
                <w:sz w:val="20"/>
                <w:szCs w:val="20"/>
                <w:lang w:bidi="en-US"/>
              </w:rPr>
            </w:pPr>
            <w:r>
              <w:rPr>
                <w:bCs/>
                <w:sz w:val="20"/>
                <w:szCs w:val="20"/>
                <w:lang w:bidi="en-US"/>
              </w:rPr>
              <w:t>Decrease intrathecal pressure and the amount of tissue damage</w:t>
            </w:r>
          </w:p>
          <w:p w14:paraId="03313B71" w14:textId="77777777" w:rsidR="00955C96" w:rsidRDefault="00955C96" w:rsidP="00A26ABB">
            <w:pPr>
              <w:pStyle w:val="JHEPBody"/>
              <w:numPr>
                <w:ilvl w:val="0"/>
                <w:numId w:val="26"/>
              </w:numPr>
              <w:rPr>
                <w:bCs/>
                <w:sz w:val="20"/>
                <w:szCs w:val="20"/>
                <w:lang w:bidi="en-US"/>
              </w:rPr>
            </w:pPr>
            <w:r>
              <w:rPr>
                <w:bCs/>
                <w:sz w:val="20"/>
                <w:szCs w:val="20"/>
                <w:lang w:bidi="en-US"/>
              </w:rPr>
              <w:t>Better neurological outcomes</w:t>
            </w:r>
          </w:p>
          <w:p w14:paraId="12C1FFC6" w14:textId="77777777" w:rsidR="00955C96" w:rsidRPr="00773149" w:rsidRDefault="00955C96" w:rsidP="00A26ABB">
            <w:pPr>
              <w:pStyle w:val="JHEPBody"/>
              <w:numPr>
                <w:ilvl w:val="0"/>
                <w:numId w:val="26"/>
              </w:numPr>
              <w:rPr>
                <w:bCs/>
                <w:sz w:val="20"/>
                <w:szCs w:val="20"/>
                <w:lang w:bidi="en-US"/>
              </w:rPr>
            </w:pPr>
            <w:r>
              <w:rPr>
                <w:bCs/>
                <w:sz w:val="20"/>
                <w:szCs w:val="20"/>
                <w:lang w:bidi="en-US"/>
              </w:rPr>
              <w:t>Improves bladder and bowel movements</w:t>
            </w:r>
          </w:p>
        </w:tc>
        <w:tc>
          <w:tcPr>
            <w:tcW w:w="1383" w:type="pct"/>
          </w:tcPr>
          <w:p w14:paraId="377DF85E" w14:textId="77777777" w:rsidR="00955C96" w:rsidRDefault="00955C96" w:rsidP="00A26ABB">
            <w:pPr>
              <w:pStyle w:val="JHEPBody"/>
              <w:numPr>
                <w:ilvl w:val="0"/>
                <w:numId w:val="25"/>
              </w:numPr>
              <w:rPr>
                <w:bCs/>
                <w:sz w:val="20"/>
                <w:szCs w:val="20"/>
                <w:lang w:bidi="en-US"/>
              </w:rPr>
            </w:pPr>
            <w:r>
              <w:rPr>
                <w:bCs/>
                <w:sz w:val="20"/>
                <w:szCs w:val="20"/>
                <w:lang w:bidi="en-US"/>
              </w:rPr>
              <w:t>Neural injury</w:t>
            </w:r>
          </w:p>
          <w:p w14:paraId="76AE09C8" w14:textId="77777777" w:rsidR="00955C96" w:rsidRDefault="00955C96" w:rsidP="00A26ABB">
            <w:pPr>
              <w:pStyle w:val="JHEPBody"/>
              <w:numPr>
                <w:ilvl w:val="0"/>
                <w:numId w:val="25"/>
              </w:numPr>
              <w:rPr>
                <w:bCs/>
                <w:sz w:val="20"/>
                <w:szCs w:val="20"/>
                <w:lang w:bidi="en-US"/>
              </w:rPr>
            </w:pPr>
            <w:r>
              <w:rPr>
                <w:bCs/>
                <w:sz w:val="20"/>
                <w:szCs w:val="20"/>
                <w:lang w:bidi="en-US"/>
              </w:rPr>
              <w:t>Increases risks of hematomas</w:t>
            </w:r>
          </w:p>
          <w:p w14:paraId="0DBA437B" w14:textId="77777777" w:rsidR="00955C96" w:rsidRDefault="00955C96" w:rsidP="00A26ABB">
            <w:pPr>
              <w:pStyle w:val="JHEPBody"/>
              <w:numPr>
                <w:ilvl w:val="0"/>
                <w:numId w:val="25"/>
              </w:numPr>
              <w:rPr>
                <w:bCs/>
                <w:sz w:val="20"/>
                <w:szCs w:val="20"/>
                <w:lang w:bidi="en-US"/>
              </w:rPr>
            </w:pPr>
            <w:r>
              <w:rPr>
                <w:bCs/>
                <w:sz w:val="20"/>
                <w:szCs w:val="20"/>
                <w:lang w:bidi="en-US"/>
              </w:rPr>
              <w:t>Intracranial bleeds</w:t>
            </w:r>
          </w:p>
          <w:p w14:paraId="3DBB890B" w14:textId="77777777" w:rsidR="00955C96" w:rsidRDefault="00955C96" w:rsidP="00A26ABB">
            <w:pPr>
              <w:pStyle w:val="JHEPBody"/>
              <w:numPr>
                <w:ilvl w:val="0"/>
                <w:numId w:val="25"/>
              </w:numPr>
              <w:rPr>
                <w:bCs/>
                <w:sz w:val="20"/>
                <w:szCs w:val="20"/>
                <w:lang w:bidi="en-US"/>
              </w:rPr>
            </w:pPr>
            <w:r>
              <w:rPr>
                <w:bCs/>
                <w:sz w:val="20"/>
                <w:szCs w:val="20"/>
                <w:lang w:bidi="en-US"/>
              </w:rPr>
              <w:t>Needs reimplantation of critical vessels</w:t>
            </w:r>
          </w:p>
          <w:p w14:paraId="5E855026" w14:textId="77777777" w:rsidR="00955C96" w:rsidRDefault="00955C96" w:rsidP="00A26ABB">
            <w:pPr>
              <w:pStyle w:val="JHEPBody"/>
              <w:numPr>
                <w:ilvl w:val="0"/>
                <w:numId w:val="25"/>
              </w:numPr>
              <w:rPr>
                <w:bCs/>
                <w:sz w:val="20"/>
                <w:szCs w:val="20"/>
                <w:lang w:bidi="en-US"/>
              </w:rPr>
            </w:pPr>
            <w:r>
              <w:rPr>
                <w:bCs/>
                <w:sz w:val="20"/>
                <w:szCs w:val="20"/>
                <w:lang w:bidi="en-US"/>
              </w:rPr>
              <w:t>Infection</w:t>
            </w:r>
          </w:p>
        </w:tc>
        <w:tc>
          <w:tcPr>
            <w:tcW w:w="1218" w:type="pct"/>
          </w:tcPr>
          <w:p w14:paraId="3B60A3E3"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057C0C64" w14:textId="77777777" w:rsidR="00955C96" w:rsidRPr="00773149"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955C96" w:rsidRPr="00773149" w14:paraId="2E152185" w14:textId="77777777" w:rsidTr="00A26ABB">
        <w:trPr>
          <w:trHeight w:val="1098"/>
        </w:trPr>
        <w:tc>
          <w:tcPr>
            <w:tcW w:w="1424" w:type="pct"/>
          </w:tcPr>
          <w:p w14:paraId="6872A420" w14:textId="77777777" w:rsidR="00955C96" w:rsidRPr="005F6B4B" w:rsidRDefault="00955C96" w:rsidP="00A26ABB">
            <w:pPr>
              <w:pStyle w:val="JHEPBody"/>
              <w:rPr>
                <w:sz w:val="20"/>
                <w:szCs w:val="20"/>
                <w:lang w:bidi="en-US"/>
              </w:rPr>
            </w:pPr>
            <w:r>
              <w:rPr>
                <w:b/>
                <w:bCs/>
                <w:sz w:val="20"/>
                <w:szCs w:val="20"/>
                <w:lang w:bidi="en-US"/>
              </w:rPr>
              <w:t>Body-weight support treadmill</w:t>
            </w:r>
            <w:r>
              <w:rPr>
                <w:sz w:val="20"/>
                <w:szCs w:val="20"/>
                <w:lang w:bidi="en-US"/>
              </w:rPr>
              <w:t xml:space="preserve"> is a device to help patient to regain “functional ambulation”.</w:t>
            </w:r>
          </w:p>
        </w:tc>
        <w:tc>
          <w:tcPr>
            <w:tcW w:w="975" w:type="pct"/>
          </w:tcPr>
          <w:p w14:paraId="110F4E00" w14:textId="77777777" w:rsidR="00955C96" w:rsidRDefault="00955C96" w:rsidP="00A26ABB">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479226EA" w14:textId="21D61182" w:rsidR="00955C96" w:rsidRPr="00D94C3D" w:rsidRDefault="00955C96" w:rsidP="00A26ABB">
            <w:pPr>
              <w:pStyle w:val="JHEPBody"/>
              <w:numPr>
                <w:ilvl w:val="0"/>
                <w:numId w:val="30"/>
              </w:numPr>
              <w:rPr>
                <w:bCs/>
                <w:sz w:val="20"/>
                <w:szCs w:val="20"/>
                <w:lang w:bidi="en-US"/>
              </w:rPr>
            </w:pPr>
            <w:r>
              <w:rPr>
                <w:bCs/>
                <w:sz w:val="20"/>
                <w:szCs w:val="20"/>
                <w:lang w:bidi="en-US"/>
              </w:rPr>
              <w:t>May restore motor function</w:t>
            </w:r>
          </w:p>
        </w:tc>
        <w:tc>
          <w:tcPr>
            <w:tcW w:w="1383" w:type="pct"/>
          </w:tcPr>
          <w:p w14:paraId="4CEBCB34" w14:textId="77777777" w:rsidR="00955C96" w:rsidRDefault="00955C96" w:rsidP="00A26ABB">
            <w:pPr>
              <w:pStyle w:val="JHEPBody"/>
              <w:numPr>
                <w:ilvl w:val="0"/>
                <w:numId w:val="30"/>
              </w:numPr>
              <w:rPr>
                <w:bCs/>
                <w:sz w:val="20"/>
                <w:szCs w:val="20"/>
                <w:lang w:bidi="en-US"/>
              </w:rPr>
            </w:pPr>
            <w:r>
              <w:rPr>
                <w:bCs/>
                <w:sz w:val="20"/>
                <w:szCs w:val="20"/>
                <w:lang w:bidi="en-US"/>
              </w:rPr>
              <w:t>Special accommodation like house modifications might be required</w:t>
            </w:r>
          </w:p>
          <w:p w14:paraId="0CDF6ED3" w14:textId="77777777" w:rsidR="00955C96" w:rsidRDefault="00955C96" w:rsidP="00A26ABB">
            <w:pPr>
              <w:pStyle w:val="JHEPBody"/>
              <w:numPr>
                <w:ilvl w:val="0"/>
                <w:numId w:val="30"/>
              </w:numPr>
              <w:rPr>
                <w:bCs/>
                <w:sz w:val="20"/>
                <w:szCs w:val="20"/>
                <w:lang w:bidi="en-US"/>
              </w:rPr>
            </w:pPr>
            <w:r>
              <w:rPr>
                <w:bCs/>
                <w:sz w:val="20"/>
                <w:szCs w:val="20"/>
                <w:lang w:bidi="en-US"/>
              </w:rPr>
              <w:t>Requires physical therapy assistance</w:t>
            </w:r>
          </w:p>
        </w:tc>
        <w:tc>
          <w:tcPr>
            <w:tcW w:w="1218" w:type="pct"/>
          </w:tcPr>
          <w:p w14:paraId="72AB3B76" w14:textId="77777777" w:rsidR="00955C96" w:rsidRPr="00773149" w:rsidRDefault="00955C96" w:rsidP="00A26ABB">
            <w:pPr>
              <w:pStyle w:val="JHEPBody"/>
              <w:rPr>
                <w:bCs/>
                <w:sz w:val="20"/>
                <w:szCs w:val="20"/>
                <w:lang w:bidi="en-US"/>
              </w:rPr>
            </w:pPr>
            <w:r w:rsidRPr="008267EC">
              <w:rPr>
                <w:bCs/>
                <w:sz w:val="20"/>
                <w:szCs w:val="20"/>
                <w:lang w:bidi="en-US"/>
              </w:rPr>
              <w:t>https://www.hocoma.com/us/solutions/lokomat/</w:t>
            </w:r>
          </w:p>
        </w:tc>
      </w:tr>
      <w:tr w:rsidR="00955C96" w:rsidRPr="00773149" w14:paraId="1FB6A756" w14:textId="77777777" w:rsidTr="00A26ABB">
        <w:trPr>
          <w:trHeight w:val="1098"/>
        </w:trPr>
        <w:tc>
          <w:tcPr>
            <w:tcW w:w="1424" w:type="pct"/>
          </w:tcPr>
          <w:p w14:paraId="7BB3A455" w14:textId="77777777" w:rsidR="00955C96" w:rsidRDefault="00955C96" w:rsidP="00A26ABB">
            <w:pPr>
              <w:pStyle w:val="JHEPBody"/>
              <w:rPr>
                <w:b/>
                <w:bCs/>
                <w:sz w:val="20"/>
                <w:szCs w:val="20"/>
                <w:lang w:bidi="en-US"/>
              </w:rPr>
            </w:pPr>
            <w:proofErr w:type="spellStart"/>
            <w:r>
              <w:rPr>
                <w:b/>
                <w:bCs/>
                <w:sz w:val="20"/>
                <w:szCs w:val="20"/>
                <w:lang w:bidi="en-US"/>
              </w:rPr>
              <w:t>NeuroRegen</w:t>
            </w:r>
            <w:r w:rsidRPr="00CF00C6">
              <w:rPr>
                <w:b/>
                <w:bCs/>
                <w:sz w:val="20"/>
                <w:szCs w:val="20"/>
                <w:vertAlign w:val="superscript"/>
                <w:lang w:bidi="en-US"/>
              </w:rPr>
              <w:t>TM</w:t>
            </w:r>
            <w:proofErr w:type="spellEnd"/>
            <w:r>
              <w:rPr>
                <w:b/>
                <w:bCs/>
                <w:sz w:val="20"/>
                <w:szCs w:val="20"/>
                <w:lang w:bidi="en-US"/>
              </w:rPr>
              <w:t xml:space="preserve"> </w:t>
            </w:r>
            <w:r w:rsidRPr="001742C2">
              <w:rPr>
                <w:sz w:val="20"/>
                <w:szCs w:val="20"/>
                <w:lang w:bidi="en-US"/>
              </w:rPr>
              <w:t xml:space="preserve">is a collagen </w:t>
            </w:r>
            <w:r>
              <w:rPr>
                <w:sz w:val="20"/>
                <w:szCs w:val="20"/>
                <w:lang w:bidi="en-US"/>
              </w:rPr>
              <w:t>scaffold with mesenchymal stem cells transplantation for SCI patients.</w:t>
            </w:r>
          </w:p>
        </w:tc>
        <w:tc>
          <w:tcPr>
            <w:tcW w:w="975" w:type="pct"/>
          </w:tcPr>
          <w:p w14:paraId="35B459D9" w14:textId="77777777" w:rsidR="00955C96" w:rsidRDefault="00955C96" w:rsidP="00A26ABB">
            <w:pPr>
              <w:pStyle w:val="JHEPBody"/>
              <w:numPr>
                <w:ilvl w:val="0"/>
                <w:numId w:val="27"/>
              </w:numPr>
              <w:rPr>
                <w:bCs/>
                <w:sz w:val="20"/>
                <w:szCs w:val="20"/>
                <w:lang w:bidi="en-US"/>
              </w:rPr>
            </w:pPr>
            <w:r>
              <w:rPr>
                <w:bCs/>
                <w:sz w:val="20"/>
                <w:szCs w:val="20"/>
                <w:lang w:bidi="en-US"/>
              </w:rPr>
              <w:t>Resists compression from surrounding tissues thus less scar tissue</w:t>
            </w:r>
          </w:p>
          <w:p w14:paraId="62E7B52B" w14:textId="77777777" w:rsidR="00955C96" w:rsidRPr="00CF00C6" w:rsidRDefault="00955C96" w:rsidP="00A26ABB">
            <w:pPr>
              <w:pStyle w:val="JHEPBody"/>
              <w:numPr>
                <w:ilvl w:val="0"/>
                <w:numId w:val="27"/>
              </w:numPr>
              <w:rPr>
                <w:bCs/>
                <w:sz w:val="20"/>
                <w:szCs w:val="20"/>
                <w:lang w:bidi="en-US"/>
              </w:rPr>
            </w:pPr>
            <w:r>
              <w:rPr>
                <w:bCs/>
                <w:sz w:val="20"/>
                <w:szCs w:val="20"/>
                <w:lang w:bidi="en-US"/>
              </w:rPr>
              <w:t>Could be purified so lower risk of inflammatory response</w:t>
            </w:r>
          </w:p>
          <w:p w14:paraId="6E1E1C91" w14:textId="77777777" w:rsidR="00955C96" w:rsidRPr="00B83FB7" w:rsidRDefault="00955C96" w:rsidP="00A26ABB">
            <w:pPr>
              <w:pStyle w:val="JHEPBody"/>
              <w:numPr>
                <w:ilvl w:val="0"/>
                <w:numId w:val="27"/>
              </w:numPr>
              <w:rPr>
                <w:bCs/>
                <w:sz w:val="20"/>
                <w:szCs w:val="20"/>
                <w:lang w:bidi="en-US"/>
              </w:rPr>
            </w:pPr>
            <w:r>
              <w:rPr>
                <w:bCs/>
                <w:sz w:val="20"/>
                <w:szCs w:val="20"/>
                <w:lang w:bidi="en-US"/>
              </w:rPr>
              <w:t>Completely resorbed after healing</w:t>
            </w:r>
          </w:p>
        </w:tc>
        <w:tc>
          <w:tcPr>
            <w:tcW w:w="1383" w:type="pct"/>
          </w:tcPr>
          <w:p w14:paraId="143AE0BD" w14:textId="77777777" w:rsidR="00955C96" w:rsidRDefault="00955C96" w:rsidP="00A26ABB">
            <w:pPr>
              <w:pStyle w:val="JHEPBody"/>
              <w:numPr>
                <w:ilvl w:val="0"/>
                <w:numId w:val="28"/>
              </w:numPr>
              <w:rPr>
                <w:bCs/>
                <w:sz w:val="20"/>
                <w:szCs w:val="20"/>
                <w:lang w:bidi="en-US"/>
              </w:rPr>
            </w:pPr>
            <w:r>
              <w:rPr>
                <w:bCs/>
                <w:sz w:val="20"/>
                <w:szCs w:val="20"/>
                <w:lang w:bidi="en-US"/>
              </w:rPr>
              <w:t>Source from animals (bovine tendon)</w:t>
            </w:r>
          </w:p>
          <w:p w14:paraId="31CC6217" w14:textId="78041EBF" w:rsidR="00955C96" w:rsidRDefault="00955C96" w:rsidP="00A26ABB">
            <w:pPr>
              <w:pStyle w:val="JHEPBody"/>
              <w:numPr>
                <w:ilvl w:val="0"/>
                <w:numId w:val="28"/>
              </w:numPr>
              <w:rPr>
                <w:bCs/>
                <w:sz w:val="20"/>
                <w:szCs w:val="20"/>
                <w:lang w:bidi="en-US"/>
              </w:rPr>
            </w:pPr>
            <w:r>
              <w:rPr>
                <w:bCs/>
                <w:sz w:val="20"/>
                <w:szCs w:val="20"/>
                <w:lang w:bidi="en-US"/>
              </w:rPr>
              <w:t>Causes fever in patient (FDA recall</w:t>
            </w:r>
            <w:r w:rsidR="00D94C3D">
              <w:rPr>
                <w:bCs/>
                <w:sz w:val="20"/>
                <w:szCs w:val="20"/>
                <w:lang w:bidi="en-US"/>
              </w:rPr>
              <w:t>ed this product</w:t>
            </w:r>
            <w:r>
              <w:rPr>
                <w:bCs/>
                <w:sz w:val="20"/>
                <w:szCs w:val="20"/>
                <w:lang w:bidi="en-US"/>
              </w:rPr>
              <w:t>)</w:t>
            </w:r>
          </w:p>
          <w:p w14:paraId="08DBE560" w14:textId="77777777" w:rsidR="00955C96" w:rsidRDefault="00955C96" w:rsidP="00A26ABB">
            <w:pPr>
              <w:pStyle w:val="JHEPBody"/>
              <w:ind w:left="360"/>
              <w:rPr>
                <w:bCs/>
                <w:sz w:val="20"/>
                <w:szCs w:val="20"/>
                <w:lang w:bidi="en-US"/>
              </w:rPr>
            </w:pPr>
          </w:p>
        </w:tc>
        <w:tc>
          <w:tcPr>
            <w:tcW w:w="1218" w:type="pct"/>
          </w:tcPr>
          <w:p w14:paraId="76FB3F41" w14:textId="77777777" w:rsidR="00955C96" w:rsidRPr="008267EC" w:rsidRDefault="00955C96" w:rsidP="00A26ABB">
            <w:pPr>
              <w:pStyle w:val="NormalWeb"/>
              <w:rPr>
                <w:bCs/>
                <w:sz w:val="20"/>
                <w:szCs w:val="20"/>
                <w:lang w:bidi="en-US"/>
              </w:rPr>
            </w:pPr>
            <w:r w:rsidRPr="00236C73">
              <w:rPr>
                <w:rFonts w:ascii="Tahoma" w:hAnsi="Tahoma" w:cs="Tahoma"/>
                <w:bCs/>
                <w:sz w:val="20"/>
                <w:szCs w:val="20"/>
                <w:lang w:bidi="en-US"/>
              </w:rPr>
              <w:t>Clinical trial</w:t>
            </w:r>
            <w:r>
              <w:rPr>
                <w:rFonts w:ascii="Tahoma" w:hAnsi="Tahoma" w:cs="Tahoma"/>
                <w:bCs/>
                <w:sz w:val="20"/>
                <w:szCs w:val="20"/>
                <w:lang w:bidi="en-US"/>
              </w:rPr>
              <w:t xml:space="preserve">s: </w:t>
            </w:r>
            <w:r w:rsidRPr="00BA7660">
              <w:rPr>
                <w:rFonts w:ascii="Tahoma" w:hAnsi="Tahoma" w:cs="Tahoma"/>
                <w:bCs/>
                <w:sz w:val="20"/>
                <w:szCs w:val="20"/>
                <w:lang w:bidi="en-US"/>
              </w:rPr>
              <w:t>NCT02688049</w:t>
            </w:r>
            <w:r>
              <w:rPr>
                <w:rFonts w:ascii="Tahoma" w:hAnsi="Tahoma" w:cs="Tahoma"/>
                <w:bCs/>
                <w:sz w:val="20"/>
                <w:szCs w:val="20"/>
                <w:lang w:bidi="en-US"/>
              </w:rPr>
              <w:t>,</w:t>
            </w:r>
            <w:r w:rsidRPr="00236C73">
              <w:rPr>
                <w:rFonts w:ascii="Tahoma" w:hAnsi="Tahoma" w:cs="Tahoma"/>
                <w:bCs/>
                <w:sz w:val="20"/>
                <w:szCs w:val="20"/>
                <w:lang w:bidi="en-US"/>
              </w:rPr>
              <w:t xml:space="preserve"> </w:t>
            </w:r>
            <w:r w:rsidRPr="00236C73">
              <w:rPr>
                <w:rFonts w:ascii="Tahoma" w:hAnsi="Tahoma" w:cs="Tahoma"/>
                <w:sz w:val="20"/>
                <w:szCs w:val="20"/>
              </w:rPr>
              <w:t>NCT02352077</w:t>
            </w:r>
            <w:r>
              <w:rPr>
                <w:rFonts w:ascii="Tahoma" w:hAnsi="Tahoma" w:cs="Tahoma"/>
                <w:sz w:val="20"/>
                <w:szCs w:val="20"/>
              </w:rPr>
              <w:t xml:space="preserve"> and research paper </w:t>
            </w:r>
            <w:r>
              <w:rPr>
                <w:rFonts w:ascii="Tahoma" w:hAnsi="Tahoma" w:cs="Tahoma"/>
                <w:sz w:val="20"/>
                <w:szCs w:val="20"/>
              </w:rPr>
              <w:fldChar w:fldCharType="begin"/>
            </w:r>
            <w:r>
              <w:rPr>
                <w:rFonts w:ascii="Tahoma" w:hAnsi="Tahoma" w:cs="Tahoma"/>
                <w:sz w:val="20"/>
                <w:szCs w:val="20"/>
              </w:rPr>
              <w:instrText xml:space="preserve"> ADDIN ZOTERO_ITEM CSL_CITATION {"citationID":"su7lQsd5","properties":{"formattedCitation":"(Chen et al.)","plainCitation":"(Chen et al.)","noteIndex":0},"citationItems":[{"id":4907,"uris":["http://zotero.org/users/7286058/items/P74WTQC3"],"itemData":{"id":4907,"type":"article-journal","abstract":"Spinal cord injury (SCI) remains among the most challenging pathologies worldwide and has limited therapeutic possibilities and a very bleak prognosis. Biomaterials and stem cell transplantation are promising treatments for functional recovery in SCI. Seven patients with acute complete SCI diagnosed by a combination of methods were included in the study, and different lengths (2.0–6.0 cm) of necrotic spinal cord tissue were surgically cleaned under intraoperative neurophysiological monitoring. Subsequently, NeuroRegen scaffolds loaded with autologous bone marrow mononuclear cells (BMMCs) were implanted into the cleaned site. All patients participated in 6 months of rehabilitation and at least 3 years of clinical follow-up. No adverse symptoms associated with stem cell or functional scaffold implantation were observed during the 3-year follow-up period. Additionally, partial shallow sensory and autonomic nervous functional improvements were observed in some patients, but no motor function recovery was observed. Magnetic resonance imaging suggested that NeuroRegen scaffold implantation supported injured spinal cord continuity after treatment. These findings indicate that implantation of NeuroRegen scaffolds combined with stem cells may serve as a safe and promising clinical treatment for patients with acute complete SCI. However, determining the therapeutic effects and exact application methods still requires further study.","container-title":"Cell Transplantation","DOI":"10.1177/0963689720950637","ISSN":"0963-6897, 1555-3892","journalAbbreviation":"Cell Transplant","language":"en","page":"096368972095063","source":"DOI.org (Crossref)","title":"NeuroRegen Scaffolds Combined with Autologous Bone Marrow Mononuclear Cells for the Repair of Acute Complete Spinal Cord Injury: A 3-Year Clinical Study","title-short":"NeuroRegen Scaffolds Combined with Autologous Bone Marrow Mononuclear Cells for the Repair of Acute Complete Spinal Cord Injury","URL":"http://journals.sagepub.com/doi/10.1177/0963689720950637","volume":"29","author":[{"family":"Chen","given":"Wugui"},{"family":"Zhang","given":"Ying"},{"family":"Yang","given":"Sizhen"},{"family":"Sun","given":"Jing"},{"family":"Qiu","given":"Hao"},{"family":"Hu","given":"Xu"},{"family":"Niu","given":"Xiaojian"},{"family":"Xiao","given":"Zhifeng"},{"family":"Zhao","given":"Yannan"},{"family":"Zhou","given":"Yue"},{"family":"Dai","given":"Jianwu"},{"family":"Chu","given":"Tongwei"}],"accessed":{"date-parts":[["2022",10,31]]},"issued":{"date-parts":[["2020",1,1]]}}}],"schema":"https://github.com/citation-style-language/schema/raw/master/csl-citation.json"} </w:instrText>
            </w:r>
            <w:r>
              <w:rPr>
                <w:rFonts w:ascii="Tahoma" w:hAnsi="Tahoma" w:cs="Tahoma"/>
                <w:sz w:val="20"/>
                <w:szCs w:val="20"/>
              </w:rPr>
              <w:fldChar w:fldCharType="separate"/>
            </w:r>
            <w:r>
              <w:rPr>
                <w:rFonts w:ascii="Tahoma" w:hAnsi="Tahoma" w:cs="Tahoma"/>
                <w:noProof/>
                <w:sz w:val="20"/>
                <w:szCs w:val="20"/>
              </w:rPr>
              <w:t>(Chen et al.)</w:t>
            </w:r>
            <w:r>
              <w:rPr>
                <w:rFonts w:ascii="Tahoma" w:hAnsi="Tahoma" w:cs="Tahoma"/>
                <w:sz w:val="20"/>
                <w:szCs w:val="20"/>
              </w:rPr>
              <w:fldChar w:fldCharType="end"/>
            </w:r>
          </w:p>
        </w:tc>
      </w:tr>
      <w:tr w:rsidR="00955C96" w:rsidRPr="00773149" w14:paraId="36747C0C" w14:textId="77777777" w:rsidTr="00A26ABB">
        <w:trPr>
          <w:trHeight w:val="1098"/>
        </w:trPr>
        <w:tc>
          <w:tcPr>
            <w:tcW w:w="1424" w:type="pct"/>
          </w:tcPr>
          <w:p w14:paraId="3D3E587F" w14:textId="77777777" w:rsidR="00955C96" w:rsidRDefault="00955C96" w:rsidP="00A26ABB">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has developed an autologous mesenchymal stem cell therapy for patients with ASIA-B SCI.</w:t>
            </w:r>
          </w:p>
        </w:tc>
        <w:tc>
          <w:tcPr>
            <w:tcW w:w="975" w:type="pct"/>
          </w:tcPr>
          <w:p w14:paraId="1BD5DA34" w14:textId="77777777" w:rsidR="00955C96" w:rsidRDefault="00955C96" w:rsidP="00A26ABB">
            <w:pPr>
              <w:pStyle w:val="JHEPBody"/>
              <w:numPr>
                <w:ilvl w:val="0"/>
                <w:numId w:val="31"/>
              </w:numPr>
              <w:rPr>
                <w:bCs/>
                <w:sz w:val="20"/>
                <w:szCs w:val="20"/>
                <w:lang w:bidi="en-US"/>
              </w:rPr>
            </w:pPr>
            <w:r>
              <w:rPr>
                <w:bCs/>
                <w:sz w:val="20"/>
                <w:szCs w:val="20"/>
                <w:lang w:bidi="en-US"/>
              </w:rPr>
              <w:t>Remyelination</w:t>
            </w:r>
          </w:p>
          <w:p w14:paraId="7620BD1A" w14:textId="77777777" w:rsidR="00955C96" w:rsidRDefault="00955C96" w:rsidP="00A26ABB">
            <w:pPr>
              <w:pStyle w:val="JHEPBody"/>
              <w:numPr>
                <w:ilvl w:val="0"/>
                <w:numId w:val="31"/>
              </w:numPr>
              <w:rPr>
                <w:bCs/>
                <w:sz w:val="20"/>
                <w:szCs w:val="20"/>
                <w:lang w:bidi="en-US"/>
              </w:rPr>
            </w:pPr>
            <w:r>
              <w:rPr>
                <w:bCs/>
                <w:sz w:val="20"/>
                <w:szCs w:val="20"/>
                <w:lang w:bidi="en-US"/>
              </w:rPr>
              <w:t>Decreases apoptosis</w:t>
            </w:r>
          </w:p>
          <w:p w14:paraId="610381D5" w14:textId="77777777" w:rsidR="00955C96" w:rsidRDefault="00955C96" w:rsidP="00A26ABB">
            <w:pPr>
              <w:pStyle w:val="JHEPBody"/>
              <w:numPr>
                <w:ilvl w:val="0"/>
                <w:numId w:val="31"/>
              </w:numPr>
              <w:rPr>
                <w:bCs/>
                <w:sz w:val="20"/>
                <w:szCs w:val="20"/>
                <w:lang w:bidi="en-US"/>
              </w:rPr>
            </w:pPr>
            <w:r>
              <w:rPr>
                <w:bCs/>
                <w:sz w:val="20"/>
                <w:szCs w:val="20"/>
                <w:lang w:bidi="en-US"/>
              </w:rPr>
              <w:t>Reduces glial &amp; trophic factors</w:t>
            </w:r>
          </w:p>
          <w:p w14:paraId="5E98BE17" w14:textId="77777777" w:rsidR="00955C96" w:rsidRDefault="00955C96" w:rsidP="00A26ABB">
            <w:pPr>
              <w:pStyle w:val="JHEPBody"/>
              <w:numPr>
                <w:ilvl w:val="0"/>
                <w:numId w:val="31"/>
              </w:numPr>
              <w:rPr>
                <w:bCs/>
                <w:sz w:val="20"/>
                <w:szCs w:val="20"/>
                <w:lang w:bidi="en-US"/>
              </w:rPr>
            </w:pPr>
            <w:r>
              <w:rPr>
                <w:bCs/>
                <w:sz w:val="20"/>
                <w:szCs w:val="20"/>
                <w:lang w:bidi="en-US"/>
              </w:rPr>
              <w:t>Lowers immunosuppression</w:t>
            </w:r>
          </w:p>
        </w:tc>
        <w:tc>
          <w:tcPr>
            <w:tcW w:w="1383" w:type="pct"/>
          </w:tcPr>
          <w:p w14:paraId="24C15FE9" w14:textId="77777777" w:rsidR="00955C96" w:rsidRDefault="00955C96" w:rsidP="00A26ABB">
            <w:pPr>
              <w:pStyle w:val="JHEPBody"/>
              <w:numPr>
                <w:ilvl w:val="0"/>
                <w:numId w:val="30"/>
              </w:numPr>
              <w:rPr>
                <w:bCs/>
                <w:sz w:val="20"/>
                <w:szCs w:val="20"/>
                <w:lang w:bidi="en-US"/>
              </w:rPr>
            </w:pPr>
            <w:r>
              <w:rPr>
                <w:bCs/>
                <w:sz w:val="20"/>
                <w:szCs w:val="20"/>
                <w:lang w:bidi="en-US"/>
              </w:rPr>
              <w:t>Increases likelihood of tumor formation as cells migrate away from the site of transplantation.</w:t>
            </w:r>
          </w:p>
          <w:p w14:paraId="2989222C" w14:textId="77777777" w:rsidR="00955C96" w:rsidRDefault="00955C96" w:rsidP="00A26ABB">
            <w:pPr>
              <w:pStyle w:val="JHEPBody"/>
              <w:numPr>
                <w:ilvl w:val="0"/>
                <w:numId w:val="30"/>
              </w:numPr>
              <w:rPr>
                <w:bCs/>
                <w:sz w:val="20"/>
                <w:szCs w:val="20"/>
                <w:lang w:bidi="en-US"/>
              </w:rPr>
            </w:pPr>
            <w:r>
              <w:rPr>
                <w:bCs/>
                <w:sz w:val="20"/>
                <w:szCs w:val="20"/>
                <w:lang w:bidi="en-US"/>
              </w:rPr>
              <w:t>Neuropathic pain</w:t>
            </w:r>
          </w:p>
          <w:p w14:paraId="0CF0B220" w14:textId="77777777" w:rsidR="00955C96" w:rsidRDefault="00955C96" w:rsidP="00A26ABB">
            <w:pPr>
              <w:pStyle w:val="JHEPBody"/>
              <w:numPr>
                <w:ilvl w:val="0"/>
                <w:numId w:val="30"/>
              </w:numPr>
              <w:rPr>
                <w:bCs/>
                <w:sz w:val="20"/>
                <w:szCs w:val="20"/>
                <w:lang w:bidi="en-US"/>
              </w:rPr>
            </w:pPr>
            <w:r>
              <w:rPr>
                <w:bCs/>
                <w:sz w:val="20"/>
                <w:szCs w:val="20"/>
                <w:lang w:bidi="en-US"/>
              </w:rPr>
              <w:t>Autonomic dysreflexia</w:t>
            </w:r>
          </w:p>
        </w:tc>
        <w:tc>
          <w:tcPr>
            <w:tcW w:w="1218" w:type="pct"/>
          </w:tcPr>
          <w:p w14:paraId="08EE3BB0" w14:textId="77777777" w:rsidR="00955C96" w:rsidRPr="008267EC" w:rsidRDefault="00955C96" w:rsidP="00A26ABB">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22A5DDB1" w:rsidR="00955C96" w:rsidRDefault="00955C96" w:rsidP="009A165C">
      <w:pPr>
        <w:pStyle w:val="JHEPBody"/>
        <w:rPr>
          <w:bCs/>
        </w:rPr>
        <w:sectPr w:rsidR="00955C96" w:rsidSect="00371AB4">
          <w:pgSz w:w="15840" w:h="12240" w:orient="landscape"/>
          <w:pgMar w:top="1080" w:right="720" w:bottom="1080" w:left="1728" w:header="720" w:footer="720" w:gutter="0"/>
          <w:cols w:space="720"/>
          <w:docGrid w:linePitch="360"/>
        </w:sectPr>
      </w:pPr>
    </w:p>
    <w:p w14:paraId="32A3AAE6" w14:textId="77777777" w:rsidR="002733AE" w:rsidRPr="00483BCD" w:rsidRDefault="002733AE" w:rsidP="002733AE">
      <w:pPr>
        <w:pStyle w:val="JHEPBody"/>
        <w:numPr>
          <w:ilvl w:val="0"/>
          <w:numId w:val="41"/>
        </w:numPr>
        <w:spacing w:line="480" w:lineRule="auto"/>
        <w:rPr>
          <w:bCs/>
          <w:sz w:val="22"/>
        </w:rPr>
      </w:pPr>
      <w:r w:rsidRPr="00483BCD">
        <w:rPr>
          <w:bCs/>
          <w:sz w:val="22"/>
        </w:rPr>
        <w:lastRenderedPageBreak/>
        <w:t>Methylprednisolone sodium succinate (MPSS) is a controversial drug used for many years to prevent the loss of spinal cord neurofilaments characterizing the second</w:t>
      </w:r>
      <w:r>
        <w:rPr>
          <w:bCs/>
          <w:sz w:val="22"/>
        </w:rPr>
        <w:t>ary</w:t>
      </w:r>
      <w:r w:rsidRPr="00483BCD">
        <w:rPr>
          <w:bCs/>
          <w:sz w:val="22"/>
        </w:rPr>
        <w:t xml:space="preserve"> injury in SCI, </w:t>
      </w:r>
      <w:r>
        <w:rPr>
          <w:bCs/>
          <w:sz w:val="22"/>
        </w:rPr>
        <w:t xml:space="preserve">to </w:t>
      </w:r>
      <w:r w:rsidRPr="00483BCD">
        <w:rPr>
          <w:bCs/>
          <w:sz w:val="22"/>
        </w:rPr>
        <w:t>facilitat</w:t>
      </w:r>
      <w:r>
        <w:rPr>
          <w:bCs/>
          <w:sz w:val="22"/>
        </w:rPr>
        <w:t>e</w:t>
      </w:r>
      <w:r w:rsidRPr="00483BCD">
        <w:rPr>
          <w:bCs/>
          <w:sz w:val="22"/>
        </w:rPr>
        <w:t xml:space="preserve"> neuronal conduction,  </w:t>
      </w:r>
      <w:r>
        <w:rPr>
          <w:bCs/>
          <w:sz w:val="22"/>
        </w:rPr>
        <w:t xml:space="preserve">to </w:t>
      </w:r>
      <w:r w:rsidRPr="00483BCD">
        <w:rPr>
          <w:bCs/>
          <w:sz w:val="22"/>
        </w:rPr>
        <w:t>improv</w:t>
      </w:r>
      <w:r>
        <w:rPr>
          <w:bCs/>
          <w:sz w:val="22"/>
        </w:rPr>
        <w:t>e</w:t>
      </w:r>
      <w:r w:rsidRPr="00483BCD">
        <w:rPr>
          <w:bCs/>
          <w:sz w:val="22"/>
        </w:rPr>
        <w:t xml:space="preserve"> vascular perfusion, </w:t>
      </w:r>
      <w:r>
        <w:rPr>
          <w:bCs/>
          <w:sz w:val="22"/>
        </w:rPr>
        <w:t xml:space="preserve">and to </w:t>
      </w:r>
      <w:r w:rsidRPr="00483BCD">
        <w:rPr>
          <w:bCs/>
          <w:sz w:val="22"/>
        </w:rPr>
        <w:t xml:space="preserve">prevent accumulation of calcium deposits </w:t>
      </w:r>
      <w:r w:rsidRPr="00483BCD">
        <w:rPr>
          <w:bCs/>
          <w:sz w:val="22"/>
        </w:rPr>
        <w:fldChar w:fldCharType="begin"/>
      </w:r>
      <w:r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MPSS binds to glucocorticoid receptors, blocks proinflammatory genes, promotes expression of anti-inflammatory genes, and inhibits synthesis of cytokines (</w:t>
      </w:r>
      <w:r>
        <w:rPr>
          <w:sz w:val="22"/>
        </w:rPr>
        <w:t>Antonio, O et al.</w:t>
      </w:r>
      <w:r w:rsidRPr="00483BCD">
        <w:rPr>
          <w:sz w:val="22"/>
        </w:rPr>
        <w:t>)</w:t>
      </w:r>
      <w:r w:rsidRPr="00483BCD">
        <w:rPr>
          <w:bCs/>
          <w:sz w:val="22"/>
        </w:rPr>
        <w:t>.</w:t>
      </w:r>
      <w:r>
        <w:rPr>
          <w:bCs/>
          <w:sz w:val="22"/>
        </w:rPr>
        <w:t xml:space="preserve"> </w:t>
      </w:r>
      <w:r w:rsidRPr="00483BCD">
        <w:rPr>
          <w:bCs/>
          <w:sz w:val="22"/>
        </w:rPr>
        <w:t xml:space="preserve">Despite a variety of studies showing its limited neurologic impact and potential for serious adverse events </w:t>
      </w:r>
      <w:r w:rsidRPr="00483BCD">
        <w:rPr>
          <w:bCs/>
          <w:sz w:val="22"/>
        </w:rPr>
        <w:fldChar w:fldCharType="begin"/>
      </w:r>
      <w:r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 xml:space="preserve">patients want to use it and recently the American Association of Neurological Surgeons suggested a 24-hour infusion of high-dose MPSS within 8 hours of an SCI </w:t>
      </w:r>
      <w:r w:rsidRPr="00483BCD">
        <w:rPr>
          <w:bCs/>
          <w:sz w:val="22"/>
        </w:rPr>
        <w:fldChar w:fldCharType="begin"/>
      </w:r>
      <w:r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Pr="00483BCD">
        <w:rPr>
          <w:bCs/>
          <w:sz w:val="22"/>
        </w:rPr>
        <w:fldChar w:fldCharType="separate"/>
      </w:r>
      <w:r w:rsidRPr="00483BCD">
        <w:rPr>
          <w:bCs/>
          <w:noProof/>
          <w:sz w:val="22"/>
        </w:rPr>
        <w:t>(Fehlings et al.)</w:t>
      </w:r>
      <w:r w:rsidRPr="00483BCD">
        <w:rPr>
          <w:bCs/>
          <w:sz w:val="22"/>
        </w:rPr>
        <w:fldChar w:fldCharType="end"/>
      </w:r>
      <w:r w:rsidRPr="00483BCD">
        <w:rPr>
          <w:bCs/>
          <w:sz w:val="22"/>
        </w:rPr>
        <w:t xml:space="preserve">. </w:t>
      </w:r>
    </w:p>
    <w:p w14:paraId="4BE0108C" w14:textId="428630C8" w:rsidR="002733AE" w:rsidRPr="00483BCD" w:rsidRDefault="00280C9D" w:rsidP="002733AE">
      <w:pPr>
        <w:pStyle w:val="JHEPBody"/>
        <w:numPr>
          <w:ilvl w:val="0"/>
          <w:numId w:val="29"/>
        </w:numPr>
        <w:spacing w:line="480" w:lineRule="auto"/>
        <w:rPr>
          <w:bCs/>
          <w:sz w:val="22"/>
        </w:rPr>
      </w:pPr>
      <w:r>
        <w:rPr>
          <w:bCs/>
          <w:sz w:val="22"/>
        </w:rPr>
        <w:t>Thoracic spinal nerve</w:t>
      </w:r>
      <w:r w:rsidR="002733AE" w:rsidRPr="00483BCD">
        <w:rPr>
          <w:bCs/>
          <w:sz w:val="22"/>
        </w:rPr>
        <w:t xml:space="preserve"> is cross-clamped during SCI surgery.  For this specific surgery; risks of ischemia resulting in paraplegia are increased due to the distal localization of blood supply.</w:t>
      </w:r>
      <w:r w:rsidR="002733AE">
        <w:rPr>
          <w:bCs/>
          <w:sz w:val="22"/>
        </w:rPr>
        <w:t xml:space="preserve"> </w:t>
      </w:r>
      <w:r w:rsidR="002733AE" w:rsidRPr="00483BCD">
        <w:rPr>
          <w:bCs/>
          <w:sz w:val="22"/>
        </w:rPr>
        <w:t xml:space="preserve">In addition, hypertension induced by aortic cross-clamping results in an increase of cerebrospinal fluid pressure (CSFP), lowering spinal cord perfusion pressure (SCPP) and diminishing blood supply to the spinal cord. In addition, veins collapse when CSFP within spinal cord tissue becomes higher than venous pressure. Drainage of the CSF (CSFD) reduces CSFP, improving SCPP </w:t>
      </w:r>
      <w:r w:rsidR="002733AE" w:rsidRPr="00483BCD">
        <w:rPr>
          <w:bCs/>
          <w:sz w:val="22"/>
        </w:rPr>
        <w:fldChar w:fldCharType="begin"/>
      </w:r>
      <w:r w:rsidR="002733AE"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2733AE" w:rsidRPr="00483BCD">
        <w:rPr>
          <w:bCs/>
          <w:sz w:val="22"/>
        </w:rPr>
        <w:fldChar w:fldCharType="separate"/>
      </w:r>
      <w:r w:rsidR="002733AE" w:rsidRPr="00483BCD">
        <w:rPr>
          <w:bCs/>
          <w:noProof/>
          <w:sz w:val="22"/>
        </w:rPr>
        <w:t>(Martirosyan et al.)</w:t>
      </w:r>
      <w:r w:rsidR="002733AE" w:rsidRPr="00483BCD">
        <w:rPr>
          <w:bCs/>
          <w:sz w:val="22"/>
        </w:rPr>
        <w:fldChar w:fldCharType="end"/>
      </w:r>
      <w:r w:rsidR="002733AE" w:rsidRPr="00483BCD">
        <w:rPr>
          <w:bCs/>
          <w:sz w:val="22"/>
        </w:rPr>
        <w:t xml:space="preserve">. Reviews of CSF drainage outcomes have reached contradictory conclusions showing that </w:t>
      </w:r>
      <w:r w:rsidR="002733AE">
        <w:rPr>
          <w:bCs/>
          <w:sz w:val="22"/>
        </w:rPr>
        <w:t xml:space="preserve">in one hand; </w:t>
      </w:r>
      <w:r w:rsidR="002733AE" w:rsidRPr="00483BCD">
        <w:rPr>
          <w:bCs/>
          <w:sz w:val="22"/>
        </w:rPr>
        <w:t>in animal models or patients</w:t>
      </w:r>
      <w:r w:rsidR="002733AE">
        <w:rPr>
          <w:bCs/>
          <w:sz w:val="22"/>
        </w:rPr>
        <w:t xml:space="preserve">; </w:t>
      </w:r>
      <w:r w:rsidR="002733AE" w:rsidRPr="00483BCD">
        <w:rPr>
          <w:bCs/>
          <w:sz w:val="22"/>
        </w:rPr>
        <w:t xml:space="preserve">incidence of paraplegia decreased from 50% to 8% or even 90% </w:t>
      </w:r>
      <w:r w:rsidR="002733AE" w:rsidRPr="00483BCD">
        <w:rPr>
          <w:bCs/>
          <w:sz w:val="22"/>
        </w:rPr>
        <w:fldChar w:fldCharType="begin"/>
      </w:r>
      <w:r w:rsidR="002733AE"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2733AE" w:rsidRPr="00483BCD">
        <w:rPr>
          <w:bCs/>
          <w:sz w:val="22"/>
        </w:rPr>
        <w:fldChar w:fldCharType="separate"/>
      </w:r>
      <w:r w:rsidR="002733AE" w:rsidRPr="00483BCD">
        <w:rPr>
          <w:bCs/>
          <w:noProof/>
          <w:sz w:val="22"/>
        </w:rPr>
        <w:t>(Martirosyan et al.)</w:t>
      </w:r>
      <w:r w:rsidR="002733AE" w:rsidRPr="00483BCD">
        <w:rPr>
          <w:bCs/>
          <w:sz w:val="22"/>
        </w:rPr>
        <w:fldChar w:fldCharType="end"/>
      </w:r>
      <w:r w:rsidR="002733AE" w:rsidRPr="00483BCD">
        <w:rPr>
          <w:bCs/>
          <w:sz w:val="22"/>
        </w:rPr>
        <w:t xml:space="preserve"> </w:t>
      </w:r>
      <w:r w:rsidR="002733AE">
        <w:rPr>
          <w:bCs/>
          <w:sz w:val="22"/>
        </w:rPr>
        <w:t>and</w:t>
      </w:r>
      <w:r w:rsidR="002733AE" w:rsidRPr="00483BCD">
        <w:rPr>
          <w:bCs/>
          <w:sz w:val="22"/>
        </w:rPr>
        <w:t xml:space="preserve"> the opposite</w:t>
      </w:r>
      <w:r w:rsidR="002733AE">
        <w:rPr>
          <w:bCs/>
          <w:sz w:val="22"/>
        </w:rPr>
        <w:t>: for example, a</w:t>
      </w:r>
      <w:r w:rsidR="002733AE" w:rsidRPr="00483BCD">
        <w:rPr>
          <w:bCs/>
          <w:sz w:val="22"/>
        </w:rPr>
        <w:t xml:space="preserve"> study</w:t>
      </w:r>
      <w:r w:rsidR="002733AE">
        <w:rPr>
          <w:bCs/>
          <w:sz w:val="22"/>
        </w:rPr>
        <w:t xml:space="preserve"> </w:t>
      </w:r>
      <w:r w:rsidR="002733AE" w:rsidRPr="00483BCD">
        <w:rPr>
          <w:bCs/>
          <w:sz w:val="22"/>
        </w:rPr>
        <w:t xml:space="preserve">reviewed the data of 12 hospitals between 2000 and 2013 where CSFD was performed without postoperative motor benefits </w:t>
      </w:r>
      <w:r w:rsidR="002733AE" w:rsidRPr="00483BCD">
        <w:rPr>
          <w:bCs/>
          <w:sz w:val="22"/>
        </w:rPr>
        <w:fldChar w:fldCharType="begin"/>
      </w:r>
      <w:r w:rsidR="002733AE"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002733AE" w:rsidRPr="00483BCD">
        <w:rPr>
          <w:bCs/>
          <w:sz w:val="22"/>
        </w:rPr>
        <w:fldChar w:fldCharType="separate"/>
      </w:r>
      <w:r w:rsidR="002733AE" w:rsidRPr="00483BCD">
        <w:rPr>
          <w:bCs/>
          <w:noProof/>
          <w:sz w:val="22"/>
        </w:rPr>
        <w:t>(Yoshitani et al.)</w:t>
      </w:r>
      <w:r w:rsidR="002733AE" w:rsidRPr="00483BCD">
        <w:rPr>
          <w:bCs/>
          <w:sz w:val="22"/>
        </w:rPr>
        <w:fldChar w:fldCharType="end"/>
      </w:r>
      <w:r w:rsidR="002733AE" w:rsidRPr="00483BCD">
        <w:rPr>
          <w:bCs/>
          <w:sz w:val="22"/>
        </w:rPr>
        <w:t>.</w:t>
      </w:r>
    </w:p>
    <w:p w14:paraId="6DE7A046" w14:textId="77777777" w:rsidR="002733AE" w:rsidRDefault="002733AE" w:rsidP="002733AE">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 weight support on a treadmill (BWSTT). Locomotor training can enhance recovery of walking and individuals with severe SCI can still benefit from it on improving cardiovascular, respiratory, and bowel function; yet quantitative </w:t>
      </w:r>
    </w:p>
    <w:p w14:paraId="69FCA054" w14:textId="77777777" w:rsidR="002733AE" w:rsidRDefault="002733AE" w:rsidP="002733AE">
      <w:pPr>
        <w:pStyle w:val="JHEPBody"/>
        <w:spacing w:line="480" w:lineRule="auto"/>
        <w:rPr>
          <w:bCs/>
          <w:sz w:val="22"/>
        </w:rPr>
      </w:pPr>
    </w:p>
    <w:p w14:paraId="1B9F9CF2" w14:textId="77777777" w:rsidR="002733AE" w:rsidRPr="002F3E93" w:rsidRDefault="002733AE" w:rsidP="002733AE">
      <w:pPr>
        <w:pStyle w:val="JHEPBody"/>
        <w:spacing w:line="480" w:lineRule="auto"/>
        <w:ind w:left="360"/>
        <w:rPr>
          <w:bCs/>
          <w:sz w:val="22"/>
        </w:rPr>
      </w:pPr>
      <w:r w:rsidRPr="002F3E93">
        <w:rPr>
          <w:bCs/>
          <w:sz w:val="22"/>
        </w:rPr>
        <w:lastRenderedPageBreak/>
        <w:t xml:space="preserve">results of its benefits still need to be established </w:t>
      </w:r>
      <w:r w:rsidRPr="002F3E93">
        <w:rPr>
          <w:bCs/>
          <w:sz w:val="22"/>
        </w:rPr>
        <w:fldChar w:fldCharType="begin"/>
      </w:r>
      <w:r w:rsidRPr="002F3E93">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Pr="002F3E93">
        <w:rPr>
          <w:bCs/>
          <w:sz w:val="22"/>
        </w:rPr>
        <w:fldChar w:fldCharType="separate"/>
      </w:r>
      <w:r w:rsidRPr="002F3E93">
        <w:rPr>
          <w:bCs/>
          <w:noProof/>
          <w:sz w:val="22"/>
        </w:rPr>
        <w:t>(Dobkin et al.)</w:t>
      </w:r>
      <w:r w:rsidRPr="002F3E93">
        <w:rPr>
          <w:bCs/>
          <w:sz w:val="22"/>
        </w:rPr>
        <w:fldChar w:fldCharType="end"/>
      </w:r>
      <w:r w:rsidRPr="002F3E93">
        <w:rPr>
          <w:bCs/>
          <w:sz w:val="22"/>
        </w:rPr>
        <w:t xml:space="preserve">. </w:t>
      </w:r>
    </w:p>
    <w:p w14:paraId="5554AF01" w14:textId="77777777" w:rsidR="002733AE" w:rsidRPr="002F3E93" w:rsidRDefault="002733AE" w:rsidP="002733AE">
      <w:pPr>
        <w:pStyle w:val="JHEPBody"/>
        <w:numPr>
          <w:ilvl w:val="0"/>
          <w:numId w:val="29"/>
        </w:numPr>
        <w:spacing w:line="480" w:lineRule="auto"/>
        <w:rPr>
          <w:bCs/>
          <w:sz w:val="22"/>
        </w:rPr>
      </w:pPr>
      <w:r w:rsidRPr="00483BCD">
        <w:rPr>
          <w:bCs/>
          <w:sz w:val="22"/>
        </w:rPr>
        <w:t xml:space="preserve">Collagen is abundant in the central nervous system, and connective tissue. Implanted collagen hydrogels could promote the migrations </w:t>
      </w:r>
      <w:r>
        <w:rPr>
          <w:bCs/>
          <w:sz w:val="22"/>
        </w:rPr>
        <w:t xml:space="preserve">of </w:t>
      </w:r>
      <w:r w:rsidRPr="00483BCD">
        <w:rPr>
          <w:bCs/>
          <w:sz w:val="22"/>
        </w:rPr>
        <w:t xml:space="preserve">neurons, the growth and regeneration of nerve axons, and the inhibition of hypertrophy of glial cell (gliosis). </w:t>
      </w:r>
      <w:r w:rsidRPr="00594570">
        <w:rPr>
          <w:bCs/>
          <w:sz w:val="22"/>
        </w:rPr>
        <w:t xml:space="preserve">Collagen is difficult to harvest and requires expensive thorough purification protocols to suppress the immune response. </w:t>
      </w:r>
      <w:r>
        <w:rPr>
          <w:bCs/>
          <w:sz w:val="22"/>
        </w:rPr>
        <w:t>T</w:t>
      </w:r>
      <w:r w:rsidRPr="00594570">
        <w:rPr>
          <w:bCs/>
          <w:sz w:val="22"/>
        </w:rPr>
        <w:t xml:space="preserve">wo clinical </w:t>
      </w:r>
    </w:p>
    <w:p w14:paraId="2CCA90F5" w14:textId="4F9DCF57" w:rsidR="002733AE" w:rsidRDefault="00D770FA" w:rsidP="002733AE">
      <w:pPr>
        <w:pStyle w:val="JHEPBody"/>
        <w:spacing w:line="480" w:lineRule="auto"/>
        <w:ind w:left="360"/>
        <w:rPr>
          <w:bCs/>
          <w:sz w:val="22"/>
        </w:rPr>
      </w:pPr>
      <w:r>
        <w:rPr>
          <w:bCs/>
          <w:sz w:val="22"/>
        </w:rPr>
        <w:t>t</w:t>
      </w:r>
      <w:r w:rsidR="002733AE" w:rsidRPr="00594570">
        <w:rPr>
          <w:bCs/>
          <w:sz w:val="22"/>
        </w:rPr>
        <w:t>rials</w:t>
      </w:r>
      <w:r w:rsidR="002733AE">
        <w:rPr>
          <w:bCs/>
          <w:sz w:val="22"/>
        </w:rPr>
        <w:t xml:space="preserve"> where completed, covering</w:t>
      </w:r>
      <w:r w:rsidR="002733AE" w:rsidRPr="00594570">
        <w:rPr>
          <w:bCs/>
          <w:sz w:val="22"/>
        </w:rPr>
        <w:t xml:space="preserve"> motor and </w:t>
      </w:r>
      <w:r w:rsidR="002733AE" w:rsidRPr="00483BCD">
        <w:rPr>
          <w:bCs/>
          <w:sz w:val="22"/>
        </w:rPr>
        <w:t>sensory rehabilitation</w:t>
      </w:r>
      <w:r w:rsidR="002733AE">
        <w:rPr>
          <w:bCs/>
          <w:sz w:val="22"/>
        </w:rPr>
        <w:t>. The late</w:t>
      </w:r>
      <w:r w:rsidR="001F5A8C">
        <w:rPr>
          <w:bCs/>
          <w:sz w:val="22"/>
        </w:rPr>
        <w:t>r</w:t>
      </w:r>
      <w:r w:rsidR="002733AE">
        <w:rPr>
          <w:bCs/>
          <w:sz w:val="22"/>
        </w:rPr>
        <w:t xml:space="preserve"> one</w:t>
      </w:r>
      <w:r w:rsidR="001F5A8C">
        <w:rPr>
          <w:bCs/>
          <w:sz w:val="22"/>
        </w:rPr>
        <w:t xml:space="preserve"> </w:t>
      </w:r>
      <w:r w:rsidR="002733AE">
        <w:rPr>
          <w:bCs/>
          <w:sz w:val="22"/>
        </w:rPr>
        <w:t>was a non-controlled phase 1,</w:t>
      </w:r>
      <w:r w:rsidR="002733AE" w:rsidRPr="00483BCD">
        <w:rPr>
          <w:bCs/>
          <w:sz w:val="22"/>
        </w:rPr>
        <w:t xml:space="preserve"> </w:t>
      </w:r>
      <w:r w:rsidR="00696CC5">
        <w:rPr>
          <w:bCs/>
          <w:sz w:val="22"/>
        </w:rPr>
        <w:t xml:space="preserve">and </w:t>
      </w:r>
      <w:r w:rsidR="002733AE">
        <w:rPr>
          <w:bCs/>
          <w:sz w:val="22"/>
        </w:rPr>
        <w:t xml:space="preserve">had limited outcomes. </w:t>
      </w:r>
      <w:r w:rsidR="001F5A8C">
        <w:rPr>
          <w:bCs/>
          <w:sz w:val="22"/>
        </w:rPr>
        <w:t>C</w:t>
      </w:r>
      <w:r w:rsidR="002733AE">
        <w:rPr>
          <w:bCs/>
          <w:sz w:val="22"/>
        </w:rPr>
        <w:t>urrently (as of 2020)</w:t>
      </w:r>
      <w:r w:rsidR="001F5A8C">
        <w:rPr>
          <w:bCs/>
          <w:sz w:val="22"/>
        </w:rPr>
        <w:t xml:space="preserve"> </w:t>
      </w:r>
      <w:r w:rsidR="001F5A8C">
        <w:rPr>
          <w:bCs/>
          <w:sz w:val="22"/>
        </w:rPr>
        <w:fldChar w:fldCharType="begin"/>
      </w:r>
      <w:r w:rsidR="001F5A8C">
        <w:rPr>
          <w:bCs/>
          <w:sz w:val="22"/>
        </w:rPr>
        <w:instrText xml:space="preserve"> ADDIN ZOTERO_ITEM CSL_CITATION {"citationID":"M4NKVdr3","properties":{"formattedCitation":"(Qu et al.)","plainCitation":"(Qu et al.)","noteIndex":0},"citationItems":[{"id":4598,"uris":["http://zotero.org/users/7286058/items/AP2AFJ32"],"itemData":{"id":4598,"type":"article-journal","abstract":"The injury to the spinal cord is among the most complex fields of medical development. Spinal cord injury (SCI) leads to acute loss of motor and sensory function beneath the injury level and is linked to a dismal prognosis. Currently, while a strategy that could heal the injured spinal cord remains unforeseen, the latest advancements in polymer-mediated approaches demonstrate promising treatment forms to remyelinate or regenerate the axons and to integrate new neural cells in the SCI. Moreover, they possess the capacity to locally deliver synergistic cells, growth factors (GFs) therapies and bioactive substances, which play a critical role in neuroprotection and neuroregeneration. Here, we provide an extensive overview of the SCI characteristics, the pathophysiology of SCI, and strategies and challenges for the treatment of SCI in a review. This review highlights the recent encouraging applications of polymer-based scaffolds in developing the novel SCI therapy.","container-title":"Frontiers in Bioengineering and Biotechnology","DOI":"10.3389/fbioe.2020.590549","ISSN":"2296-4185","journalAbbreviation":"Front Bioeng Biotechnol","note":"PMID: 33117788\nPMCID: PMC7576679","page":"590549","source":"PubMed Central","title":"Polymer-Based Scaffold Strategies for Spinal Cord Repair and Regeneration","URL":"https://www.ncbi.nlm.nih.gov/pmc/articles/PMC7576679/","volume":"8","author":[{"family":"Qu","given":"Wenrui"},{"family":"Chen","given":"Bingpeng"},{"family":"Shu","given":"Wentao"},{"family":"Tian","given":"Heng"},{"family":"Ou","given":"Xiaolan"},{"family":"Zhang","given":"Xi"},{"family":"Wang","given":"Yinan"},{"family":"Wu","given":"Minfei"}],"accessed":{"date-parts":[["2022",10,23]]},"issued":{"date-parts":[["2020",10,7]]}}}],"schema":"https://github.com/citation-style-language/schema/raw/master/csl-citation.json"} </w:instrText>
      </w:r>
      <w:r w:rsidR="001F5A8C">
        <w:rPr>
          <w:bCs/>
          <w:sz w:val="22"/>
        </w:rPr>
        <w:fldChar w:fldCharType="separate"/>
      </w:r>
      <w:r w:rsidR="001F5A8C">
        <w:rPr>
          <w:bCs/>
          <w:noProof/>
          <w:sz w:val="22"/>
        </w:rPr>
        <w:t>(Qu et al.)</w:t>
      </w:r>
      <w:r w:rsidR="001F5A8C">
        <w:rPr>
          <w:bCs/>
          <w:sz w:val="22"/>
        </w:rPr>
        <w:fldChar w:fldCharType="end"/>
      </w:r>
      <w:r w:rsidR="002733AE">
        <w:rPr>
          <w:bCs/>
          <w:sz w:val="22"/>
        </w:rPr>
        <w:t>, there</w:t>
      </w:r>
      <w:r w:rsidR="000D47A9">
        <w:rPr>
          <w:bCs/>
          <w:sz w:val="22"/>
        </w:rPr>
        <w:t xml:space="preserve"> is</w:t>
      </w:r>
      <w:r w:rsidR="002733AE">
        <w:rPr>
          <w:bCs/>
          <w:sz w:val="22"/>
        </w:rPr>
        <w:t xml:space="preserve"> no</w:t>
      </w:r>
      <w:r w:rsidR="000D47A9">
        <w:rPr>
          <w:bCs/>
          <w:sz w:val="22"/>
        </w:rPr>
        <w:t xml:space="preserve"> FDA</w:t>
      </w:r>
      <w:r w:rsidR="002733AE">
        <w:rPr>
          <w:bCs/>
          <w:sz w:val="22"/>
        </w:rPr>
        <w:t xml:space="preserve"> approved </w:t>
      </w:r>
      <w:r w:rsidR="000D47A9">
        <w:rPr>
          <w:bCs/>
          <w:sz w:val="22"/>
        </w:rPr>
        <w:t>scaffold</w:t>
      </w:r>
      <w:r w:rsidR="002733AE">
        <w:rPr>
          <w:bCs/>
          <w:sz w:val="22"/>
        </w:rPr>
        <w:t xml:space="preserve"> for restoring mobility and sensation after SCI.</w:t>
      </w:r>
    </w:p>
    <w:p w14:paraId="588D21A5" w14:textId="7B8B3BAD" w:rsidR="002733AE" w:rsidRPr="00EF40CA" w:rsidRDefault="002733AE" w:rsidP="002733AE">
      <w:pPr>
        <w:pStyle w:val="JHEPBody"/>
        <w:numPr>
          <w:ilvl w:val="0"/>
          <w:numId w:val="29"/>
        </w:numPr>
        <w:spacing w:line="480" w:lineRule="auto"/>
        <w:rPr>
          <w:bCs/>
          <w:sz w:val="22"/>
        </w:rPr>
      </w:pPr>
      <w:r w:rsidRPr="00B721B3">
        <w:rPr>
          <w:bCs/>
          <w:sz w:val="22"/>
        </w:rPr>
        <w:t xml:space="preserve">A variety of stem cells of different types have been investigated for SCI (Schwann cells, mesenchymal stromal cells, neural progenitor cells, OPCs). </w:t>
      </w:r>
      <w:r>
        <w:rPr>
          <w:bCs/>
          <w:sz w:val="22"/>
        </w:rPr>
        <w:t xml:space="preserve">While the use of stem cells may be promising, most preclinical studies have shown only modest improvements in functional recovery. </w:t>
      </w:r>
      <w:r w:rsidRPr="00B721B3">
        <w:rPr>
          <w:bCs/>
          <w:sz w:val="22"/>
        </w:rPr>
        <w:t>To date despite its promises, there is not one stem cell therapy approved by the FDA</w:t>
      </w:r>
      <w:r>
        <w:rPr>
          <w:bCs/>
          <w:sz w:val="22"/>
        </w:rPr>
        <w:t xml:space="preserve"> for SCI</w:t>
      </w:r>
      <w:r w:rsidRPr="00B721B3">
        <w:rPr>
          <w:bCs/>
          <w:sz w:val="22"/>
        </w:rPr>
        <w:t xml:space="preserve"> </w:t>
      </w:r>
      <w:r w:rsidRPr="00B721B3">
        <w:rPr>
          <w:bCs/>
          <w:sz w:val="22"/>
        </w:rPr>
        <w:fldChar w:fldCharType="begin"/>
      </w:r>
      <w:r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Pr="00B721B3">
        <w:rPr>
          <w:bCs/>
          <w:sz w:val="22"/>
        </w:rPr>
        <w:fldChar w:fldCharType="separate"/>
      </w:r>
      <w:r w:rsidRPr="00B721B3">
        <w:rPr>
          <w:bCs/>
          <w:noProof/>
          <w:sz w:val="22"/>
        </w:rPr>
        <w:t>(Badner et al.)</w:t>
      </w:r>
      <w:r w:rsidRPr="00B721B3">
        <w:rPr>
          <w:bCs/>
          <w:sz w:val="22"/>
        </w:rPr>
        <w:fldChar w:fldCharType="end"/>
      </w:r>
      <w:r w:rsidRPr="00B721B3">
        <w:rPr>
          <w:bCs/>
          <w:sz w:val="22"/>
        </w:rPr>
        <w:t xml:space="preserve">. </w:t>
      </w:r>
      <w:r>
        <w:rPr>
          <w:bCs/>
          <w:sz w:val="22"/>
        </w:rPr>
        <w:t>After a single-arm clinical trial with unpublished results</w:t>
      </w:r>
      <w:r w:rsidRPr="009A341D">
        <w:rPr>
          <w:bCs/>
          <w:sz w:val="22"/>
        </w:rPr>
        <w:t xml:space="preserve">, </w:t>
      </w:r>
      <w:proofErr w:type="spellStart"/>
      <w:r w:rsidRPr="009A341D">
        <w:rPr>
          <w:sz w:val="22"/>
          <w:lang w:bidi="en-US"/>
        </w:rPr>
        <w:t>Pharmicell</w:t>
      </w:r>
      <w:proofErr w:type="spellEnd"/>
      <w:r w:rsidRPr="009A341D">
        <w:rPr>
          <w:sz w:val="22"/>
          <w:lang w:bidi="en-US"/>
        </w:rPr>
        <w:t xml:space="preserve"> Co</w:t>
      </w:r>
      <w:r w:rsidRPr="009A341D">
        <w:rPr>
          <w:b/>
          <w:bCs/>
          <w:sz w:val="22"/>
          <w:lang w:bidi="en-US"/>
        </w:rPr>
        <w:t xml:space="preserve"> </w:t>
      </w:r>
      <w:r w:rsidRPr="009A341D">
        <w:rPr>
          <w:sz w:val="22"/>
          <w:lang w:bidi="en-US"/>
        </w:rPr>
        <w:t>does not exist anymore.</w:t>
      </w:r>
    </w:p>
    <w:p w14:paraId="3B7D3E13" w14:textId="643C1685" w:rsidR="00EF40CA" w:rsidRPr="009A341D" w:rsidRDefault="00102A2E" w:rsidP="00794DF8">
      <w:pPr>
        <w:pStyle w:val="JHEPBody"/>
        <w:spacing w:line="480" w:lineRule="auto"/>
        <w:ind w:left="360"/>
        <w:rPr>
          <w:bCs/>
          <w:sz w:val="22"/>
        </w:rPr>
      </w:pPr>
      <w:r>
        <w:rPr>
          <w:sz w:val="22"/>
          <w:lang w:bidi="en-US"/>
        </w:rPr>
        <w:t>So far</w:t>
      </w:r>
      <w:r w:rsidR="00495CA4">
        <w:rPr>
          <w:sz w:val="22"/>
          <w:lang w:bidi="en-US"/>
        </w:rPr>
        <w:t>, t</w:t>
      </w:r>
      <w:r w:rsidR="00EF40CA">
        <w:rPr>
          <w:sz w:val="22"/>
          <w:lang w:bidi="en-US"/>
        </w:rPr>
        <w:t>here is not an FDA approved therapy to intervene directly in the spinal cord following SCI and repair it.</w:t>
      </w:r>
    </w:p>
    <w:p w14:paraId="666578B1" w14:textId="69DA1FA4" w:rsidR="007146E7" w:rsidRDefault="007146E7" w:rsidP="002733AE">
      <w:pPr>
        <w:pStyle w:val="JHEPBody"/>
        <w:spacing w:line="480" w:lineRule="auto"/>
        <w:rPr>
          <w:bCs/>
          <w:sz w:val="22"/>
        </w:rPr>
        <w:sectPr w:rsidR="007146E7" w:rsidSect="007146E7">
          <w:pgSz w:w="12240" w:h="15840"/>
          <w:pgMar w:top="1728" w:right="1080" w:bottom="720" w:left="1080" w:header="720" w:footer="720" w:gutter="0"/>
          <w:cols w:space="720"/>
          <w:docGrid w:linePitch="360"/>
        </w:sectPr>
      </w:pPr>
    </w:p>
    <w:p w14:paraId="0454B38E" w14:textId="6D8C8133" w:rsidR="008B2474" w:rsidRPr="00056DB8" w:rsidRDefault="00274369" w:rsidP="008B2474">
      <w:pPr>
        <w:pStyle w:val="Heading2"/>
      </w:pPr>
      <w:r>
        <w:lastRenderedPageBreak/>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40"/>
        <w:gridCol w:w="2870"/>
        <w:gridCol w:w="2319"/>
      </w:tblGrid>
      <w:tr w:rsidR="008B2474" w:rsidRPr="00773149" w14:paraId="5FB7166D" w14:textId="77777777" w:rsidTr="009B6F3F">
        <w:trPr>
          <w:trHeight w:val="220"/>
        </w:trPr>
        <w:tc>
          <w:tcPr>
            <w:tcW w:w="2212" w:type="pct"/>
            <w:shd w:val="clear" w:color="auto" w:fill="C6D9F1"/>
          </w:tcPr>
          <w:p w14:paraId="4078F1EA" w14:textId="77777777" w:rsidR="008B2474" w:rsidRPr="00773149" w:rsidRDefault="008B2474" w:rsidP="009B6F3F">
            <w:pPr>
              <w:pStyle w:val="JHEPBody"/>
              <w:rPr>
                <w:b/>
                <w:bCs/>
                <w:sz w:val="20"/>
                <w:szCs w:val="20"/>
                <w:lang w:bidi="en-US"/>
              </w:rPr>
            </w:pPr>
            <w:r>
              <w:rPr>
                <w:b/>
                <w:bCs/>
                <w:sz w:val="20"/>
                <w:szCs w:val="20"/>
                <w:lang w:bidi="en-US"/>
              </w:rPr>
              <w:t>Need / Criteria</w:t>
            </w:r>
          </w:p>
        </w:tc>
        <w:tc>
          <w:tcPr>
            <w:tcW w:w="940" w:type="pct"/>
            <w:shd w:val="clear" w:color="auto" w:fill="C6D9F1"/>
          </w:tcPr>
          <w:p w14:paraId="7AE57D5A" w14:textId="77777777" w:rsidR="008B2474" w:rsidRPr="00773149" w:rsidRDefault="008B2474" w:rsidP="009B6F3F">
            <w:pPr>
              <w:pStyle w:val="JHEPBody"/>
              <w:rPr>
                <w:b/>
                <w:bCs/>
                <w:sz w:val="20"/>
                <w:szCs w:val="20"/>
                <w:lang w:bidi="en-US"/>
              </w:rPr>
            </w:pPr>
            <w:r>
              <w:rPr>
                <w:b/>
                <w:bCs/>
                <w:sz w:val="20"/>
                <w:szCs w:val="20"/>
                <w:lang w:bidi="en-US"/>
              </w:rPr>
              <w:t>Unit of Measure</w:t>
            </w:r>
          </w:p>
        </w:tc>
        <w:tc>
          <w:tcPr>
            <w:tcW w:w="1022" w:type="pct"/>
            <w:shd w:val="clear" w:color="auto" w:fill="C6D9F1"/>
          </w:tcPr>
          <w:p w14:paraId="5106D809" w14:textId="77777777" w:rsidR="008B2474" w:rsidRPr="00773149" w:rsidRDefault="008B2474" w:rsidP="009B6F3F">
            <w:pPr>
              <w:pStyle w:val="JHEPBody"/>
              <w:rPr>
                <w:b/>
                <w:bCs/>
                <w:sz w:val="20"/>
                <w:szCs w:val="20"/>
                <w:lang w:bidi="en-US"/>
              </w:rPr>
            </w:pPr>
            <w:r>
              <w:rPr>
                <w:b/>
                <w:bCs/>
                <w:sz w:val="20"/>
                <w:szCs w:val="20"/>
                <w:lang w:bidi="en-US"/>
              </w:rPr>
              <w:t>Ideal Value / Range</w:t>
            </w:r>
          </w:p>
        </w:tc>
        <w:tc>
          <w:tcPr>
            <w:tcW w:w="826" w:type="pct"/>
            <w:shd w:val="clear" w:color="auto" w:fill="C6D9F1"/>
          </w:tcPr>
          <w:p w14:paraId="0E9AB24E" w14:textId="77777777" w:rsidR="008B2474" w:rsidRPr="00773149" w:rsidRDefault="008B2474" w:rsidP="009B6F3F">
            <w:pPr>
              <w:pStyle w:val="JHEPBody"/>
              <w:rPr>
                <w:b/>
                <w:bCs/>
                <w:sz w:val="20"/>
                <w:szCs w:val="20"/>
                <w:lang w:bidi="en-US"/>
              </w:rPr>
            </w:pPr>
            <w:r w:rsidRPr="00773149">
              <w:rPr>
                <w:b/>
                <w:bCs/>
                <w:sz w:val="20"/>
                <w:szCs w:val="20"/>
                <w:lang w:bidi="en-US"/>
              </w:rPr>
              <w:t>Reference</w:t>
            </w:r>
          </w:p>
        </w:tc>
      </w:tr>
      <w:tr w:rsidR="008B2474" w:rsidRPr="00773149" w14:paraId="21422DA1" w14:textId="77777777" w:rsidTr="009B6F3F">
        <w:trPr>
          <w:trHeight w:val="1098"/>
        </w:trPr>
        <w:tc>
          <w:tcPr>
            <w:tcW w:w="2212" w:type="pct"/>
          </w:tcPr>
          <w:p w14:paraId="0DE4475E" w14:textId="77777777" w:rsidR="008B2474" w:rsidRPr="006C4359" w:rsidRDefault="008B2474" w:rsidP="009B6F3F">
            <w:pPr>
              <w:pStyle w:val="JHEPBody"/>
              <w:rPr>
                <w:b/>
                <w:bCs/>
                <w:sz w:val="22"/>
                <w:lang w:bidi="en-US"/>
              </w:rPr>
            </w:pPr>
            <w:r w:rsidRPr="006C4359">
              <w:rPr>
                <w:b/>
                <w:sz w:val="22"/>
                <w:lang w:bidi="en-US"/>
              </w:rPr>
              <w:t>Mean Arterial Blood Pressure</w:t>
            </w:r>
            <w:r w:rsidRPr="006C4359">
              <w:rPr>
                <w:bCs/>
                <w:sz w:val="22"/>
                <w:lang w:bidi="en-US"/>
              </w:rPr>
              <w:t xml:space="preserve"> (</w:t>
            </w:r>
            <w:r w:rsidRPr="006C4359">
              <w:rPr>
                <w:b/>
                <w:sz w:val="22"/>
                <w:lang w:bidi="en-US"/>
              </w:rPr>
              <w:t>MABP</w:t>
            </w:r>
            <w:r w:rsidRPr="006C4359">
              <w:rPr>
                <w:bCs/>
                <w:sz w:val="22"/>
                <w:lang w:bidi="en-US"/>
              </w:rPr>
              <w:t>)</w:t>
            </w:r>
          </w:p>
          <w:p w14:paraId="0992869E" w14:textId="77777777" w:rsidR="008B2474" w:rsidRPr="006C4359" w:rsidRDefault="008B2474" w:rsidP="009B6F3F">
            <w:pPr>
              <w:pStyle w:val="JHEPBody"/>
              <w:rPr>
                <w:b/>
                <w:sz w:val="22"/>
                <w:lang w:bidi="en-US"/>
              </w:rPr>
            </w:pPr>
            <w:r>
              <w:rPr>
                <w:bCs/>
                <w:sz w:val="22"/>
                <w:lang w:bidi="en-US"/>
              </w:rPr>
              <w:t>Clinical feasibility of scaffold implantation</w:t>
            </w:r>
          </w:p>
        </w:tc>
        <w:tc>
          <w:tcPr>
            <w:tcW w:w="940" w:type="pct"/>
          </w:tcPr>
          <w:p w14:paraId="554307FB" w14:textId="77777777" w:rsidR="008B2474" w:rsidRPr="006C4359" w:rsidRDefault="008B2474" w:rsidP="009B6F3F">
            <w:pPr>
              <w:pStyle w:val="JHEPBody"/>
              <w:ind w:left="106"/>
              <w:jc w:val="center"/>
              <w:rPr>
                <w:bCs/>
                <w:sz w:val="22"/>
                <w:lang w:bidi="en-US"/>
              </w:rPr>
            </w:pPr>
            <w:r w:rsidRPr="006C4359">
              <w:rPr>
                <w:bCs/>
                <w:sz w:val="22"/>
                <w:lang w:bidi="en-US"/>
              </w:rPr>
              <w:t>mmHg</w:t>
            </w:r>
          </w:p>
        </w:tc>
        <w:tc>
          <w:tcPr>
            <w:tcW w:w="1022" w:type="pct"/>
          </w:tcPr>
          <w:p w14:paraId="079604F3" w14:textId="77777777" w:rsidR="008B2474" w:rsidRPr="006C4359" w:rsidRDefault="008B2474" w:rsidP="009B6F3F">
            <w:pPr>
              <w:pStyle w:val="JHEPBody"/>
              <w:jc w:val="center"/>
              <w:rPr>
                <w:bCs/>
                <w:sz w:val="22"/>
                <w:lang w:bidi="en-US"/>
              </w:rPr>
            </w:pPr>
            <w:r w:rsidRPr="006C4359">
              <w:rPr>
                <w:bCs/>
                <w:sz w:val="22"/>
                <w:lang w:bidi="en-US"/>
              </w:rPr>
              <w:t>[70, 100]</w:t>
            </w:r>
          </w:p>
        </w:tc>
        <w:tc>
          <w:tcPr>
            <w:tcW w:w="826" w:type="pct"/>
          </w:tcPr>
          <w:p w14:paraId="21488CCF" w14:textId="77777777" w:rsidR="008B2474" w:rsidRPr="006C4359" w:rsidRDefault="008B2474" w:rsidP="009B6F3F">
            <w:pPr>
              <w:pStyle w:val="JHEPBody"/>
              <w:rPr>
                <w:bCs/>
                <w:sz w:val="22"/>
                <w:lang w:bidi="en-US"/>
              </w:rPr>
            </w:pPr>
            <w:r w:rsidRPr="006C4359">
              <w:rPr>
                <w:bCs/>
                <w:sz w:val="22"/>
                <w:lang w:bidi="en-US"/>
              </w:rPr>
              <w:t>[MABP]</w:t>
            </w:r>
          </w:p>
          <w:p w14:paraId="774EB351"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{"citationID":"v33fvFrd","properties":{"formattedCitation":"(Martirosyan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6C4359">
              <w:rPr>
                <w:bCs/>
                <w:sz w:val="22"/>
                <w:lang w:bidi="en-US"/>
              </w:rPr>
              <w:fldChar w:fldCharType="separate"/>
            </w:r>
            <w:r w:rsidRPr="006C4359">
              <w:rPr>
                <w:bCs/>
                <w:noProof/>
                <w:sz w:val="22"/>
                <w:lang w:bidi="en-US"/>
              </w:rPr>
              <w:t>(Martirosyan et al.)</w:t>
            </w:r>
            <w:r w:rsidRPr="006C4359">
              <w:rPr>
                <w:bCs/>
                <w:sz w:val="22"/>
                <w:lang w:bidi="en-US"/>
              </w:rPr>
              <w:fldChar w:fldCharType="end"/>
            </w:r>
          </w:p>
        </w:tc>
      </w:tr>
      <w:tr w:rsidR="008B2474" w:rsidRPr="00773149" w14:paraId="61A6477C" w14:textId="77777777" w:rsidTr="009B6F3F">
        <w:trPr>
          <w:trHeight w:val="1098"/>
        </w:trPr>
        <w:tc>
          <w:tcPr>
            <w:tcW w:w="2212" w:type="pct"/>
          </w:tcPr>
          <w:p w14:paraId="02DD2F11" w14:textId="77777777" w:rsidR="008B2474" w:rsidRDefault="008B2474" w:rsidP="009B6F3F">
            <w:pPr>
              <w:pStyle w:val="JHEPBody"/>
              <w:rPr>
                <w:b/>
                <w:sz w:val="22"/>
                <w:lang w:bidi="en-US"/>
              </w:rPr>
            </w:pPr>
            <w:r>
              <w:rPr>
                <w:b/>
                <w:sz w:val="22"/>
                <w:lang w:bidi="en-US"/>
              </w:rPr>
              <w:t>Tissue sparing and new tissue formation</w:t>
            </w:r>
          </w:p>
          <w:p w14:paraId="7A634DC7" w14:textId="77777777" w:rsidR="008B2474" w:rsidRPr="00B33494" w:rsidRDefault="008B2474" w:rsidP="009B6F3F">
            <w:pPr>
              <w:pStyle w:val="JHEPBody"/>
              <w:rPr>
                <w:bCs/>
                <w:sz w:val="22"/>
                <w:lang w:bidi="en-US"/>
              </w:rPr>
            </w:pPr>
            <w:r w:rsidRPr="00B33494">
              <w:rPr>
                <w:bCs/>
                <w:sz w:val="22"/>
                <w:lang w:bidi="en-US"/>
              </w:rPr>
              <w:t>Regrowth or new neurite formation is critical in SCI repair</w:t>
            </w:r>
          </w:p>
        </w:tc>
        <w:tc>
          <w:tcPr>
            <w:tcW w:w="940" w:type="pct"/>
          </w:tcPr>
          <w:p w14:paraId="4EABCABF" w14:textId="77777777" w:rsidR="008B2474" w:rsidRPr="006C4359" w:rsidRDefault="008B2474" w:rsidP="009B6F3F">
            <w:pPr>
              <w:pStyle w:val="JHEPBody"/>
              <w:ind w:left="106"/>
              <w:jc w:val="center"/>
              <w:rPr>
                <w:bCs/>
                <w:sz w:val="22"/>
                <w:lang w:bidi="en-US"/>
              </w:rPr>
            </w:pPr>
            <w:r>
              <w:rPr>
                <w:bCs/>
                <w:sz w:val="22"/>
                <w:lang w:bidi="en-US"/>
              </w:rPr>
              <w:t>mm</w:t>
            </w:r>
            <w:r w:rsidRPr="00DA0A49">
              <w:rPr>
                <w:bCs/>
                <w:sz w:val="22"/>
                <w:vertAlign w:val="superscript"/>
                <w:lang w:bidi="en-US"/>
              </w:rPr>
              <w:t>2</w:t>
            </w:r>
            <w:r>
              <w:rPr>
                <w:bCs/>
                <w:sz w:val="22"/>
                <w:vertAlign w:val="superscript"/>
                <w:lang w:bidi="en-US"/>
              </w:rPr>
              <w:t xml:space="preserve"> </w:t>
            </w:r>
            <w:r>
              <w:rPr>
                <w:bCs/>
                <w:sz w:val="22"/>
                <w:lang w:bidi="en-US"/>
              </w:rPr>
              <w:t>or mm</w:t>
            </w:r>
            <w:r w:rsidRPr="00055522">
              <w:rPr>
                <w:bCs/>
                <w:sz w:val="22"/>
                <w:vertAlign w:val="superscript"/>
                <w:lang w:bidi="en-US"/>
              </w:rPr>
              <w:t>3</w:t>
            </w:r>
          </w:p>
        </w:tc>
        <w:tc>
          <w:tcPr>
            <w:tcW w:w="1022" w:type="pct"/>
          </w:tcPr>
          <w:p w14:paraId="2F8DF11B" w14:textId="77777777" w:rsidR="008B2474" w:rsidRPr="006C4359" w:rsidRDefault="008B2474" w:rsidP="009B6F3F">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73676BFA" w14:textId="77777777" w:rsidR="008B2474" w:rsidRPr="006C4359" w:rsidRDefault="008B2474" w:rsidP="009B6F3F">
            <w:pPr>
              <w:pStyle w:val="JHEPBody"/>
              <w:rPr>
                <w:bCs/>
                <w:sz w:val="22"/>
                <w:lang w:bidi="en-US"/>
              </w:rPr>
            </w:pPr>
            <w:r>
              <w:rPr>
                <w:bCs/>
                <w:sz w:val="22"/>
                <w:lang w:bidi="en-US"/>
              </w:rPr>
              <w:fldChar w:fldCharType="begin"/>
            </w:r>
            <w:r>
              <w:rPr>
                <w:bCs/>
                <w:sz w:val="22"/>
                <w:lang w:bidi="en-US"/>
              </w:rPr>
              <w:instrText xml:space="preserve"> ADDIN ZOTERO_ITEM CSL_CITATION {"citationID":"BG1u1UFD","properties":{"formattedCitation":"(Thomas and Moon)","plainCitation":"(Thomas and Moon)","noteIndex":0},"citationItems":[{"id":4391,"uris":["http://zotero.org/users/7286058/items/FCBFAMWI"],"itemData":{"id":4391,"type":"article-journal","abstract":"Introduction\nA large number of different cells including embryonic and adult stem cells have been transplanted into animal models of spinal cord injury, and in many cases these procedures have resulted in modest sensorimotor benefits. In October 2010 the world’s first clinical trial using human embryonic stem cells began, using stem cells converted into oligodendrocyte precursor cells.\n\nSources of data\nIn this review we examine some of the publically-available pre-clinical evidence that some of these cell types improve outcome in animal models of spinal cord injury. Much evidence is not available for public scrutiny, however, being private commercial property of various stem cell companies.\n\nAreas of agreement\nTransplantation of many different types of stem and progenitor cell enhances spontaneous recovery of function when transplanted acutely after spinal cord injury in animal models.\n\nAreas of disagreement\nThe common mechanism(s) whereby the generic procedure of cellular transplantation enhances recovery of function are not well understood, although a range of possibilities are usually cited (including preservation of tissue, remyelination, axon sprouting, glial cell replacement). Only in exceptional cases has it been shown that functional recovery depends causally on the survival and differentiation of the transplanted cells. There is no agreement about the optimal cell type for transplantation: candidate stem cells have not yet been compared with each other or with other cell types (e.g., autologous Schwann cells) in a single study.\n\nAreas timely for developing research\nTransplantation of cells into animals with a long lifespan is important to determine whether or not tumours will eventually form. It will also be important to determine whether long-term survival of cells is required for functional recovery, and if so, how many are optimal.","container-title":"British medical bulletin","DOI":"10.1093/bmb/ldr013","ISSN":"0007-1420","journalAbbreviation":"Br Med Bull","note":"PMID: 21586446\nPMCID: PMC5583428","page":"127-142","source":"PubMed Central","title":"Will stem cell therapies be safe and effective for treating spinal cord injuries?","URL":"https://www.ncbi.nlm.nih.gov/pmc/articles/PMC5583428/","volume":"98","author":[{"family":"Thomas","given":"Katharine E."},{"family":"Moon","given":"Lawrence D. F."}],"accessed":{"date-parts":[["2022",10,17]]},"issued":{"date-parts":[["2011"]]}}}],"schema":"https://github.com/citation-style-language/schema/raw/master/csl-citation.json"} </w:instrText>
            </w:r>
            <w:r>
              <w:rPr>
                <w:bCs/>
                <w:sz w:val="22"/>
                <w:lang w:bidi="en-US"/>
              </w:rPr>
              <w:fldChar w:fldCharType="separate"/>
            </w:r>
            <w:r>
              <w:rPr>
                <w:bCs/>
                <w:noProof/>
                <w:sz w:val="22"/>
                <w:lang w:bidi="en-US"/>
              </w:rPr>
              <w:t>(Thomas and Moon)</w:t>
            </w:r>
            <w:r>
              <w:rPr>
                <w:bCs/>
                <w:sz w:val="22"/>
                <w:lang w:bidi="en-US"/>
              </w:rPr>
              <w:fldChar w:fldCharType="end"/>
            </w:r>
          </w:p>
        </w:tc>
      </w:tr>
      <w:tr w:rsidR="008B2474" w:rsidRPr="00773149" w14:paraId="56C0F3C6" w14:textId="77777777" w:rsidTr="009B6F3F">
        <w:trPr>
          <w:trHeight w:val="1098"/>
        </w:trPr>
        <w:tc>
          <w:tcPr>
            <w:tcW w:w="2212" w:type="pct"/>
          </w:tcPr>
          <w:p w14:paraId="43114F04" w14:textId="77777777" w:rsidR="008B2474" w:rsidRPr="006C4359" w:rsidRDefault="008B2474" w:rsidP="009B6F3F">
            <w:pPr>
              <w:pStyle w:val="JHEPBody"/>
              <w:rPr>
                <w:b/>
                <w:sz w:val="22"/>
                <w:lang w:bidi="en-US"/>
              </w:rPr>
            </w:pPr>
            <w:r w:rsidRPr="006C4359">
              <w:rPr>
                <w:b/>
                <w:sz w:val="22"/>
                <w:lang w:bidi="en-US"/>
              </w:rPr>
              <w:t>Biodegradability</w:t>
            </w:r>
          </w:p>
          <w:p w14:paraId="0A1126AC" w14:textId="77777777" w:rsidR="008B2474" w:rsidRPr="006C4359" w:rsidRDefault="008B2474" w:rsidP="009B6F3F">
            <w:pPr>
              <w:pStyle w:val="JHEPBody"/>
              <w:rPr>
                <w:b/>
                <w:sz w:val="22"/>
                <w:lang w:bidi="en-US"/>
              </w:rPr>
            </w:pPr>
            <w:r w:rsidRPr="006C4359">
              <w:rPr>
                <w:bCs/>
                <w:sz w:val="22"/>
                <w:lang w:bidi="en-US"/>
              </w:rPr>
              <w:t xml:space="preserve">Scaffold should undergo degradation in a timely manner to avoid causing infection. </w:t>
            </w:r>
          </w:p>
        </w:tc>
        <w:tc>
          <w:tcPr>
            <w:tcW w:w="940" w:type="pct"/>
          </w:tcPr>
          <w:p w14:paraId="4F053C45" w14:textId="77777777" w:rsidR="008B2474" w:rsidRPr="006C4359" w:rsidRDefault="008B2474" w:rsidP="009B6F3F">
            <w:pPr>
              <w:pStyle w:val="JHEPBody"/>
              <w:ind w:left="106"/>
              <w:jc w:val="center"/>
              <w:rPr>
                <w:bCs/>
                <w:sz w:val="22"/>
                <w:lang w:bidi="en-US"/>
              </w:rPr>
            </w:pPr>
            <w:r>
              <w:rPr>
                <w:bCs/>
                <w:sz w:val="22"/>
                <w:lang w:bidi="en-US"/>
              </w:rPr>
              <w:t>Molecular weight (</w:t>
            </w:r>
            <w:r w:rsidRPr="006C4359">
              <w:rPr>
                <w:bCs/>
                <w:sz w:val="22"/>
                <w:lang w:bidi="en-US"/>
              </w:rPr>
              <w:t>MW</w:t>
            </w:r>
            <w:r>
              <w:rPr>
                <w:bCs/>
                <w:sz w:val="22"/>
                <w:lang w:bidi="en-US"/>
              </w:rPr>
              <w:t>)</w:t>
            </w:r>
          </w:p>
        </w:tc>
        <w:tc>
          <w:tcPr>
            <w:tcW w:w="1022" w:type="pct"/>
          </w:tcPr>
          <w:p w14:paraId="16E60E37" w14:textId="77777777" w:rsidR="008B2474" w:rsidRPr="006C4359" w:rsidRDefault="008B2474" w:rsidP="009B6F3F">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12BC2415"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{"citationID":"alEDGN9m","properties":{"formattedCitation":"(Reddy et al.)","plainCitation":"(Reddy et al.)","noteIndex":0},"citationItems":[{"id":4704,"uris":["http://zotero.org/users/7286058/items/CM3T5U3J"],"itemData":{"id":4704,"type":"article-journal","abstract":"Tissue engineering (TE) and regenerative medicine integrate information and technology from various ﬁelds to restore/replace tissues and damaged organs for medical treatments. To achieve this, scaffolds act as delivery vectors or as cellular systems for drugs and cells; thereby, cellular material is able to colonize host cells sufﬁciently to meet up the requirements of regeneration and repair. This process is multi-stage and requires the development of various components to create the desired neo-tissue or organ. In several current TE strategies, biomaterials are essential components. While several polymers are established for their use as biomaterials, careful consideration of the cellular environment and interactions needed is required in selecting a polymer for a given application. Depending on this, scaffold materials can be of natural or synthetic origin, degradable or nondegradable. In this review, an overview of various natural and synthetic polymers and their possible composite scaffolds with their physicochemical properties including biocompatibility, biodegradability, morphology, mechanical strength, pore size, and porosity are discussed. The scaffolds fabrication techniques and a few commercially available biopolymers are also tabulated.","container-title":"Polymers","DOI":"10.3390/polym13071105","ISSN":"2073-4360","issue":"7","journalAbbreviation":"Polymers","language":"en","page":"1105","source":"DOI.org (Crossref)","title":"A Comparative Review of Natural and Synthetic Biopolymer Composite Scaffolds","URL":"https://www.mdpi.com/2073-4360/13/7/1105","volume":"13","author":[{"family":"Reddy","given":"M. Sai Bhargava"},{"family":"Ponnamma","given":"Deepalekshmi"},{"family":"Choudhary","given":"Rajan"},{"family":"Sadasivuni","given":"Kishor Kumar"}],"accessed":{"date-parts":[["2022",10,25]]},"issued":{"date-parts":[["2021",3,30]]}}}],"schema":"https://github.com/citation-style-language/schema/raw/master/csl-citation.json"} </w:instrText>
            </w:r>
            <w:r w:rsidRPr="006C4359">
              <w:rPr>
                <w:bCs/>
                <w:sz w:val="22"/>
                <w:lang w:bidi="en-US"/>
              </w:rPr>
              <w:fldChar w:fldCharType="separate"/>
            </w:r>
            <w:r w:rsidRPr="006C4359">
              <w:rPr>
                <w:bCs/>
                <w:noProof/>
                <w:sz w:val="22"/>
                <w:lang w:bidi="en-US"/>
              </w:rPr>
              <w:t>(Reddy et al.)</w:t>
            </w:r>
            <w:r w:rsidRPr="006C4359">
              <w:rPr>
                <w:bCs/>
                <w:sz w:val="22"/>
                <w:lang w:bidi="en-US"/>
              </w:rPr>
              <w:fldChar w:fldCharType="end"/>
            </w:r>
          </w:p>
        </w:tc>
      </w:tr>
      <w:tr w:rsidR="008B2474" w:rsidRPr="00773149" w14:paraId="519D8519" w14:textId="77777777" w:rsidTr="009B6F3F">
        <w:trPr>
          <w:trHeight w:val="1098"/>
        </w:trPr>
        <w:tc>
          <w:tcPr>
            <w:tcW w:w="2212" w:type="pct"/>
          </w:tcPr>
          <w:p w14:paraId="4354CAF8" w14:textId="77777777" w:rsidR="008B2474" w:rsidRPr="006C4359" w:rsidRDefault="008B2474" w:rsidP="009B6F3F">
            <w:pPr>
              <w:pStyle w:val="JHEPBody"/>
              <w:rPr>
                <w:b/>
                <w:bCs/>
                <w:sz w:val="22"/>
                <w:lang w:bidi="en-US"/>
              </w:rPr>
            </w:pPr>
            <w:r w:rsidRPr="006C4359">
              <w:rPr>
                <w:b/>
                <w:bCs/>
                <w:sz w:val="22"/>
                <w:lang w:bidi="en-US"/>
              </w:rPr>
              <w:t>Biological factors (</w:t>
            </w:r>
            <w:proofErr w:type="spellStart"/>
            <w:r w:rsidRPr="006C4359">
              <w:rPr>
                <w:b/>
                <w:bCs/>
                <w:sz w:val="22"/>
                <w:lang w:bidi="en-US"/>
              </w:rPr>
              <w:t>clusterin</w:t>
            </w:r>
            <w:proofErr w:type="spellEnd"/>
            <w:r w:rsidRPr="006C4359">
              <w:rPr>
                <w:b/>
                <w:bCs/>
                <w:sz w:val="22"/>
                <w:lang w:bidi="en-US"/>
              </w:rPr>
              <w:t xml:space="preserve">, </w:t>
            </w:r>
            <w:proofErr w:type="spellStart"/>
            <w:r w:rsidRPr="006C4359">
              <w:rPr>
                <w:b/>
                <w:bCs/>
                <w:sz w:val="22"/>
                <w:lang w:bidi="en-US"/>
              </w:rPr>
              <w:t>apoE</w:t>
            </w:r>
            <w:proofErr w:type="spellEnd"/>
            <w:r w:rsidRPr="006C4359">
              <w:rPr>
                <w:b/>
                <w:bCs/>
                <w:sz w:val="22"/>
                <w:lang w:bidi="en-US"/>
              </w:rPr>
              <w:t>, MCP-1)</w:t>
            </w:r>
          </w:p>
          <w:p w14:paraId="26FB7658" w14:textId="77777777" w:rsidR="008B2474" w:rsidRPr="006C4359" w:rsidRDefault="008B2474" w:rsidP="009B6F3F">
            <w:pPr>
              <w:pStyle w:val="JHEPBody"/>
              <w:rPr>
                <w:bCs/>
                <w:sz w:val="22"/>
                <w:lang w:bidi="en-US"/>
              </w:rPr>
            </w:pPr>
            <w:r w:rsidRPr="006C4359">
              <w:rPr>
                <w:bCs/>
                <w:sz w:val="22"/>
                <w:lang w:bidi="en-US"/>
              </w:rPr>
              <w:t xml:space="preserve">Measure factors which stimulate axonal growth, neural repair, and myelination (glial differentiation) </w:t>
            </w:r>
          </w:p>
          <w:p w14:paraId="17F7D72D" w14:textId="77777777" w:rsidR="008B2474" w:rsidRPr="006C4359" w:rsidRDefault="008B2474" w:rsidP="009B6F3F">
            <w:pPr>
              <w:pStyle w:val="JHEPBody"/>
              <w:rPr>
                <w:b/>
                <w:bCs/>
                <w:sz w:val="22"/>
                <w:lang w:bidi="en-US"/>
              </w:rPr>
            </w:pPr>
            <w:r w:rsidRPr="006C4359">
              <w:rPr>
                <w:bCs/>
                <w:sz w:val="22"/>
                <w:lang w:bidi="en-US"/>
              </w:rPr>
              <w:t xml:space="preserve"> </w:t>
            </w:r>
          </w:p>
        </w:tc>
        <w:tc>
          <w:tcPr>
            <w:tcW w:w="940" w:type="pct"/>
          </w:tcPr>
          <w:p w14:paraId="1A069E96" w14:textId="77777777" w:rsidR="008B2474" w:rsidRPr="006C4359" w:rsidRDefault="008B2474" w:rsidP="009B6F3F">
            <w:pPr>
              <w:pStyle w:val="JHEPBody"/>
              <w:numPr>
                <w:ilvl w:val="0"/>
                <w:numId w:val="36"/>
              </w:numPr>
              <w:rPr>
                <w:bCs/>
                <w:sz w:val="22"/>
                <w:lang w:bidi="en-US"/>
              </w:rPr>
            </w:pPr>
            <w:proofErr w:type="spellStart"/>
            <w:r w:rsidRPr="006C4359">
              <w:rPr>
                <w:bCs/>
                <w:sz w:val="22"/>
                <w:lang w:bidi="en-US"/>
              </w:rPr>
              <w:t>Clusterin</w:t>
            </w:r>
            <w:proofErr w:type="spellEnd"/>
            <w:r w:rsidRPr="006C4359">
              <w:rPr>
                <w:bCs/>
                <w:sz w:val="22"/>
                <w:lang w:bidi="en-US"/>
              </w:rPr>
              <w:t xml:space="preserve">, </w:t>
            </w:r>
            <w:proofErr w:type="spellStart"/>
            <w:r w:rsidRPr="006C4359">
              <w:rPr>
                <w:bCs/>
                <w:sz w:val="22"/>
                <w:lang w:bidi="en-US"/>
              </w:rPr>
              <w:t>apoE</w:t>
            </w:r>
            <w:proofErr w:type="spellEnd"/>
            <w:r w:rsidRPr="006C4359">
              <w:rPr>
                <w:bCs/>
                <w:sz w:val="22"/>
                <w:lang w:bidi="en-US"/>
              </w:rPr>
              <w:t>: mg/L</w:t>
            </w:r>
          </w:p>
          <w:p w14:paraId="0AFE8DAD" w14:textId="77777777" w:rsidR="008B2474" w:rsidRPr="006C4359" w:rsidRDefault="008B2474" w:rsidP="009B6F3F">
            <w:pPr>
              <w:pStyle w:val="JHEPBody"/>
              <w:numPr>
                <w:ilvl w:val="0"/>
                <w:numId w:val="36"/>
              </w:numPr>
              <w:rPr>
                <w:bCs/>
                <w:sz w:val="22"/>
                <w:lang w:bidi="en-US"/>
              </w:rPr>
            </w:pPr>
            <w:r w:rsidRPr="006C4359">
              <w:rPr>
                <w:bCs/>
                <w:sz w:val="22"/>
                <w:lang w:bidi="en-US"/>
              </w:rPr>
              <w:t xml:space="preserve">MCP-1: </w:t>
            </w:r>
            <w:proofErr w:type="spellStart"/>
            <w:r w:rsidRPr="006C4359">
              <w:rPr>
                <w:bCs/>
                <w:sz w:val="22"/>
                <w:lang w:bidi="en-US"/>
              </w:rPr>
              <w:t>pg</w:t>
            </w:r>
            <w:proofErr w:type="spellEnd"/>
            <w:r w:rsidRPr="006C4359">
              <w:rPr>
                <w:bCs/>
                <w:sz w:val="22"/>
                <w:lang w:bidi="en-US"/>
              </w:rPr>
              <w:t>/mL</w:t>
            </w:r>
          </w:p>
        </w:tc>
        <w:tc>
          <w:tcPr>
            <w:tcW w:w="1022" w:type="pct"/>
          </w:tcPr>
          <w:p w14:paraId="628DEDA1" w14:textId="77777777" w:rsidR="008B2474" w:rsidRPr="006C4359" w:rsidRDefault="008B2474" w:rsidP="009B6F3F">
            <w:pPr>
              <w:pStyle w:val="JHEPBody"/>
              <w:numPr>
                <w:ilvl w:val="0"/>
                <w:numId w:val="34"/>
              </w:numPr>
              <w:rPr>
                <w:bCs/>
                <w:sz w:val="22"/>
                <w:lang w:bidi="en-US"/>
              </w:rPr>
            </w:pPr>
            <w:proofErr w:type="spellStart"/>
            <w:r w:rsidRPr="006C4359">
              <w:rPr>
                <w:bCs/>
                <w:sz w:val="22"/>
                <w:lang w:bidi="en-US"/>
              </w:rPr>
              <w:t>clusterin</w:t>
            </w:r>
            <w:proofErr w:type="spellEnd"/>
            <w:r w:rsidRPr="006C4359">
              <w:rPr>
                <w:bCs/>
                <w:sz w:val="22"/>
                <w:lang w:bidi="en-US"/>
              </w:rPr>
              <w:t xml:space="preserve">: [1.87-1.94] </w:t>
            </w:r>
          </w:p>
          <w:p w14:paraId="79E213C6" w14:textId="77777777" w:rsidR="008B2474" w:rsidRPr="006C4359" w:rsidRDefault="008B2474" w:rsidP="009B6F3F">
            <w:pPr>
              <w:pStyle w:val="JHEPBody"/>
              <w:numPr>
                <w:ilvl w:val="0"/>
                <w:numId w:val="34"/>
              </w:numPr>
              <w:rPr>
                <w:bCs/>
                <w:sz w:val="22"/>
                <w:lang w:bidi="en-US"/>
              </w:rPr>
            </w:pPr>
            <w:proofErr w:type="spellStart"/>
            <w:r w:rsidRPr="006C4359">
              <w:rPr>
                <w:bCs/>
                <w:sz w:val="22"/>
                <w:lang w:bidi="en-US"/>
              </w:rPr>
              <w:t>apoE</w:t>
            </w:r>
            <w:proofErr w:type="spellEnd"/>
            <w:r w:rsidRPr="006C4359">
              <w:rPr>
                <w:bCs/>
                <w:sz w:val="22"/>
                <w:lang w:bidi="en-US"/>
              </w:rPr>
              <w:t xml:space="preserve">: [35-49]  </w:t>
            </w:r>
          </w:p>
          <w:p w14:paraId="711D8E69" w14:textId="14F8578D" w:rsidR="008B2474" w:rsidRPr="006C4359" w:rsidRDefault="008B2474" w:rsidP="009B6F3F">
            <w:pPr>
              <w:pStyle w:val="JHEPBody"/>
              <w:numPr>
                <w:ilvl w:val="0"/>
                <w:numId w:val="34"/>
              </w:numPr>
              <w:rPr>
                <w:bCs/>
                <w:sz w:val="22"/>
                <w:lang w:bidi="en-US"/>
              </w:rPr>
            </w:pPr>
            <w:r w:rsidRPr="006C4359">
              <w:rPr>
                <w:bCs/>
                <w:sz w:val="22"/>
                <w:lang w:bidi="en-US"/>
              </w:rPr>
              <w:t>MCP-</w:t>
            </w:r>
            <w:r w:rsidR="007E4D42" w:rsidRPr="006C4359">
              <w:rPr>
                <w:bCs/>
                <w:sz w:val="22"/>
                <w:lang w:bidi="en-US"/>
              </w:rPr>
              <w:t>1: [</w:t>
            </w:r>
            <w:r w:rsidRPr="006C4359">
              <w:rPr>
                <w:bCs/>
                <w:sz w:val="22"/>
                <w:lang w:bidi="en-US"/>
              </w:rPr>
              <w:t>69.5-175.2]</w:t>
            </w:r>
          </w:p>
        </w:tc>
        <w:tc>
          <w:tcPr>
            <w:tcW w:w="826" w:type="pct"/>
          </w:tcPr>
          <w:p w14:paraId="15ED392D"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{"citationID":"P3f9bpEx","properties":{"formattedCitation":"(W\\uc0\\u261{}sik et al.)","plainCitation":"(Wąsik et al.)","noteIndex":0},"citationItems":[{"id":4635,"uris":["http://zotero.org/users/7286058/items/2RUMF6C6"],"itemData":{"id":4635,"type":"article-journal","container-title":"World Neurosurgery","DOI":"10.1016/j.wneu.2017.08.006","ISSN":"18788750","journalAbbreviation":"World Neurosurgery","language":"en","page":"424-428","source":"DOI.org (Crossref)","title":"Clusterin, a New Cerebrospinal Fluid Biomarker in Severe Subarachnoid Hemorrhage: A Pilot Study","title-short":"Clusterin, a New Cerebrospinal Fluid Biomarker in Severe Subarachnoid Hemorrhage","URL":"https://linkinghub.elsevier.com/retrieve/pii/S1878875017313037","volume":"107","author":[{"family":"Wąsik","given":"Norbert"},{"family":"Sokół","given":"Bartosz"},{"family":"Hołysz","given":"Marcin"},{"family":"Mańko","given":"Witold"},{"family":"Juszkat","given":"Robert"},{"family":"Jagodziński","given":"Piotr Paweł"},{"family":"Jankowski","given":"Roman"}],"accessed":{"date-parts":[["2022",10,23]]},"issued":{"date-parts":[["2017",11]]}}}],"schema":"https://github.com/citation-style-language/schema/raw/master/csl-citation.json"} </w:instrText>
            </w:r>
            <w:r w:rsidRPr="006C4359">
              <w:rPr>
                <w:bCs/>
                <w:sz w:val="22"/>
                <w:lang w:bidi="en-US"/>
              </w:rPr>
              <w:fldChar w:fldCharType="separate"/>
            </w:r>
            <w:r w:rsidRPr="006C4359">
              <w:rPr>
                <w:rFonts w:cs="Tahoma"/>
                <w:sz w:val="22"/>
              </w:rPr>
              <w:t>(Wąsik et al.)</w:t>
            </w:r>
            <w:r w:rsidRPr="006C4359">
              <w:rPr>
                <w:bCs/>
                <w:sz w:val="22"/>
                <w:lang w:bidi="en-US"/>
              </w:rPr>
              <w:fldChar w:fldCharType="end"/>
            </w:r>
          </w:p>
          <w:p w14:paraId="48B71D88"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{"citationID":"E91FxLws","properties":{"formattedCitation":"(Kaneva et al.)","plainCitation":"(Kaneva et al.)","noteIndex":0},"citationItems":[{"id":4633,"uris":["http://zotero.org/users/7286058/items/F4HJRW7D"],"itemData":{"id":4633,"type":"article-journal","abstract":"Background: Apolipoprotein-E (apoE) is one of the metabolically active apoproteins and plays an important role in lipid metabolism. However, there are no data on levels of apoE in residents of the North in spite of the fact that specific features of lipid metabolism in the northerners are described. The present work was designed to study plasma levels of apoE in residents of the European North of Russia.\nMethods: A total of 937 native residents of the European North of Russia (463 men and 474 women) aged 13–60 years were included in the study. ApoE concentrations in the blood plasma were measured by immunoturbidimetric method.\nResults: Plasma levels of apoE in residents of the European North of Russia were low. ApoE concentrations below the defined normal values were detected in 57.0% of the men and in 59.2% of the women. The mean plasma levels of apoE did not significantly differ in men and women (2.80 mg/dl vs 2.87 mg/dl). Plasma apoE concentrations in residents of the European North of Russia changed with age. Plasma levels of apoE decreased from 13 to 21 years in men and from 13 to 35 years in women and then increased in both sexes (p &lt; 0.001).\nConclusion: The limits of variation of plasma apoE levels in residents of the European North of Russia shift towards lower values. Plasma levels of apoE below normal values were observed in approximately half of investigation subjects.","container-title":"Lipids in Health and Disease","DOI":"10.1186/1476-511X-12-43","ISSN":"1476-511X","issue":"1","journalAbbreviation":"Lipids Health Dis","language":"en","page":"43","source":"DOI.org (Crossref)","title":"Plasma levels of apolipoprotein-E in residents of the European North of Russia","URL":"https://lipidworld.biomedcentral.com/articles/10.1186/1476-511X-12-43","volume":"12","author":[{"family":"Kaneva","given":"Anastasiya M"},{"family":"Bojko","given":"Evgeny R"},{"family":"Potolitsyna","given":"Natalya N"},{"family":"Odland","given":"Jon O"}],"accessed":{"date-parts":[["2022",10,23]]},"issued":{"date-parts":[["2013",12]]}}}],"schema":"https://github.com/citation-style-language/schema/raw/master/csl-citation.json"} </w:instrText>
            </w:r>
            <w:r w:rsidRPr="006C4359">
              <w:rPr>
                <w:bCs/>
                <w:sz w:val="22"/>
                <w:lang w:bidi="en-US"/>
              </w:rPr>
              <w:fldChar w:fldCharType="separate"/>
            </w:r>
            <w:r w:rsidRPr="006C4359">
              <w:rPr>
                <w:bCs/>
                <w:noProof/>
                <w:sz w:val="22"/>
                <w:lang w:bidi="en-US"/>
              </w:rPr>
              <w:t>(Kaneva et al.)</w:t>
            </w:r>
            <w:r w:rsidRPr="006C4359">
              <w:rPr>
                <w:bCs/>
                <w:sz w:val="22"/>
                <w:lang w:bidi="en-US"/>
              </w:rPr>
              <w:fldChar w:fldCharType="end"/>
            </w:r>
          </w:p>
          <w:p w14:paraId="33F4CE5D"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{"citationID":"wamcnTYe","properties":{"formattedCitation":"(Valkovi\\uc0\\u263{} et al.)","plainCitation":"(Valković et al.)","noteIndex":0},"citationItems":[{"id":4640,"uris":["http://zotero.org/users/7286058/items/7APEDQSX"],"itemData":{"id":4640,"type":"article-journal","abstract":"The aim of this pilot study was to determine the plasma levels of monocyte chemotactic protein-1 (MCP-1) and possible associations with angiogenesis and the main clinical features of untreated patients with multiple myeloma (MM). ELISA was used to determine plasma MCP-1 levels in 45 newly diagnosed MM patients and 24 healthy controls. The blood vessels were highlighted by immunohistochemical staining, and computer-assisted image analysis was used for more objective and accurate determination of two parameters of angiogenesis: microvessel density (MVD) and total vascular area (TVA). The plasma levels of MCP-1 were compared to these parameters and the presence of anemia, renal dysfunction, and bone lesions. A significant positive correlation was found between plasma MCP-1 concentrations and TVA (\n              \n                p\n                =\n                0.02\n              \n              ). The MCP-1 levels were significantly higher in MM patients with evident bone lesions (\n              \n                p\n                =\n                0.01\n              \n              ), renal dysfunction (\n              \n                p\n                =\n                0.02\n              \n              ), or anemia (\n              \n                p\n                =\n                0.04\n              \n              ). Therefore, our preliminary results found a positive association between plasma MCP-1 levels, angiogenesis (expressed as TVA), and clinical features in patients with MM. However, additional prospective studies with a respectable number of patients should be performed to authenticate these results and establish MCP-1 as a possible target of active treatment.","container-title":"BioMed Research International","DOI":"10.1155/2016/7870590","ISSN":"2314-6133, 2314-6141","journalAbbreviation":"BioMed Research International","language":"en","page":"1-7","source":"DOI.org (Crossref)","title":"Plasma Levels of Monocyte Chemotactic Protein-1 Are Associated with Clinical Features and Angiogenesis in Patients with Multiple Myeloma","URL":"http://www.hindawi.com/journals/bmri/2016/7870590/","volume":"2016","author":[{"family":"Valković","given":"Toni"},{"family":"Babarović","given":"Emina"},{"family":"Lučin","given":"Ksenija"},{"family":"Štifter","given":"Sanja"},{"family":"Aralica","given":"Merica"},{"family":"Seili-Bekafigo","given":"Irena"},{"family":"Duletić-Načinović","given":"Antica"},{"family":"Jonjić","given":"Nives"}],"accessed":{"date-parts":[["2022",10,23]]},"issued":{"date-parts":[["2016"]]}}}],"schema":"https://github.com/citation-style-language/schema/raw/master/csl-citation.json"} </w:instrText>
            </w:r>
            <w:r w:rsidRPr="006C4359">
              <w:rPr>
                <w:bCs/>
                <w:sz w:val="22"/>
                <w:lang w:bidi="en-US"/>
              </w:rPr>
              <w:fldChar w:fldCharType="separate"/>
            </w:r>
            <w:r w:rsidRPr="006C4359">
              <w:rPr>
                <w:rFonts w:cs="Tahoma"/>
                <w:sz w:val="22"/>
              </w:rPr>
              <w:t>(Valković et al.)</w:t>
            </w:r>
            <w:r w:rsidRPr="006C4359">
              <w:rPr>
                <w:bCs/>
                <w:sz w:val="22"/>
                <w:lang w:bidi="en-US"/>
              </w:rPr>
              <w:fldChar w:fldCharType="end"/>
            </w:r>
          </w:p>
        </w:tc>
      </w:tr>
      <w:tr w:rsidR="008B2474" w:rsidRPr="00773149" w14:paraId="7157E831" w14:textId="77777777" w:rsidTr="009B6F3F">
        <w:trPr>
          <w:trHeight w:val="1098"/>
        </w:trPr>
        <w:tc>
          <w:tcPr>
            <w:tcW w:w="2212" w:type="pct"/>
          </w:tcPr>
          <w:p w14:paraId="2307FC95" w14:textId="77777777" w:rsidR="008B2474" w:rsidRPr="006C4359" w:rsidRDefault="008B2474" w:rsidP="009B6F3F">
            <w:pPr>
              <w:pStyle w:val="JHEPBody"/>
              <w:rPr>
                <w:b/>
                <w:bCs/>
                <w:sz w:val="22"/>
                <w:lang w:bidi="en-US"/>
              </w:rPr>
            </w:pPr>
            <w:r>
              <w:rPr>
                <w:b/>
                <w:bCs/>
                <w:sz w:val="22"/>
                <w:lang w:bidi="en-US"/>
              </w:rPr>
              <w:t>Human Alu</w:t>
            </w:r>
          </w:p>
          <w:p w14:paraId="04719435" w14:textId="77777777" w:rsidR="008B2474" w:rsidRPr="006C4359" w:rsidRDefault="008B2474" w:rsidP="009B6F3F">
            <w:pPr>
              <w:pStyle w:val="JHEPBody"/>
              <w:rPr>
                <w:sz w:val="22"/>
                <w:lang w:bidi="en-US"/>
              </w:rPr>
            </w:pPr>
            <w:r>
              <w:rPr>
                <w:sz w:val="22"/>
                <w:lang w:bidi="en-US"/>
              </w:rPr>
              <w:t>Distribution of the stem cells within the body</w:t>
            </w:r>
          </w:p>
        </w:tc>
        <w:tc>
          <w:tcPr>
            <w:tcW w:w="940" w:type="pct"/>
          </w:tcPr>
          <w:p w14:paraId="144F71F3" w14:textId="77777777" w:rsidR="008B2474" w:rsidRPr="006C4359" w:rsidRDefault="008B2474" w:rsidP="009B6F3F">
            <w:pPr>
              <w:pStyle w:val="JHEPBody"/>
              <w:ind w:left="106"/>
              <w:jc w:val="center"/>
              <w:rPr>
                <w:bCs/>
                <w:sz w:val="22"/>
                <w:lang w:bidi="en-US"/>
              </w:rPr>
            </w:pPr>
            <w:proofErr w:type="spellStart"/>
            <w:r>
              <w:rPr>
                <w:bCs/>
                <w:sz w:val="22"/>
                <w:lang w:bidi="en-US"/>
              </w:rPr>
              <w:t>pg</w:t>
            </w:r>
            <w:proofErr w:type="spellEnd"/>
            <w:r>
              <w:rPr>
                <w:bCs/>
                <w:sz w:val="22"/>
                <w:lang w:bidi="en-US"/>
              </w:rPr>
              <w:t xml:space="preserve"> human DNA</w:t>
            </w:r>
          </w:p>
        </w:tc>
        <w:tc>
          <w:tcPr>
            <w:tcW w:w="1022" w:type="pct"/>
          </w:tcPr>
          <w:p w14:paraId="46D32FB3" w14:textId="77777777" w:rsidR="008B2474" w:rsidRPr="006C4359" w:rsidRDefault="008B2474" w:rsidP="009B6F3F">
            <w:pPr>
              <w:pStyle w:val="JHEPBody"/>
              <w:ind w:left="90"/>
              <w:rPr>
                <w:bCs/>
                <w:sz w:val="22"/>
                <w:vertAlign w:val="superscript"/>
                <w:lang w:bidi="en-US"/>
              </w:rPr>
            </w:pPr>
            <w:r>
              <w:rPr>
                <w:bCs/>
                <w:sz w:val="22"/>
                <w:lang w:bidi="en-US"/>
              </w:rPr>
              <w:t>N</w:t>
            </w:r>
            <w:r w:rsidRPr="006C4359">
              <w:rPr>
                <w:bCs/>
                <w:sz w:val="22"/>
                <w:lang w:bidi="en-US"/>
              </w:rPr>
              <w:t>one or less than a legally commercialized similar construct</w:t>
            </w:r>
          </w:p>
        </w:tc>
        <w:tc>
          <w:tcPr>
            <w:tcW w:w="826" w:type="pct"/>
          </w:tcPr>
          <w:p w14:paraId="2ED9B740" w14:textId="20E4E3AF" w:rsidR="008B2474" w:rsidRPr="006C4359" w:rsidRDefault="008B2474" w:rsidP="009B6F3F">
            <w:pPr>
              <w:pStyle w:val="JHEPBody"/>
              <w:rPr>
                <w:bCs/>
                <w:sz w:val="22"/>
                <w:lang w:bidi="en-US"/>
              </w:rPr>
            </w:pPr>
            <w:r w:rsidRPr="006C4359">
              <w:rPr>
                <w:bCs/>
                <w:sz w:val="22"/>
                <w:lang w:bidi="en-US"/>
              </w:rPr>
              <w:fldChar w:fldCharType="begin"/>
            </w:r>
            <w:r w:rsidR="00FC3DC5">
              <w:rPr>
                <w:bCs/>
                <w:sz w:val="22"/>
                <w:lang w:bidi="en-US"/>
              </w:rPr>
              <w:instrText xml:space="preserve"> ADDIN ZOTERO_ITEM CSL_CITATION {"citationID":"OOBPxf4O","properties":{"formattedCitation":"(Rivera et al.)","plainCitation":"(Rivera et al.)","noteIndex":0},"citationItems":[{"id":"1lueMOhJ/oyajN1Sy","uris":["http://zotero.org/users/7286058/items/8Y7ZC3GS"],"itemData":{"id":4700,"type":"article-journal","abstract":"The discovery of induced pluripotent stem cells (iPSCs) revolutionized the approach to cell therapy in regenerative medicine. Reprogramming of somatic cells into an embryonic‐like pluripotent state provides an invaluable resource of patient‐specific cells of any lineage. Implementation of procedures and protocols adapted to current good manufacturing practice (cGMP) requirements is critical to ensure robust and consistent high‐quality iPSC manufacturing. The technology developed at Allele Biotechnology for iPSC generation under cGMP conditions is a powerful platform for derivation of pluripotent stem cells through a footprint‐free, feeder‐free, and xeno‐free reprogramming method. The cGMP process established by Allele Biotechnology entails fully cGMP compliant iPSC lines where the entire manufacturing process, from tissue collection, cell reprogramming, cell expansion, cell banking and quality control testing are adopted. Previously, we described in this series of publications how to create iPSCs using mRNA only, and how to do so under cGMP conditions. In this article, we describe in detail how to culture, examine and storage cGMP‐iPSCs using reagents, materials and equipment compliant with cGMP standards. © 2020 The Authors., \nBasic Protocol 1: iPSC Dissociation, \nSupport Protocol 1: Stem cell media, \nSupport Protocol 2: ROCK inhibitor preparation, \nSupport Protocol 3: Vitronectin coating, \nBasic Protocol 2: iPSC Cryopreservation, \nBasic Protocol 3: iPSC Thawing","container-title":"Current Protocols in Stem Cell Biology","DOI":"10.1002/cpsc.117","ISSN":"1941-7322","issue":"1","journalAbbreviation":"Curr Protoc Stem Cell Biol","note":"PMID: 32649060\nPMCID: PMC7507179","page":"e117","source":"PubMed Central","title":"Human‐Induced Pluripotent Stem Cell Culture Methods Under cGMP Conditions","URL":"https://www.ncbi.nlm.nih.gov/pmc/articles/PMC7507179/","volume":"54","author":[{"family":"Rivera","given":"Teresa"},{"family":"Zhao","given":"Yuanyuan"},{"family":"Ni","given":"Yuhui"},{"family":"Wang","given":"Jiwu"}],"accessed":{"date-parts":[["2022",10,25]]},"issued":{"date-parts":[["2020",9]]}}}],"schema":"https://github.com/citation-style-language/schema/raw/master/csl-citation.json"} </w:instrText>
            </w:r>
            <w:r w:rsidRPr="006C4359">
              <w:rPr>
                <w:bCs/>
                <w:sz w:val="22"/>
                <w:lang w:bidi="en-US"/>
              </w:rPr>
              <w:fldChar w:fldCharType="separate"/>
            </w:r>
            <w:r w:rsidRPr="006C4359">
              <w:rPr>
                <w:bCs/>
                <w:noProof/>
                <w:sz w:val="22"/>
                <w:lang w:bidi="en-US"/>
              </w:rPr>
              <w:t>(Rivera et al.)</w:t>
            </w:r>
            <w:r w:rsidRPr="006C4359">
              <w:rPr>
                <w:bCs/>
                <w:sz w:val="22"/>
                <w:lang w:bidi="en-US"/>
              </w:rPr>
              <w:fldChar w:fldCharType="end"/>
            </w:r>
          </w:p>
        </w:tc>
      </w:tr>
      <w:tr w:rsidR="008B2474" w:rsidRPr="00773149" w14:paraId="12C640FB" w14:textId="77777777" w:rsidTr="009B6F3F">
        <w:trPr>
          <w:trHeight w:val="1319"/>
        </w:trPr>
        <w:tc>
          <w:tcPr>
            <w:tcW w:w="2212" w:type="pct"/>
          </w:tcPr>
          <w:p w14:paraId="547386C0" w14:textId="77777777" w:rsidR="008B2474" w:rsidRPr="00627087" w:rsidRDefault="008B2474" w:rsidP="009B6F3F">
            <w:pPr>
              <w:pStyle w:val="JHEPBody"/>
              <w:rPr>
                <w:b/>
                <w:sz w:val="22"/>
                <w:lang w:bidi="en-US"/>
              </w:rPr>
            </w:pPr>
            <w:r w:rsidRPr="00627087">
              <w:rPr>
                <w:b/>
                <w:sz w:val="22"/>
                <w:lang w:bidi="en-US"/>
              </w:rPr>
              <w:t>Tumorigenicity</w:t>
            </w:r>
          </w:p>
          <w:p w14:paraId="6F0563C4" w14:textId="77777777" w:rsidR="008B2474" w:rsidRPr="005C610E" w:rsidRDefault="008B2474" w:rsidP="009B6F3F">
            <w:pPr>
              <w:pStyle w:val="JHEPBody"/>
              <w:rPr>
                <w:bCs/>
                <w:sz w:val="22"/>
                <w:lang w:bidi="en-US"/>
              </w:rPr>
            </w:pPr>
            <w:r w:rsidRPr="005C610E">
              <w:rPr>
                <w:bCs/>
                <w:sz w:val="22"/>
                <w:lang w:bidi="en-US"/>
              </w:rPr>
              <w:t xml:space="preserve">Assessment for teratomas or ectopic tissues formation within or outside the CNS. </w:t>
            </w:r>
          </w:p>
        </w:tc>
        <w:tc>
          <w:tcPr>
            <w:tcW w:w="940" w:type="pct"/>
          </w:tcPr>
          <w:p w14:paraId="3CD1453F" w14:textId="77777777" w:rsidR="008B2474" w:rsidRPr="005C610E" w:rsidRDefault="008B2474" w:rsidP="009B6F3F">
            <w:pPr>
              <w:pStyle w:val="JHEPBody"/>
              <w:numPr>
                <w:ilvl w:val="0"/>
                <w:numId w:val="20"/>
              </w:numPr>
              <w:jc w:val="center"/>
              <w:rPr>
                <w:bCs/>
                <w:sz w:val="22"/>
                <w:lang w:bidi="en-US"/>
              </w:rPr>
            </w:pPr>
            <w:r w:rsidRPr="005C610E">
              <w:rPr>
                <w:bCs/>
                <w:sz w:val="22"/>
                <w:lang w:bidi="en-US"/>
              </w:rPr>
              <w:t>number</w:t>
            </w:r>
          </w:p>
        </w:tc>
        <w:tc>
          <w:tcPr>
            <w:tcW w:w="1022" w:type="pct"/>
          </w:tcPr>
          <w:p w14:paraId="435A6338" w14:textId="77777777" w:rsidR="008B2474" w:rsidRPr="005C610E" w:rsidRDefault="008B2474" w:rsidP="009B6F3F">
            <w:pPr>
              <w:pStyle w:val="JHEPBody"/>
              <w:jc w:val="center"/>
              <w:rPr>
                <w:bCs/>
                <w:sz w:val="22"/>
                <w:lang w:bidi="en-US"/>
              </w:rPr>
            </w:pPr>
            <w:r w:rsidRPr="005C610E">
              <w:rPr>
                <w:bCs/>
                <w:sz w:val="22"/>
                <w:lang w:bidi="en-US"/>
              </w:rPr>
              <w:t>[2,4]</w:t>
            </w:r>
          </w:p>
        </w:tc>
        <w:tc>
          <w:tcPr>
            <w:tcW w:w="826" w:type="pct"/>
          </w:tcPr>
          <w:p w14:paraId="7D9D334E" w14:textId="77777777" w:rsidR="008B2474" w:rsidRPr="005C610E" w:rsidRDefault="008B2474" w:rsidP="009B6F3F">
            <w:pPr>
              <w:pStyle w:val="JHEPBody"/>
              <w:rPr>
                <w:rFonts w:cs="Tahoma"/>
                <w:color w:val="000000"/>
                <w:sz w:val="22"/>
              </w:rPr>
            </w:pPr>
            <w:r w:rsidRPr="005C610E">
              <w:rPr>
                <w:rFonts w:cs="Tahoma"/>
                <w:color w:val="000000"/>
                <w:sz w:val="22"/>
              </w:rPr>
              <w:t>(Biopsy score)</w:t>
            </w:r>
          </w:p>
        </w:tc>
      </w:tr>
      <w:tr w:rsidR="008B2474" w:rsidRPr="00773149" w14:paraId="3D9D6B17" w14:textId="77777777" w:rsidTr="009B6F3F">
        <w:trPr>
          <w:trHeight w:val="1319"/>
        </w:trPr>
        <w:tc>
          <w:tcPr>
            <w:tcW w:w="2212" w:type="pct"/>
          </w:tcPr>
          <w:p w14:paraId="5AB7AA95" w14:textId="77777777" w:rsidR="008B2474" w:rsidRPr="006C4359" w:rsidRDefault="008B2474" w:rsidP="009B6F3F">
            <w:pPr>
              <w:pStyle w:val="JHEPBody"/>
              <w:rPr>
                <w:b/>
                <w:bCs/>
                <w:sz w:val="22"/>
                <w:lang w:bidi="en-US"/>
              </w:rPr>
            </w:pPr>
            <w:r>
              <w:rPr>
                <w:b/>
                <w:sz w:val="22"/>
                <w:lang w:bidi="en-US"/>
              </w:rPr>
              <w:t>Basso Beattie and Bresnahan (BBB) score</w:t>
            </w:r>
          </w:p>
          <w:p w14:paraId="53180852" w14:textId="77777777" w:rsidR="008B2474" w:rsidRPr="00F1604C" w:rsidRDefault="008B2474" w:rsidP="009B6F3F">
            <w:pPr>
              <w:pStyle w:val="JHEPBody"/>
              <w:rPr>
                <w:rFonts w:cs="Tahoma"/>
                <w:sz w:val="22"/>
              </w:rPr>
            </w:pPr>
            <w:r>
              <w:rPr>
                <w:bCs/>
                <w:sz w:val="22"/>
                <w:lang w:bidi="en-US"/>
              </w:rPr>
              <w:t xml:space="preserve">This score is used to assess motor functions and recovery in rats. </w:t>
            </w:r>
            <w:r w:rsidRPr="00F1604C">
              <w:rPr>
                <w:rFonts w:cs="Tahoma"/>
                <w:color w:val="212121"/>
                <w:sz w:val="22"/>
                <w:shd w:val="clear" w:color="auto" w:fill="FFFFFF"/>
              </w:rPr>
              <w:t>International Standards for Neurological Classification of Spinal Cord Injury</w:t>
            </w:r>
            <w:r>
              <w:rPr>
                <w:rFonts w:cs="Tahoma"/>
                <w:color w:val="212121"/>
                <w:sz w:val="22"/>
                <w:shd w:val="clear" w:color="auto" w:fill="FFFFFF"/>
              </w:rPr>
              <w:t xml:space="preserve"> (ISNCSC) includes different scores for patients.</w:t>
            </w:r>
          </w:p>
        </w:tc>
        <w:tc>
          <w:tcPr>
            <w:tcW w:w="940" w:type="pct"/>
          </w:tcPr>
          <w:p w14:paraId="5C0404BC" w14:textId="77777777" w:rsidR="008B2474" w:rsidRPr="005C610E" w:rsidRDefault="008B2474" w:rsidP="009B6F3F">
            <w:pPr>
              <w:pStyle w:val="JHEPBody"/>
              <w:numPr>
                <w:ilvl w:val="0"/>
                <w:numId w:val="20"/>
              </w:numPr>
              <w:jc w:val="center"/>
              <w:rPr>
                <w:bCs/>
                <w:sz w:val="22"/>
                <w:lang w:bidi="en-US"/>
              </w:rPr>
            </w:pPr>
            <w:r>
              <w:rPr>
                <w:bCs/>
                <w:sz w:val="22"/>
                <w:lang w:bidi="en-US"/>
              </w:rPr>
              <w:t>number</w:t>
            </w:r>
          </w:p>
        </w:tc>
        <w:tc>
          <w:tcPr>
            <w:tcW w:w="1022" w:type="pct"/>
          </w:tcPr>
          <w:p w14:paraId="21367D0F" w14:textId="77777777" w:rsidR="008B2474" w:rsidRPr="005C610E" w:rsidRDefault="008B2474" w:rsidP="009B6F3F">
            <w:pPr>
              <w:pStyle w:val="JHEPBody"/>
              <w:jc w:val="center"/>
              <w:rPr>
                <w:bCs/>
                <w:sz w:val="22"/>
                <w:lang w:bidi="en-US"/>
              </w:rPr>
            </w:pPr>
            <w:r w:rsidRPr="006C4359">
              <w:rPr>
                <w:bCs/>
                <w:sz w:val="22"/>
                <w:lang w:bidi="en-US"/>
              </w:rPr>
              <w:t xml:space="preserve">[0, </w:t>
            </w:r>
            <w:r>
              <w:rPr>
                <w:bCs/>
                <w:sz w:val="22"/>
                <w:lang w:bidi="en-US"/>
              </w:rPr>
              <w:t>21</w:t>
            </w:r>
            <w:r w:rsidRPr="006C4359">
              <w:rPr>
                <w:bCs/>
                <w:sz w:val="22"/>
                <w:lang w:bidi="en-US"/>
              </w:rPr>
              <w:t>]</w:t>
            </w:r>
          </w:p>
        </w:tc>
        <w:tc>
          <w:tcPr>
            <w:tcW w:w="826" w:type="pct"/>
          </w:tcPr>
          <w:p w14:paraId="42687D58" w14:textId="77777777" w:rsidR="008B2474" w:rsidRPr="005C610E" w:rsidRDefault="008B2474" w:rsidP="009B6F3F">
            <w:pPr>
              <w:pStyle w:val="JHEPBody"/>
              <w:rPr>
                <w:rFonts w:cs="Tahoma"/>
                <w:color w:val="000000"/>
                <w:sz w:val="22"/>
              </w:rPr>
            </w:pPr>
            <w:r>
              <w:rPr>
                <w:bCs/>
                <w:sz w:val="22"/>
                <w:lang w:bidi="en-US"/>
              </w:rPr>
              <w:fldChar w:fldCharType="begin"/>
            </w:r>
            <w:r>
              <w:rPr>
                <w:bCs/>
                <w:sz w:val="22"/>
                <w:lang w:bidi="en-US"/>
              </w:rPr>
              <w:instrText xml:space="preserve"> ADDIN ZOTERO_ITEM CSL_CITATION {"citationID":"zSaOyDss","properties":{"formattedCitation":"(Wong et al.)","plainCitation":"(Wong et al.)","noteIndex":0},"citationItems":[{"id":4836,"uris":["http://zotero.org/users/7286058/items/4HNI7VPQ"],"itemData":{"id":4836,"type":"article-journal","abstract":"We describe here an alternative procedure for assessing hindlimb locomotor function after spinal cord injury that uses the BBB scale, but tests animals in a reward-baited straight alley rather than an open field. Rats were trained to ambulate in a straight alley and habituated to the open field typically used for BBB open field testing. Three groups of rats were tested. Sprague-Dawley rats received either 200kD (n=19) or 300kD contusions (n=9) at T9 with the Infinite Horizon device. Fisher rats (n=8) received moderate contusions (12.5mm) at T8 with the NYU impactor. BBB scores were assessed at different post-injury intervals in the open field and the straight alley, and scores were compared by correlation analyses. BBB scores in the open field vs. the straight alley were highly correlated (r=0.90), validating the use of the straight alley for locomotor assessment. Rats exhibited a larger number of bouts of continuous steps in the straight alley vs. the open field (termed passes), providing more opportunities to score hindlimb use and coordination over the 4 minute testing interval. Comparisons of scores across days revealed higher day-to-day correlations in the straight alley vs. the open field (r2 values of 0.90 and 0.74 for the straight alley and open field respectively), revealing that the straight alley yielded more reliable scores.","container-title":"Experimental Neurology","DOI":"10.1016/j.expneurol.2009.03.037","ISSN":"00144886","issue":"2","journalAbbreviation":"Experimental Neurology","language":"en","page":"417-420","source":"DOI.org (Crossref)","title":"A straight alley version of the BBB locomotor scale","URL":"https://linkinghub.elsevier.com/retrieve/pii/S0014488609001289","volume":"217","author":[{"family":"Wong","given":"Jamie K."},{"family":"Sharp","given":"Kelli"},{"family":"Steward","given":"Oswald"}],"accessed":{"date-parts":[["2022",10,29]]},"issued":{"date-parts":[["2009",6]]}}}],"schema":"https://github.com/citation-style-language/schema/raw/master/csl-citation.json"} </w:instrText>
            </w:r>
            <w:r>
              <w:rPr>
                <w:bCs/>
                <w:sz w:val="22"/>
                <w:lang w:bidi="en-US"/>
              </w:rPr>
              <w:fldChar w:fldCharType="separate"/>
            </w:r>
            <w:r>
              <w:rPr>
                <w:bCs/>
                <w:noProof/>
                <w:sz w:val="22"/>
                <w:lang w:bidi="en-US"/>
              </w:rPr>
              <w:t>(Wong et al.)</w:t>
            </w:r>
            <w:r>
              <w:rPr>
                <w:bCs/>
                <w:sz w:val="22"/>
                <w:lang w:bidi="en-US"/>
              </w:rPr>
              <w:fldChar w:fldCharType="end"/>
            </w:r>
          </w:p>
        </w:tc>
      </w:tr>
    </w:tbl>
    <w:p w14:paraId="5B222E31" w14:textId="77777777" w:rsidR="008B2474" w:rsidRPr="006558CC" w:rsidRDefault="008B2474" w:rsidP="008B2474">
      <w:pPr>
        <w:rPr>
          <w:rFonts w:cs="Arial"/>
          <w:szCs w:val="22"/>
        </w:rPr>
        <w:sectPr w:rsidR="008B2474" w:rsidRPr="006558CC" w:rsidSect="007146E7">
          <w:pgSz w:w="15840" w:h="12240" w:orient="landscape"/>
          <w:pgMar w:top="1080" w:right="720" w:bottom="1080" w:left="1728" w:header="720" w:footer="720" w:gutter="0"/>
          <w:cols w:space="720"/>
          <w:docGrid w:linePitch="360"/>
        </w:sectPr>
      </w:pPr>
    </w:p>
    <w:p w14:paraId="4952E9AA" w14:textId="77777777" w:rsidR="008B2474" w:rsidRDefault="008B2474" w:rsidP="008B2474">
      <w:pPr>
        <w:pStyle w:val="JHEPBody"/>
      </w:pPr>
    </w:p>
    <w:p w14:paraId="0CDAECC3" w14:textId="6BAA9F56" w:rsidR="008B2474" w:rsidRDefault="008B2474" w:rsidP="008B2474">
      <w:pPr>
        <w:pStyle w:val="JHEPBody"/>
        <w:numPr>
          <w:ilvl w:val="0"/>
          <w:numId w:val="33"/>
        </w:numPr>
        <w:spacing w:line="480" w:lineRule="auto"/>
        <w:rPr>
          <w:sz w:val="22"/>
        </w:rPr>
      </w:pPr>
      <w:r w:rsidRPr="00395F2E">
        <w:rPr>
          <w:b/>
          <w:bCs/>
          <w:sz w:val="22"/>
        </w:rPr>
        <w:t>MABP</w:t>
      </w:r>
      <w:r>
        <w:rPr>
          <w:b/>
          <w:bCs/>
          <w:sz w:val="22"/>
        </w:rPr>
        <w:t xml:space="preserve"> and Intraspinal Pressure</w:t>
      </w:r>
      <w:r w:rsidRPr="00395F2E">
        <w:rPr>
          <w:sz w:val="22"/>
        </w:rPr>
        <w:t>: In the thoracic vascular region, proper spinal cord blood flow (SBCF) supply is critical to avoid ischemia. However aortic cross-clamping prompts an increase in CFSP and a decrease in spinal cord perfusion pressure (SCPP) reducing blood supply to the spinal cord (</w:t>
      </w:r>
      <w:proofErr w:type="spellStart"/>
      <w:r w:rsidRPr="00395F2E">
        <w:rPr>
          <w:sz w:val="22"/>
        </w:rPr>
        <w:t>Robertazzi</w:t>
      </w:r>
      <w:proofErr w:type="spellEnd"/>
      <w:r w:rsidRPr="00395F2E">
        <w:rPr>
          <w:sz w:val="22"/>
        </w:rPr>
        <w:t xml:space="preserve"> et al.). Studies have also shown that immediate neurological deficits are the result of minimal SCBF (Crawford et al.). </w:t>
      </w:r>
      <w:r>
        <w:rPr>
          <w:sz w:val="22"/>
        </w:rPr>
        <w:t>Severe</w:t>
      </w:r>
      <w:r w:rsidRPr="00395F2E">
        <w:rPr>
          <w:sz w:val="22"/>
        </w:rPr>
        <w:t xml:space="preserve"> trauma decreases SBF because vascular resistance and MABP increase </w:t>
      </w:r>
      <w:r w:rsidRPr="00395F2E">
        <w:rPr>
          <w:sz w:val="22"/>
        </w:rPr>
        <w:fldChar w:fldCharType="begin"/>
      </w:r>
      <w:r w:rsidRPr="00395F2E">
        <w:rPr>
          <w:sz w:val="22"/>
        </w:rPr>
        <w:instrText xml:space="preserve"> ADDIN ZOTERO_ITEM CSL_CITATION {"citationID":"FAGT9Nz5","properties":{"formattedCitation":"(Martirosyan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395F2E">
        <w:rPr>
          <w:sz w:val="22"/>
        </w:rPr>
        <w:fldChar w:fldCharType="separate"/>
      </w:r>
      <w:r w:rsidRPr="00395F2E">
        <w:rPr>
          <w:noProof/>
          <w:sz w:val="22"/>
        </w:rPr>
        <w:t>(Martirosyan et al.)</w:t>
      </w:r>
      <w:r w:rsidRPr="00395F2E">
        <w:rPr>
          <w:sz w:val="22"/>
        </w:rPr>
        <w:fldChar w:fldCharType="end"/>
      </w:r>
      <w:r w:rsidRPr="00395F2E">
        <w:rPr>
          <w:sz w:val="22"/>
        </w:rPr>
        <w:t xml:space="preserve">. </w:t>
      </w:r>
      <w:r w:rsidRPr="00AE39F6">
        <w:rPr>
          <w:sz w:val="22"/>
        </w:rPr>
        <w:t xml:space="preserve">The neural-spinal scaffold (NSC) consisting in </w:t>
      </w:r>
      <w:r w:rsidR="008B3343">
        <w:rPr>
          <w:sz w:val="22"/>
        </w:rPr>
        <w:t xml:space="preserve">PLGA and </w:t>
      </w:r>
      <w:r w:rsidRPr="00AE39F6">
        <w:rPr>
          <w:sz w:val="22"/>
        </w:rPr>
        <w:t xml:space="preserve">poly-L-lysine “mini-tubes”; is inserted within the compressed spinal cord parenchyma. It creates an isolating interface protecting the spared tissue. By absorbing the compression energy into the biocompatible material of the mini-tube, it diffuses the site of pressure down the surface of the mini-tube, away from the initial compressed site. </w:t>
      </w:r>
      <w:r>
        <w:rPr>
          <w:sz w:val="22"/>
        </w:rPr>
        <w:t xml:space="preserve">Scaffold implantation could also result in an increase of intraspinal pressure. However past surgical procedures using NSCs, showed that pressure is rapidly reduced and back to normal after implantation </w:t>
      </w:r>
      <w:r>
        <w:rPr>
          <w:sz w:val="22"/>
        </w:rPr>
        <w:fldChar w:fldCharType="begin"/>
      </w:r>
      <w:r>
        <w:rPr>
          <w:sz w:val="22"/>
        </w:rPr>
        <w:instrText xml:space="preserve"> ADDIN ZOTERO_ITEM CSL_CITATION {"citationID":"lDxcWQww","properties":{"formattedCitation":"(Guest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Pr>
          <w:sz w:val="22"/>
        </w:rPr>
        <w:t>.</w:t>
      </w:r>
    </w:p>
    <w:p w14:paraId="45B9ABB0" w14:textId="77777777" w:rsidR="008B2474" w:rsidRPr="00153359" w:rsidRDefault="008B2474" w:rsidP="008B2474">
      <w:pPr>
        <w:pStyle w:val="JHEPBody"/>
        <w:numPr>
          <w:ilvl w:val="0"/>
          <w:numId w:val="33"/>
        </w:numPr>
        <w:spacing w:line="480" w:lineRule="auto"/>
        <w:rPr>
          <w:b/>
          <w:sz w:val="22"/>
          <w:lang w:bidi="en-US"/>
        </w:rPr>
      </w:pPr>
      <w:r>
        <w:rPr>
          <w:b/>
          <w:sz w:val="22"/>
          <w:lang w:bidi="en-US"/>
        </w:rPr>
        <w:t xml:space="preserve">Tissue sparing and new tissue formation: </w:t>
      </w:r>
      <w:r w:rsidRPr="00153359">
        <w:rPr>
          <w:sz w:val="22"/>
        </w:rPr>
        <w:t xml:space="preserve">SCI damages grey matter that undergoes necrosis leading to non-neural scar and white matter loss. The </w:t>
      </w:r>
      <w:r>
        <w:rPr>
          <w:sz w:val="22"/>
        </w:rPr>
        <w:t>neural-spinal</w:t>
      </w:r>
      <w:r w:rsidRPr="00153359">
        <w:rPr>
          <w:sz w:val="22"/>
        </w:rPr>
        <w:t xml:space="preserve"> scaffold prevent</w:t>
      </w:r>
      <w:r>
        <w:rPr>
          <w:sz w:val="22"/>
        </w:rPr>
        <w:t>s</w:t>
      </w:r>
      <w:r w:rsidRPr="00153359">
        <w:rPr>
          <w:sz w:val="22"/>
        </w:rPr>
        <w:t xml:space="preserve"> cystic cav</w:t>
      </w:r>
      <w:r>
        <w:rPr>
          <w:sz w:val="22"/>
        </w:rPr>
        <w:t>ita</w:t>
      </w:r>
      <w:r w:rsidRPr="00153359">
        <w:rPr>
          <w:sz w:val="22"/>
        </w:rPr>
        <w:t xml:space="preserve">tion, leads to new tissue </w:t>
      </w:r>
      <w:r>
        <w:rPr>
          <w:sz w:val="22"/>
        </w:rPr>
        <w:t xml:space="preserve">containing Schwann cells, axons </w:t>
      </w:r>
      <w:r w:rsidRPr="00153359">
        <w:rPr>
          <w:sz w:val="22"/>
        </w:rPr>
        <w:t>and white matter formation</w:t>
      </w:r>
      <w:r>
        <w:rPr>
          <w:sz w:val="22"/>
        </w:rPr>
        <w:t xml:space="preserve"> </w:t>
      </w:r>
      <w:r>
        <w:rPr>
          <w:sz w:val="22"/>
        </w:rPr>
        <w:fldChar w:fldCharType="begin"/>
      </w:r>
      <w:r>
        <w:rPr>
          <w:sz w:val="22"/>
        </w:rPr>
        <w:instrText xml:space="preserve"> ADDIN ZOTERO_ITEM CSL_CITATION {"citationID":"axPSfq4u","properties":{"formattedCitation":"(Guest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153359">
        <w:rPr>
          <w:sz w:val="22"/>
        </w:rPr>
        <w:t xml:space="preserve">.  </w:t>
      </w:r>
      <w:r>
        <w:rPr>
          <w:sz w:val="22"/>
        </w:rPr>
        <w:t xml:space="preserve">Similarly, OPC1s promote motor behavioral recovery including reduced </w:t>
      </w:r>
      <w:r w:rsidRPr="00153359">
        <w:rPr>
          <w:sz w:val="22"/>
        </w:rPr>
        <w:t>cav</w:t>
      </w:r>
      <w:r>
        <w:rPr>
          <w:sz w:val="22"/>
        </w:rPr>
        <w:t>ita</w:t>
      </w:r>
      <w:r w:rsidRPr="00153359">
        <w:rPr>
          <w:sz w:val="22"/>
        </w:rPr>
        <w:t>tion</w:t>
      </w:r>
      <w:r>
        <w:rPr>
          <w:sz w:val="22"/>
        </w:rPr>
        <w:t xml:space="preserve"> and increased myelination </w:t>
      </w:r>
      <w:r>
        <w:rPr>
          <w:sz w:val="22"/>
        </w:rPr>
        <w:fldChar w:fldCharType="begin"/>
      </w:r>
      <w:r>
        <w:rPr>
          <w:sz w:val="22"/>
        </w:rPr>
        <w:instrText xml:space="preserve"> ADDIN ZOTERO_ITEM CSL_CITATION {"citationID":"mzVikUaI","properties":{"formattedCitation":"(Priest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sz w:val="22"/>
        </w:rPr>
        <w:fldChar w:fldCharType="separate"/>
      </w:r>
      <w:r>
        <w:rPr>
          <w:noProof/>
          <w:sz w:val="22"/>
        </w:rPr>
        <w:t>(Priest et al.)</w:t>
      </w:r>
      <w:r>
        <w:rPr>
          <w:sz w:val="22"/>
        </w:rPr>
        <w:fldChar w:fldCharType="end"/>
      </w:r>
      <w:r>
        <w:rPr>
          <w:sz w:val="22"/>
        </w:rPr>
        <w:t>.</w:t>
      </w:r>
    </w:p>
    <w:p w14:paraId="7EFC5746" w14:textId="77777777" w:rsidR="008B2474" w:rsidRPr="00B43499" w:rsidRDefault="008B2474" w:rsidP="008B2474">
      <w:pPr>
        <w:pStyle w:val="JHEPBody"/>
        <w:numPr>
          <w:ilvl w:val="0"/>
          <w:numId w:val="33"/>
        </w:numPr>
        <w:spacing w:line="480" w:lineRule="auto"/>
        <w:rPr>
          <w:bCs/>
          <w:sz w:val="20"/>
          <w:szCs w:val="20"/>
          <w:lang w:bidi="en-US"/>
        </w:rPr>
      </w:pPr>
      <w:r w:rsidRPr="00B43499">
        <w:rPr>
          <w:b/>
          <w:bCs/>
          <w:sz w:val="22"/>
          <w:lang w:bidi="en-US"/>
        </w:rPr>
        <w:t>Biodegradability</w:t>
      </w:r>
      <w:r w:rsidRPr="00B43499">
        <w:rPr>
          <w:sz w:val="22"/>
          <w:lang w:bidi="en-US"/>
        </w:rPr>
        <w:t xml:space="preserve">: the mechanical characteristics of the polymers used in the scaffold differ depending their molecular weights. Biodegradability is not directly linked to molecular weight (MW) however a high molecular polymer weight might be correlated to a slower decrease in the loss of properties due to its hydrolysis </w:t>
      </w:r>
      <w:r w:rsidRPr="00B43499">
        <w:rPr>
          <w:sz w:val="22"/>
          <w:lang w:bidi="en-US"/>
        </w:rPr>
        <w:fldChar w:fldCharType="begin"/>
      </w:r>
      <w:r w:rsidRPr="00B43499">
        <w:rPr>
          <w:sz w:val="22"/>
          <w:lang w:bidi="en-US"/>
        </w:rPr>
        <w:instrText xml:space="preserve"> ADDIN ZOTERO_ITEM CSL_CITATION {"citationID":"LgPz8hMk","properties":{"formattedCitation":"(Speight)","plainCitation":"(Speight)","noteIndex":0},"citationItems":[{"id":4706,"uris":["http://zotero.org/users/7286058/items/VZWGWX9B"],"itemData":{"id":4706,"type":"chapter","container-title":"Handbook of Industrial Hydrocarbon Processes","ISBN":"978-0-12-809923-0","language":"en","note":"DOI: 10.1016/B978-0-12-809923-0.00014-X","page":"597-649","publisher":"Elsevier","source":"DOI.org (Crossref)","title":"Monomers, polymers, and plastics","URL":"https://linkinghub.elsevier.com/retrieve/pii/B978012809923000014X","author":[{"family":"Speight","given":"James G."}],"accessed":{"date-parts":[["2022",10,25]]},"issued":{"date-parts":[["2020"]]}}}],"schema":"https://github.com/citation-style-language/schema/raw/master/csl-citation.json"} </w:instrText>
      </w:r>
      <w:r w:rsidRPr="00B43499">
        <w:rPr>
          <w:sz w:val="22"/>
          <w:lang w:bidi="en-US"/>
        </w:rPr>
        <w:fldChar w:fldCharType="separate"/>
      </w:r>
      <w:r w:rsidRPr="00B43499">
        <w:rPr>
          <w:noProof/>
          <w:sz w:val="22"/>
          <w:lang w:bidi="en-US"/>
        </w:rPr>
        <w:t>(Speight)</w:t>
      </w:r>
      <w:r w:rsidRPr="00B43499">
        <w:rPr>
          <w:sz w:val="22"/>
          <w:lang w:bidi="en-US"/>
        </w:rPr>
        <w:fldChar w:fldCharType="end"/>
      </w:r>
      <w:r w:rsidRPr="00B43499">
        <w:rPr>
          <w:sz w:val="22"/>
          <w:lang w:bidi="en-US"/>
        </w:rPr>
        <w:t xml:space="preserve">. </w:t>
      </w:r>
      <w:r w:rsidRPr="00B43499">
        <w:rPr>
          <w:sz w:val="22"/>
        </w:rPr>
        <w:t xml:space="preserve">The neural-scaffold consists in an inner and outer scaffolds </w:t>
      </w:r>
      <w:r w:rsidRPr="0048052E">
        <w:rPr>
          <w:sz w:val="22"/>
        </w:rPr>
        <w:t xml:space="preserve">made </w:t>
      </w:r>
      <w:r>
        <w:rPr>
          <w:sz w:val="22"/>
        </w:rPr>
        <w:t xml:space="preserve">from a blend of PLGA </w:t>
      </w:r>
      <w:r w:rsidRPr="0048052E">
        <w:rPr>
          <w:sz w:val="22"/>
        </w:rPr>
        <w:t>(</w:t>
      </w:r>
      <w:r>
        <w:rPr>
          <w:sz w:val="22"/>
        </w:rPr>
        <w:t xml:space="preserve">75%, MW </w:t>
      </w:r>
      <w:r>
        <w:rPr>
          <w:sz w:val="22"/>
        </w:rPr>
        <w:sym w:font="Symbol" w:char="F0BB"/>
      </w:r>
      <w:r>
        <w:rPr>
          <w:sz w:val="22"/>
        </w:rPr>
        <w:t xml:space="preserve"> 40,000), and a copolymer (25%, PLGA block MW </w:t>
      </w:r>
      <w:r>
        <w:rPr>
          <w:sz w:val="22"/>
        </w:rPr>
        <w:sym w:font="Symbol" w:char="F0BB"/>
      </w:r>
      <w:r>
        <w:rPr>
          <w:sz w:val="22"/>
        </w:rPr>
        <w:t xml:space="preserve"> 30,000, </w:t>
      </w:r>
      <w:proofErr w:type="spellStart"/>
      <w:r>
        <w:rPr>
          <w:sz w:val="22"/>
        </w:rPr>
        <w:t>polylysine</w:t>
      </w:r>
      <w:proofErr w:type="spellEnd"/>
      <w:r>
        <w:rPr>
          <w:sz w:val="22"/>
        </w:rPr>
        <w:t xml:space="preserve"> block </w:t>
      </w:r>
      <w:r>
        <w:rPr>
          <w:sz w:val="22"/>
        </w:rPr>
        <w:sym w:font="Symbol" w:char="F0BB"/>
      </w:r>
      <w:r>
        <w:rPr>
          <w:sz w:val="22"/>
        </w:rPr>
        <w:t xml:space="preserve"> MW 2,000);</w:t>
      </w:r>
      <w:r w:rsidRPr="0048052E">
        <w:rPr>
          <w:sz w:val="22"/>
        </w:rPr>
        <w:t xml:space="preserve"> FDA approved</w:t>
      </w:r>
      <w:r w:rsidRPr="00B43499">
        <w:rPr>
          <w:sz w:val="22"/>
        </w:rPr>
        <w:t xml:space="preserve">; which resorb completely over </w:t>
      </w:r>
      <w:r>
        <w:rPr>
          <w:sz w:val="22"/>
        </w:rPr>
        <w:t>30</w:t>
      </w:r>
      <w:r w:rsidRPr="00B43499">
        <w:rPr>
          <w:sz w:val="22"/>
        </w:rPr>
        <w:t>-</w:t>
      </w:r>
      <w:r>
        <w:rPr>
          <w:sz w:val="22"/>
        </w:rPr>
        <w:t>60</w:t>
      </w:r>
      <w:r w:rsidRPr="00B43499">
        <w:rPr>
          <w:sz w:val="22"/>
        </w:rPr>
        <w:t xml:space="preserve"> </w:t>
      </w:r>
      <w:r>
        <w:rPr>
          <w:sz w:val="22"/>
        </w:rPr>
        <w:t>days</w:t>
      </w:r>
      <w:r w:rsidRPr="00B43499">
        <w:rPr>
          <w:sz w:val="22"/>
        </w:rPr>
        <w:t xml:space="preserve"> by simple hydrolysis to water and excreted via the kidney </w:t>
      </w:r>
      <w:r w:rsidRPr="00B43499">
        <w:rPr>
          <w:sz w:val="22"/>
        </w:rPr>
        <w:fldChar w:fldCharType="begin"/>
      </w:r>
      <w:r w:rsidRPr="00B43499">
        <w:rPr>
          <w:sz w:val="22"/>
        </w:rPr>
        <w:instrText xml:space="preserve"> ADDIN ZOTERO_ITEM CSL_CITATION {"citationID":"M7OxNHO1","properties":{"formattedCitation":"(Guest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Pr="00B43499">
        <w:rPr>
          <w:sz w:val="22"/>
        </w:rPr>
        <w:fldChar w:fldCharType="separate"/>
      </w:r>
      <w:r w:rsidRPr="00B43499">
        <w:rPr>
          <w:noProof/>
          <w:sz w:val="22"/>
        </w:rPr>
        <w:t>(Guest et al.)</w:t>
      </w:r>
      <w:r w:rsidRPr="00B43499">
        <w:rPr>
          <w:sz w:val="22"/>
        </w:rPr>
        <w:fldChar w:fldCharType="end"/>
      </w:r>
      <w:r w:rsidRPr="00B43499">
        <w:rPr>
          <w:sz w:val="22"/>
        </w:rPr>
        <w:t>.</w:t>
      </w:r>
    </w:p>
    <w:p w14:paraId="31AD1E8D" w14:textId="63A7B042" w:rsidR="008B2474" w:rsidRDefault="008B2474" w:rsidP="008B2474">
      <w:pPr>
        <w:pStyle w:val="JHEPBody"/>
        <w:numPr>
          <w:ilvl w:val="0"/>
          <w:numId w:val="33"/>
        </w:numPr>
        <w:spacing w:line="480" w:lineRule="auto"/>
        <w:rPr>
          <w:sz w:val="22"/>
        </w:rPr>
      </w:pPr>
      <w:r w:rsidRPr="00395F2E">
        <w:rPr>
          <w:b/>
          <w:bCs/>
          <w:sz w:val="22"/>
        </w:rPr>
        <w:lastRenderedPageBreak/>
        <w:t>Biological factors</w:t>
      </w:r>
      <w:r w:rsidRPr="00395F2E">
        <w:rPr>
          <w:sz w:val="22"/>
        </w:rPr>
        <w:t xml:space="preserve">: </w:t>
      </w:r>
      <w:proofErr w:type="spellStart"/>
      <w:r w:rsidRPr="00395F2E">
        <w:rPr>
          <w:sz w:val="22"/>
        </w:rPr>
        <w:t>Cluterin</w:t>
      </w:r>
      <w:proofErr w:type="spellEnd"/>
      <w:r w:rsidRPr="00395F2E">
        <w:rPr>
          <w:sz w:val="22"/>
        </w:rPr>
        <w:t xml:space="preserve"> (CLU) promotes cell aggregation, and it has hypothesized that astrocytes and neurons in response to traumatic lesion</w:t>
      </w:r>
      <w:r>
        <w:rPr>
          <w:sz w:val="22"/>
        </w:rPr>
        <w:t>s</w:t>
      </w:r>
      <w:r w:rsidRPr="00395F2E">
        <w:rPr>
          <w:sz w:val="22"/>
        </w:rPr>
        <w:t xml:space="preserve"> up-regulate CLU to preserve cell proximity. Apolipoprotein E (</w:t>
      </w:r>
      <w:proofErr w:type="spellStart"/>
      <w:r w:rsidRPr="00395F2E">
        <w:rPr>
          <w:sz w:val="22"/>
        </w:rPr>
        <w:t>apoE</w:t>
      </w:r>
      <w:proofErr w:type="spellEnd"/>
      <w:r w:rsidRPr="00395F2E">
        <w:rPr>
          <w:sz w:val="22"/>
        </w:rPr>
        <w:t xml:space="preserve">) is a plasma lipoprotein with an important role in lipid and cholesterol metabolism, and deficiency of </w:t>
      </w:r>
      <w:proofErr w:type="spellStart"/>
      <w:r w:rsidRPr="00395F2E">
        <w:rPr>
          <w:sz w:val="22"/>
        </w:rPr>
        <w:t>apoE</w:t>
      </w:r>
      <w:proofErr w:type="spellEnd"/>
      <w:r w:rsidRPr="00395F2E">
        <w:rPr>
          <w:sz w:val="22"/>
        </w:rPr>
        <w:t xml:space="preserve"> increases inflammation and oxidative stress</w:t>
      </w:r>
      <w:r>
        <w:rPr>
          <w:sz w:val="22"/>
        </w:rPr>
        <w:t>;</w:t>
      </w:r>
      <w:r w:rsidRPr="00395F2E">
        <w:rPr>
          <w:sz w:val="22"/>
        </w:rPr>
        <w:t xml:space="preserve"> reducing functional recovery after SCI </w:t>
      </w:r>
      <w:r w:rsidRPr="00395F2E">
        <w:rPr>
          <w:sz w:val="22"/>
        </w:rPr>
        <w:fldChar w:fldCharType="begin"/>
      </w:r>
      <w:r w:rsidRPr="00395F2E">
        <w:rPr>
          <w:sz w:val="22"/>
        </w:rPr>
        <w:instrText xml:space="preserve"> ADDIN ZOTERO_ITEM CSL_CITATION {"citationID":"fp0BJMd6","properties":{"formattedCitation":"(Cheng et al.)","plainCitation":"(Cheng et al.)","noteIndex":0},"citationItems":[{"id":4646,"uris":["http://zotero.org/users/7286058/items/ISVHW5MC"],"itemData":{"id":4646,"type":"article-journal","abstract":"Apolipoprotein E (apoE), a plasma lipoprotein well known for its important role in lipid and cholesterol metabolism, has also been implicated in many neurological diseases. In this study, we examined the eﬀect of apoE on the pathophysiology of traumatic spinal cord injury (SCI). ApoE-deﬁcient mutant (apoE−/−) and wild-type mice received a T9 moderate contusion SCI and were evaluated using histological and behavioral analyses after injury. At 3 days after injury, the permeability of spinal cord-blood-barrier, measured by extravasation of Evans blue dye, was signiﬁcantly increased in apoE−/− mice compared to wild type. The inﬂammation and spared white matter was also signiﬁcantly increased and decreased, respectively, in apoE−/− mice compared to the wild type ones. The apoptosis of both neurons and oligodendrocytes was also signiﬁcantly increased in apoE−/− mice. At 42 days after injury, the inﬂammation was still robust in the injured spinal cord in apoE−/− but not wild type mice. CD45 + leukocytes from peripheral blood persisted in the injured spinal cord of apoE−/− mice. The spared white matter was signiﬁcantly decreased in apoE−/− mice compared to wild type ones. Locomotor function was signiﬁcantly decreased in apoE−/− mice compared to wild type ones from week 1 to week 8 after contusion. Treatment of exogenous apoE mimetic peptides partially restored the permeability of spinal cordblood-barrier in apoE−/− mice after SCI. Importantly, the exogenous apoE peptides decreased inﬂammation, increased spared white matter and promoted locomotor recovery in apoE−/− mice after SCI. Our results indicate that endogenous apoE plays important roles in maintaining the spinal cord-blood-barrier and decreasing inﬂammation and spinal cord tissue loss after SCI, suggesting its important neuroprotective function after SCI. Our results further suggest that exogenous apoE mimetic peptides could be a novel and promising neuroprotective reagent for SCI.","container-title":"Experimental Neurology","DOI":"10.1016/j.expneurol.2017.10.014","ISSN":"00144886","journalAbbreviation":"Experimental Neurology","language":"en","page":"97-108","source":"DOI.org (Crossref)","title":"Apolipoprotein E as a novel therapeutic neuroprotection target after traumatic spinal cord injury","URL":"https://linkinghub.elsevier.com/retrieve/pii/S0014488617302741","volume":"299","author":[{"family":"Cheng","given":"Xiaoxin"},{"family":"Zheng","given":"Yiyan"},{"family":"Bu","given":"Ping"},{"family":"Qi","given":"Xiangbei"},{"family":"Fan","given":"Chunling"},{"family":"Li","given":"Fengqiao"},{"family":"Kim","given":"Dong H."},{"family":"Cao","given":"Qilin"}],"accessed":{"date-parts":[["2022",10,23]]},"issued":{"date-parts":[["2018",1]]}}}],"schema":"https://github.com/citation-style-language/schema/raw/master/csl-citation.json"} </w:instrText>
      </w:r>
      <w:r w:rsidRPr="00395F2E">
        <w:rPr>
          <w:sz w:val="22"/>
        </w:rPr>
        <w:fldChar w:fldCharType="separate"/>
      </w:r>
      <w:r w:rsidRPr="00395F2E">
        <w:rPr>
          <w:noProof/>
          <w:sz w:val="22"/>
        </w:rPr>
        <w:t>(Cheng et al.)</w:t>
      </w:r>
      <w:r w:rsidRPr="00395F2E">
        <w:rPr>
          <w:sz w:val="22"/>
        </w:rPr>
        <w:fldChar w:fldCharType="end"/>
      </w:r>
      <w:r w:rsidRPr="00395F2E">
        <w:rPr>
          <w:sz w:val="22"/>
        </w:rPr>
        <w:t xml:space="preserve">. Monocyte chemoattractant protein-1 (MCP-1) is a chemoattractant molecule which plays an important neuroprotective and anti-apoptosis role in SCI </w:t>
      </w:r>
      <w:r w:rsidRPr="00395F2E">
        <w:rPr>
          <w:sz w:val="22"/>
        </w:rPr>
        <w:fldChar w:fldCharType="begin"/>
      </w:r>
      <w:r w:rsidRPr="00395F2E">
        <w:rPr>
          <w:sz w:val="22"/>
        </w:rPr>
        <w:instrText xml:space="preserve"> ADDIN ZOTERO_ITEM CSL_CITATION {"citationID":"Bzjr2m6x","properties":{"formattedCitation":"(Tang et al.)","plainCitation":"(Tang et al.)","noteIndex":0},"citationItems":[{"id":4648,"uris":["http://zotero.org/users/7286058/items/F3URNYCX"],"itemData":{"id":4648,"type":"article-journal","container-title":"Neuroscience","DOI":"10.1016/j.neuroscience.2013.12.022","ISSN":"03064522","journalAbbreviation":"Neuroscience","language":"en","page":"240-248","source":"DOI.org (Crossref)","title":"Redirection of doublecortin-positive cell migration by over-expression of the chemokines MCP-1, MIP-1α and GRO-α in the adult rat brain","URL":"https://linkinghub.elsevier.com/retrieve/pii/S0306452213010385","volume":"260","author":[{"family":"Tang","given":"S.K."},{"family":"Knobloch","given":"R.A."},{"family":"Maucksch","given":"C."},{"family":"Connor","given":"B."}],"accessed":{"date-parts":[["2022",10,23]]},"issued":{"date-parts":[["2014",2]]}}}],"schema":"https://github.com/citation-style-language/schema/raw/master/csl-citation.json"} </w:instrText>
      </w:r>
      <w:r w:rsidRPr="00395F2E">
        <w:rPr>
          <w:sz w:val="22"/>
        </w:rPr>
        <w:fldChar w:fldCharType="separate"/>
      </w:r>
      <w:r w:rsidRPr="00395F2E">
        <w:rPr>
          <w:noProof/>
          <w:sz w:val="22"/>
        </w:rPr>
        <w:t>(Tang et al.)</w:t>
      </w:r>
      <w:r w:rsidRPr="00395F2E">
        <w:rPr>
          <w:sz w:val="22"/>
        </w:rPr>
        <w:fldChar w:fldCharType="end"/>
      </w:r>
      <w:r w:rsidRPr="00395F2E">
        <w:rPr>
          <w:sz w:val="22"/>
        </w:rPr>
        <w:t xml:space="preserve">. The NSC </w:t>
      </w:r>
      <w:r>
        <w:rPr>
          <w:sz w:val="22"/>
        </w:rPr>
        <w:t>microgrooves can have different diameters (0.5</w:t>
      </w:r>
      <w:r>
        <w:rPr>
          <w:sz w:val="22"/>
        </w:rPr>
        <w:sym w:font="Symbol" w:char="F06D"/>
      </w:r>
      <w:r>
        <w:rPr>
          <w:sz w:val="22"/>
        </w:rPr>
        <w:t>m and 4</w:t>
      </w:r>
      <w:r>
        <w:rPr>
          <w:sz w:val="22"/>
        </w:rPr>
        <w:sym w:font="Symbol" w:char="F06D"/>
      </w:r>
      <w:r>
        <w:rPr>
          <w:sz w:val="22"/>
        </w:rPr>
        <w:t xml:space="preserve">m) and depths; and may be </w:t>
      </w:r>
      <w:proofErr w:type="spellStart"/>
      <w:r>
        <w:rPr>
          <w:sz w:val="22"/>
        </w:rPr>
        <w:t>be</w:t>
      </w:r>
      <w:proofErr w:type="spellEnd"/>
      <w:r>
        <w:rPr>
          <w:sz w:val="22"/>
        </w:rPr>
        <w:t xml:space="preserve"> seeded with human neuronal stem cells such as OPC1s</w:t>
      </w:r>
      <w:r w:rsidRPr="00395F2E">
        <w:rPr>
          <w:sz w:val="22"/>
        </w:rPr>
        <w:t xml:space="preserve"> </w:t>
      </w:r>
      <w:r>
        <w:rPr>
          <w:sz w:val="22"/>
        </w:rPr>
        <w:fldChar w:fldCharType="begin"/>
      </w:r>
      <w:r>
        <w:rPr>
          <w:sz w:val="22"/>
        </w:rPr>
        <w:instrText xml:space="preserve"> ADDIN ZOTERO_ITEM CSL_CITATION {"citationID":"pu6oJoXZ","properties":{"formattedCitation":"(Guest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395F2E">
        <w:rPr>
          <w:sz w:val="22"/>
        </w:rPr>
        <w:t xml:space="preserve">. </w:t>
      </w:r>
      <w:r>
        <w:rPr>
          <w:sz w:val="22"/>
        </w:rPr>
        <w:t>By generating these biological factors,</w:t>
      </w:r>
      <w:r w:rsidRPr="00395F2E">
        <w:rPr>
          <w:sz w:val="22"/>
        </w:rPr>
        <w:t xml:space="preserve"> </w:t>
      </w:r>
      <w:r>
        <w:rPr>
          <w:sz w:val="22"/>
        </w:rPr>
        <w:t>t</w:t>
      </w:r>
      <w:r w:rsidRPr="00395F2E">
        <w:rPr>
          <w:sz w:val="22"/>
        </w:rPr>
        <w:t>he OPC</w:t>
      </w:r>
      <w:r>
        <w:rPr>
          <w:sz w:val="22"/>
        </w:rPr>
        <w:t>1</w:t>
      </w:r>
      <w:r w:rsidRPr="00395F2E">
        <w:rPr>
          <w:sz w:val="22"/>
        </w:rPr>
        <w:t>s within the scaffold</w:t>
      </w:r>
      <w:r>
        <w:rPr>
          <w:sz w:val="22"/>
        </w:rPr>
        <w:t>;</w:t>
      </w:r>
      <w:r w:rsidRPr="00395F2E">
        <w:rPr>
          <w:sz w:val="22"/>
        </w:rPr>
        <w:t xml:space="preserve"> amplify the scaffold positive neural effect</w:t>
      </w:r>
      <w:r>
        <w:rPr>
          <w:sz w:val="22"/>
        </w:rPr>
        <w:t xml:space="preserve"> and </w:t>
      </w:r>
      <w:r w:rsidRPr="00395F2E">
        <w:rPr>
          <w:sz w:val="22"/>
        </w:rPr>
        <w:t>promot</w:t>
      </w:r>
      <w:r>
        <w:rPr>
          <w:sz w:val="22"/>
        </w:rPr>
        <w:t>e</w:t>
      </w:r>
      <w:r w:rsidRPr="00395F2E">
        <w:rPr>
          <w:sz w:val="22"/>
        </w:rPr>
        <w:t xml:space="preserve"> neural repair, axonal growth and glial differentiation</w:t>
      </w:r>
      <w:r>
        <w:rPr>
          <w:sz w:val="22"/>
        </w:rPr>
        <w:t xml:space="preserve"> </w:t>
      </w:r>
      <w:r>
        <w:rPr>
          <w:sz w:val="22"/>
        </w:rPr>
        <w:fldChar w:fldCharType="begin"/>
      </w:r>
      <w:r>
        <w:rPr>
          <w:sz w:val="22"/>
        </w:rPr>
        <w:instrText xml:space="preserve"> ADDIN ZOTERO_ITEM CSL_CITATION {"citationID":"gjRnjdhY","properties":{"formattedCitation":"(Priest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sz w:val="22"/>
        </w:rPr>
        <w:fldChar w:fldCharType="separate"/>
      </w:r>
      <w:r>
        <w:rPr>
          <w:noProof/>
          <w:sz w:val="22"/>
        </w:rPr>
        <w:t>(Priest et al.)</w:t>
      </w:r>
      <w:r>
        <w:rPr>
          <w:sz w:val="22"/>
        </w:rPr>
        <w:fldChar w:fldCharType="end"/>
      </w:r>
      <w:r w:rsidRPr="00395F2E">
        <w:rPr>
          <w:sz w:val="22"/>
        </w:rPr>
        <w:t>.</w:t>
      </w:r>
    </w:p>
    <w:p w14:paraId="5979E675" w14:textId="77777777" w:rsidR="008B2474" w:rsidRDefault="008B2474" w:rsidP="008B2474">
      <w:pPr>
        <w:pStyle w:val="JHEPBody"/>
        <w:numPr>
          <w:ilvl w:val="0"/>
          <w:numId w:val="33"/>
        </w:numPr>
        <w:spacing w:line="480" w:lineRule="auto"/>
        <w:rPr>
          <w:sz w:val="22"/>
        </w:rPr>
      </w:pPr>
      <w:proofErr w:type="spellStart"/>
      <w:r>
        <w:rPr>
          <w:b/>
          <w:bCs/>
          <w:sz w:val="22"/>
        </w:rPr>
        <w:t>hAlu</w:t>
      </w:r>
      <w:proofErr w:type="spellEnd"/>
      <w:r>
        <w:rPr>
          <w:b/>
          <w:bCs/>
          <w:sz w:val="22"/>
        </w:rPr>
        <w:t xml:space="preserve"> (human Alu)</w:t>
      </w:r>
      <w:r w:rsidRPr="00FB4D8D">
        <w:rPr>
          <w:sz w:val="22"/>
        </w:rPr>
        <w:t>:</w:t>
      </w:r>
      <w:r>
        <w:rPr>
          <w:sz w:val="22"/>
        </w:rPr>
        <w:t xml:space="preserve"> is a genetic marker to assess the biodistribution of transplanted cells and gives an efficacy measurement of the product. Using </w:t>
      </w:r>
      <w:proofErr w:type="spellStart"/>
      <w:r>
        <w:rPr>
          <w:sz w:val="22"/>
        </w:rPr>
        <w:t>hAlu</w:t>
      </w:r>
      <w:proofErr w:type="spellEnd"/>
      <w:r>
        <w:rPr>
          <w:sz w:val="22"/>
        </w:rPr>
        <w:t xml:space="preserve"> markers in animal models injected with OPC1s, we know the distribution of the cells at the targeted site; their levels within the site as well for the rest of the body of the host; which then provide us an indication of the toxicity of the therapy. At low doses, OPC1 cells are limited to the spinal cord and lower brainstem, while remaining minimal or absent from the CSF or blood </w:t>
      </w:r>
      <w:r>
        <w:rPr>
          <w:sz w:val="22"/>
        </w:rPr>
        <w:fldChar w:fldCharType="begin"/>
      </w:r>
      <w:r>
        <w:rPr>
          <w:sz w:val="22"/>
        </w:rPr>
        <w:instrText xml:space="preserve"> ADDIN ZOTERO_ITEM CSL_CITATION {"citationID":"GKfQGpZO","properties":{"formattedCitation":"(Manley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Pr>
          <w:sz w:val="22"/>
        </w:rPr>
        <w:fldChar w:fldCharType="separate"/>
      </w:r>
      <w:r>
        <w:rPr>
          <w:noProof/>
          <w:sz w:val="22"/>
        </w:rPr>
        <w:t>(Manley et al.)</w:t>
      </w:r>
      <w:r>
        <w:rPr>
          <w:sz w:val="22"/>
        </w:rPr>
        <w:fldChar w:fldCharType="end"/>
      </w:r>
      <w:r>
        <w:rPr>
          <w:sz w:val="22"/>
        </w:rPr>
        <w:t xml:space="preserve">. </w:t>
      </w:r>
    </w:p>
    <w:p w14:paraId="348AEB2D" w14:textId="77777777" w:rsidR="008B2474" w:rsidRPr="007E6B9D" w:rsidRDefault="008B2474" w:rsidP="008B2474">
      <w:pPr>
        <w:pStyle w:val="JHEPBody"/>
        <w:numPr>
          <w:ilvl w:val="0"/>
          <w:numId w:val="33"/>
        </w:numPr>
        <w:spacing w:line="480" w:lineRule="auto"/>
        <w:rPr>
          <w:bCs/>
          <w:sz w:val="20"/>
          <w:szCs w:val="20"/>
          <w:lang w:bidi="en-US"/>
        </w:rPr>
      </w:pPr>
      <w:r w:rsidRPr="00A0265E">
        <w:rPr>
          <w:rFonts w:cs="Tahoma"/>
          <w:b/>
          <w:sz w:val="22"/>
          <w:lang w:bidi="en-US"/>
        </w:rPr>
        <w:t>Tumorigenicity</w:t>
      </w:r>
      <w:r>
        <w:rPr>
          <w:rFonts w:cs="Tahoma"/>
          <w:b/>
          <w:sz w:val="22"/>
          <w:lang w:bidi="en-US"/>
        </w:rPr>
        <w:t xml:space="preserve"> (and Toxicity)</w:t>
      </w:r>
      <w:r w:rsidRPr="00A0265E">
        <w:rPr>
          <w:rFonts w:cs="Tahoma"/>
          <w:b/>
          <w:sz w:val="22"/>
          <w:lang w:bidi="en-US"/>
        </w:rPr>
        <w:t xml:space="preserve">: </w:t>
      </w:r>
      <w:r w:rsidRPr="00A0265E">
        <w:rPr>
          <w:rFonts w:cs="Tahoma"/>
          <w:bCs/>
          <w:sz w:val="22"/>
          <w:lang w:bidi="en-US"/>
        </w:rPr>
        <w:t xml:space="preserve">there are concerns that transplantation of differentiated pluripotent stem cells (PSC) can lead to tumor formation in the patient at the transplantation site. But also transplanted cells can survive and may form tumors at distal sites. </w:t>
      </w:r>
      <w:r>
        <w:rPr>
          <w:rFonts w:cs="Tahoma"/>
          <w:bCs/>
          <w:sz w:val="22"/>
          <w:lang w:bidi="en-US"/>
        </w:rPr>
        <w:t xml:space="preserve">In animal models, necropsy, histological examination of spinal cord and brain tissues were conducted to identify any potential teratoma or ectopic tissue formation related to OPC1. On patients, clinical assessment of OPC1s were also performed concluding that these cells do not induce changes in hematology, coagulation, urinalysis, and does not cause physiological instability or neurological pain in animal models or patients </w:t>
      </w:r>
      <w:r>
        <w:rPr>
          <w:rFonts w:cs="Tahoma"/>
          <w:bCs/>
          <w:sz w:val="22"/>
          <w:lang w:bidi="en-US"/>
        </w:rPr>
        <w:fldChar w:fldCharType="begin"/>
      </w:r>
      <w:r>
        <w:rPr>
          <w:rFonts w:cs="Tahoma"/>
          <w:bCs/>
          <w:sz w:val="22"/>
          <w:lang w:bidi="en-US"/>
        </w:rPr>
        <w:instrText xml:space="preserve"> ADDIN ZOTERO_ITEM CSL_CITATION {"citationID":"tGSyjjX5","properties":{"formattedCitation":"(Priest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rFonts w:cs="Tahoma"/>
          <w:bCs/>
          <w:sz w:val="22"/>
          <w:lang w:bidi="en-US"/>
        </w:rPr>
        <w:fldChar w:fldCharType="separate"/>
      </w:r>
      <w:r>
        <w:rPr>
          <w:rFonts w:cs="Tahoma"/>
          <w:bCs/>
          <w:noProof/>
          <w:sz w:val="22"/>
          <w:lang w:bidi="en-US"/>
        </w:rPr>
        <w:t>(Priest et al.)</w:t>
      </w:r>
      <w:r>
        <w:rPr>
          <w:rFonts w:cs="Tahoma"/>
          <w:bCs/>
          <w:sz w:val="22"/>
          <w:lang w:bidi="en-US"/>
        </w:rPr>
        <w:fldChar w:fldCharType="end"/>
      </w:r>
      <w:r>
        <w:rPr>
          <w:rFonts w:cs="Tahoma"/>
          <w:bCs/>
          <w:sz w:val="22"/>
          <w:lang w:bidi="en-US"/>
        </w:rPr>
        <w:t>.</w:t>
      </w:r>
    </w:p>
    <w:p w14:paraId="506CDA90" w14:textId="5A67B024" w:rsidR="008B2474" w:rsidRPr="007E6B9D" w:rsidRDefault="008B2474" w:rsidP="008B2474">
      <w:pPr>
        <w:pStyle w:val="JHEPBody"/>
        <w:numPr>
          <w:ilvl w:val="0"/>
          <w:numId w:val="33"/>
        </w:numPr>
        <w:spacing w:line="480" w:lineRule="auto"/>
        <w:rPr>
          <w:sz w:val="22"/>
        </w:rPr>
      </w:pPr>
      <w:r w:rsidRPr="00874999">
        <w:rPr>
          <w:b/>
          <w:bCs/>
          <w:sz w:val="22"/>
        </w:rPr>
        <w:lastRenderedPageBreak/>
        <w:t>BBB</w:t>
      </w:r>
      <w:r>
        <w:rPr>
          <w:sz w:val="22"/>
        </w:rPr>
        <w:t>: is used to assess motor function from complete paralysis to normal use in rodents. The score is mapped to 3 categories: Early Stage (0-7: little or no hindlimb movement), Intermediate Stage (8-13: intervals of uncoordinated stepping), and Late Stage (14-21: forelimb and hindlimb coordination)</w:t>
      </w:r>
      <w:r>
        <w:rPr>
          <w:sz w:val="22"/>
        </w:rPr>
        <w:fldChar w:fldCharType="begin"/>
      </w:r>
      <w:r>
        <w:rPr>
          <w:sz w:val="22"/>
        </w:rPr>
        <w:instrText xml:space="preserve"> ADDIN ZOTERO_TEMP </w:instrText>
      </w:r>
      <w:r w:rsidR="00000000">
        <w:rPr>
          <w:sz w:val="22"/>
        </w:rPr>
        <w:fldChar w:fldCharType="separate"/>
      </w:r>
      <w:r>
        <w:rPr>
          <w:sz w:val="22"/>
        </w:rPr>
        <w:fldChar w:fldCharType="end"/>
      </w:r>
      <w:r>
        <w:rPr>
          <w:sz w:val="22"/>
        </w:rPr>
        <w:t xml:space="preserve">. The neural-spinal scaffold promotes survival, axonal growth and locomotor recovery </w:t>
      </w:r>
      <w:r>
        <w:rPr>
          <w:sz w:val="22"/>
        </w:rPr>
        <w:fldChar w:fldCharType="begin"/>
      </w:r>
      <w:r w:rsidR="00FC3DC5">
        <w:rPr>
          <w:sz w:val="22"/>
        </w:rPr>
        <w:instrText xml:space="preserve"> ADDIN ZOTERO_ITEM CSL_CITATION {"citationID":"M1mer7qH","properties":{"formattedCitation":"(Teng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Cells”)","noteIndex":0},"citationItems":[{"id":4883,"uris":["http://zotero.org/users/7286058/items/E86BV5G3"],"itemData":{"id":4883,"type":"article-journal","abstract":"To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Pr>
          <w:sz w:val="22"/>
        </w:rPr>
        <w:fldChar w:fldCharType="separate"/>
      </w:r>
      <w:r w:rsidR="00FC3DC5" w:rsidRPr="00FC3DC5">
        <w:rPr>
          <w:rFonts w:cs="Tahoma"/>
          <w:sz w:val="22"/>
        </w:rPr>
        <w:t>(Teng et al.</w:t>
      </w:r>
      <w:r w:rsidR="00CB5131">
        <w:rPr>
          <w:rFonts w:cs="Tahoma"/>
          <w:sz w:val="22"/>
        </w:rPr>
        <w:t>)</w:t>
      </w:r>
      <w:r>
        <w:rPr>
          <w:sz w:val="22"/>
        </w:rPr>
        <w:fldChar w:fldCharType="end"/>
      </w:r>
      <w:r w:rsidR="00CB5131">
        <w:rPr>
          <w:sz w:val="22"/>
        </w:rPr>
        <w:t xml:space="preserve"> </w:t>
      </w:r>
      <w:r>
        <w:rPr>
          <w:sz w:val="22"/>
        </w:rPr>
        <w:t xml:space="preserve">. In addition, animals or patients treated with OPC1s, have exhibited improved motor performances </w:t>
      </w:r>
      <w:r>
        <w:rPr>
          <w:sz w:val="22"/>
        </w:rPr>
        <w:fldChar w:fldCharType="begin"/>
      </w:r>
      <w:r>
        <w:rPr>
          <w:sz w:val="22"/>
        </w:rPr>
        <w:instrText xml:space="preserve"> ADDIN ZOTERO_ITEM CSL_CITATION {"citationID":"Xth8uGbJ","properties":{"formattedCitation":"(Manley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Pr>
          <w:sz w:val="22"/>
        </w:rPr>
        <w:fldChar w:fldCharType="separate"/>
      </w:r>
      <w:r>
        <w:rPr>
          <w:noProof/>
          <w:sz w:val="22"/>
        </w:rPr>
        <w:t>(Manley et al.)</w:t>
      </w:r>
      <w:r>
        <w:rPr>
          <w:sz w:val="22"/>
        </w:rPr>
        <w:fldChar w:fldCharType="end"/>
      </w:r>
      <w:r>
        <w:rPr>
          <w:sz w:val="22"/>
        </w:rPr>
        <w:t>.</w:t>
      </w:r>
    </w:p>
    <w:p w14:paraId="5AA40F0C" w14:textId="364EF4D2" w:rsidR="00274369" w:rsidRDefault="00974719" w:rsidP="00974719">
      <w:pPr>
        <w:pStyle w:val="Heading2"/>
      </w:pPr>
      <w:r>
        <w:t>E – Verification and Validation</w:t>
      </w:r>
    </w:p>
    <w:p w14:paraId="13313E6D" w14:textId="77777777" w:rsidR="00904D7A" w:rsidRPr="00C37B86" w:rsidRDefault="00904D7A" w:rsidP="00904D7A">
      <w:pPr>
        <w:pStyle w:val="SubsectionTitle"/>
        <w:spacing w:after="120"/>
        <w:rPr>
          <w:sz w:val="28"/>
          <w:szCs w:val="28"/>
        </w:rPr>
      </w:pPr>
      <w:r w:rsidRPr="00C37B86">
        <w:rPr>
          <w:sz w:val="28"/>
          <w:szCs w:val="28"/>
        </w:rPr>
        <w:t>Verification</w:t>
      </w:r>
    </w:p>
    <w:p w14:paraId="63348482" w14:textId="77777777" w:rsidR="00904D7A" w:rsidRPr="00921CFC" w:rsidRDefault="00904D7A" w:rsidP="00904D7A">
      <w:pPr>
        <w:pStyle w:val="SubsectionTitle"/>
        <w:spacing w:before="120" w:after="0"/>
        <w:rPr>
          <w:color w:val="0072CE" w:themeColor="text2"/>
        </w:rPr>
      </w:pPr>
      <w:r w:rsidRPr="00921CFC">
        <w:rPr>
          <w:color w:val="0072CE" w:themeColor="text2"/>
        </w:rPr>
        <w:t xml:space="preserve">Functional Recovery Following Traumatic Spinal Cord Injury Mediated by a Unique Polymer Scaffold Seeded with Neural Stem Cells. </w:t>
      </w:r>
    </w:p>
    <w:p w14:paraId="70CC4FCE" w14:textId="77777777" w:rsidR="00904D7A" w:rsidRDefault="00904D7A" w:rsidP="00904D7A">
      <w:pPr>
        <w:spacing w:line="480" w:lineRule="auto"/>
        <w:rPr>
          <w:sz w:val="22"/>
          <w:szCs w:val="22"/>
        </w:rPr>
      </w:pPr>
      <w:r>
        <w:rPr>
          <w:sz w:val="22"/>
          <w:szCs w:val="22"/>
        </w:rPr>
        <w:t>I</w:t>
      </w:r>
      <w:r w:rsidRPr="00E46945">
        <w:rPr>
          <w:sz w:val="22"/>
          <w:szCs w:val="22"/>
        </w:rPr>
        <w:t>n this study b</w:t>
      </w:r>
      <w:r>
        <w:rPr>
          <w:sz w:val="22"/>
          <w:szCs w:val="22"/>
        </w:rPr>
        <w:t xml:space="preserve">y </w:t>
      </w:r>
      <w:r w:rsidRPr="00C960DC">
        <w:rPr>
          <w:sz w:val="22"/>
          <w:szCs w:val="22"/>
        </w:rPr>
        <w:t xml:space="preserve"> </w:t>
      </w:r>
      <w:r w:rsidRPr="00C960DC">
        <w:rPr>
          <w:sz w:val="22"/>
          <w:szCs w:val="22"/>
        </w:rPr>
        <w:fldChar w:fldCharType="begin"/>
      </w:r>
      <w:r w:rsidRPr="00C960DC">
        <w:rPr>
          <w:sz w:val="22"/>
          <w:szCs w:val="22"/>
        </w:rPr>
        <w:instrText xml:space="preserve"> ADDIN ZOTERO_ITEM CSL_CITATION {"citationID":"dIJ2QJml","properties":{"formattedCitation":"(Teng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Cells”)","dontUpdate":true,"noteIndex":0},"citationItems":[{"id":4834,"uris":["http://zotero.org/users/7286058/items/RAMIBQR8"],"itemData":{"id":4834,"type":"article-journal","abstract":"To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sidRPr="00C960DC">
        <w:rPr>
          <w:sz w:val="22"/>
          <w:szCs w:val="22"/>
        </w:rPr>
        <w:fldChar w:fldCharType="separate"/>
      </w:r>
      <w:r w:rsidRPr="00C960DC">
        <w:rPr>
          <w:rFonts w:cs="Tahoma"/>
          <w:sz w:val="22"/>
          <w:szCs w:val="22"/>
        </w:rPr>
        <w:t>(Teng et al.)</w:t>
      </w:r>
      <w:r w:rsidRPr="00C960DC">
        <w:rPr>
          <w:sz w:val="22"/>
          <w:szCs w:val="22"/>
        </w:rPr>
        <w:fldChar w:fldCharType="end"/>
      </w:r>
      <w:r>
        <w:rPr>
          <w:sz w:val="22"/>
          <w:szCs w:val="22"/>
        </w:rPr>
        <w:t>, a</w:t>
      </w:r>
      <w:r w:rsidRPr="00C960DC">
        <w:rPr>
          <w:sz w:val="22"/>
          <w:szCs w:val="22"/>
        </w:rPr>
        <w:t xml:space="preserve"> cut of 4mm at the T9-T10 level was performed in a population of rodents. 4 groups of rats were </w:t>
      </w:r>
      <w:r>
        <w:rPr>
          <w:sz w:val="22"/>
          <w:szCs w:val="22"/>
        </w:rPr>
        <w:t>created</w:t>
      </w:r>
      <w:r w:rsidRPr="00C960DC">
        <w:rPr>
          <w:sz w:val="22"/>
          <w:szCs w:val="22"/>
        </w:rPr>
        <w:t xml:space="preserve">: (1) scaffold + neural stem cells </w:t>
      </w:r>
      <w:r>
        <w:rPr>
          <w:sz w:val="22"/>
          <w:szCs w:val="22"/>
        </w:rPr>
        <w:t>(NSCs)</w:t>
      </w:r>
      <w:r w:rsidRPr="00C960DC">
        <w:rPr>
          <w:sz w:val="22"/>
          <w:szCs w:val="22"/>
        </w:rPr>
        <w:t>, (2) scaffold alone, (3) NSCs in the SCI, and (4) lesion-control. One day postinjury (</w:t>
      </w:r>
      <w:proofErr w:type="spellStart"/>
      <w:r w:rsidRPr="00C960DC">
        <w:rPr>
          <w:sz w:val="22"/>
          <w:szCs w:val="22"/>
        </w:rPr>
        <w:t>p.i.</w:t>
      </w:r>
      <w:proofErr w:type="spellEnd"/>
      <w:r w:rsidRPr="00C960DC">
        <w:rPr>
          <w:sz w:val="22"/>
          <w:szCs w:val="22"/>
        </w:rPr>
        <w:t>) and then weekly</w:t>
      </w:r>
      <w:r>
        <w:rPr>
          <w:sz w:val="22"/>
          <w:szCs w:val="22"/>
        </w:rPr>
        <w:t xml:space="preserve"> thereafter</w:t>
      </w:r>
      <w:r w:rsidRPr="00C960DC">
        <w:rPr>
          <w:sz w:val="22"/>
          <w:szCs w:val="22"/>
        </w:rPr>
        <w:t xml:space="preserve">, behavioral assessment of the rats was performed using the open-field BBB scale. At 70 days </w:t>
      </w:r>
      <w:proofErr w:type="spellStart"/>
      <w:r w:rsidRPr="00C960DC">
        <w:rPr>
          <w:sz w:val="22"/>
          <w:szCs w:val="22"/>
        </w:rPr>
        <w:t>p.i.</w:t>
      </w:r>
      <w:proofErr w:type="spellEnd"/>
      <w:r w:rsidRPr="00C960DC">
        <w:rPr>
          <w:sz w:val="22"/>
          <w:szCs w:val="22"/>
        </w:rPr>
        <w:t xml:space="preserve">, 69% </w:t>
      </w:r>
      <w:r>
        <w:rPr>
          <w:sz w:val="22"/>
          <w:szCs w:val="22"/>
        </w:rPr>
        <w:t xml:space="preserve">of </w:t>
      </w:r>
      <w:r w:rsidRPr="00C960DC">
        <w:rPr>
          <w:sz w:val="22"/>
          <w:szCs w:val="22"/>
        </w:rPr>
        <w:t xml:space="preserve">scaffold plus cells group, 54% of scaffold alone, </w:t>
      </w:r>
      <w:r>
        <w:rPr>
          <w:sz w:val="22"/>
          <w:szCs w:val="22"/>
        </w:rPr>
        <w:t>compared to</w:t>
      </w:r>
      <w:r w:rsidRPr="00C960DC">
        <w:rPr>
          <w:sz w:val="22"/>
          <w:szCs w:val="22"/>
        </w:rPr>
        <w:t xml:space="preserve"> only 17% of cells-alone, and 33% of lesion-control groups attained a score of at least 10 (threshold of significant walking behavior).</w:t>
      </w:r>
      <w:r>
        <w:rPr>
          <w:sz w:val="22"/>
          <w:szCs w:val="22"/>
        </w:rPr>
        <w:t xml:space="preserve"> </w:t>
      </w:r>
    </w:p>
    <w:p w14:paraId="559BB261" w14:textId="77777777" w:rsidR="00904D7A" w:rsidRPr="00C37B86" w:rsidRDefault="00904D7A" w:rsidP="00904D7A">
      <w:pPr>
        <w:pStyle w:val="Heading6"/>
        <w:spacing w:before="120"/>
        <w:rPr>
          <w:b/>
          <w:bCs/>
          <w:color w:val="0072CE" w:themeColor="text2"/>
          <w:sz w:val="22"/>
          <w:szCs w:val="22"/>
        </w:rPr>
      </w:pPr>
      <w:r w:rsidRPr="00C37B86">
        <w:rPr>
          <w:b/>
          <w:bCs/>
          <w:color w:val="0072CE" w:themeColor="text2"/>
        </w:rPr>
        <w:t>Internal Decompression of the Acutely Contused Spinal Cord</w:t>
      </w:r>
    </w:p>
    <w:p w14:paraId="5117232E" w14:textId="6B3220CD" w:rsidR="00904D7A" w:rsidRDefault="00904D7A" w:rsidP="00904D7A">
      <w:pPr>
        <w:pStyle w:val="Body"/>
        <w:spacing w:line="480" w:lineRule="auto"/>
        <w:rPr>
          <w:bCs w:val="0"/>
          <w:sz w:val="22"/>
          <w:szCs w:val="22"/>
          <w:lang w:bidi="en-US"/>
        </w:rPr>
      </w:pPr>
      <w:r>
        <w:rPr>
          <w:sz w:val="22"/>
          <w:szCs w:val="22"/>
        </w:rPr>
        <w:t xml:space="preserve">In this other experiment performed by </w:t>
      </w:r>
      <w:r w:rsidRPr="00C960DC">
        <w:rPr>
          <w:bCs w:val="0"/>
          <w:noProof/>
          <w:sz w:val="22"/>
          <w:szCs w:val="22"/>
        </w:rPr>
        <w:t>Guest et al.</w:t>
      </w:r>
      <w:r>
        <w:rPr>
          <w:bCs w:val="0"/>
          <w:noProof/>
          <w:sz w:val="22"/>
          <w:szCs w:val="22"/>
        </w:rPr>
        <w:t xml:space="preserve">, two groups of animals were used: rodents and minipigs. They all went through an internal timed decompression procedure (ID) consiting in opening the pia of the spinal cord to allow the insertion of the NS scaffold. </w:t>
      </w:r>
      <w:r>
        <w:rPr>
          <w:bCs w:val="0"/>
          <w:sz w:val="22"/>
          <w:szCs w:val="22"/>
        </w:rPr>
        <w:t>During the implantation, m</w:t>
      </w:r>
      <w:r w:rsidRPr="00C960DC">
        <w:rPr>
          <w:bCs w:val="0"/>
          <w:sz w:val="22"/>
          <w:szCs w:val="22"/>
        </w:rPr>
        <w:t xml:space="preserve">onitored </w:t>
      </w:r>
      <w:r>
        <w:rPr>
          <w:bCs w:val="0"/>
          <w:sz w:val="22"/>
          <w:szCs w:val="22"/>
        </w:rPr>
        <w:t>intraspinal p</w:t>
      </w:r>
      <w:r w:rsidRPr="00C960DC">
        <w:rPr>
          <w:bCs w:val="0"/>
          <w:sz w:val="22"/>
          <w:szCs w:val="22"/>
        </w:rPr>
        <w:t>ressure, initially peaked when the scaffold was inserted</w:t>
      </w:r>
      <w:r>
        <w:rPr>
          <w:bCs w:val="0"/>
          <w:sz w:val="22"/>
          <w:szCs w:val="22"/>
        </w:rPr>
        <w:t>;</w:t>
      </w:r>
      <w:r w:rsidRPr="00C960DC">
        <w:rPr>
          <w:bCs w:val="0"/>
          <w:sz w:val="22"/>
          <w:szCs w:val="22"/>
        </w:rPr>
        <w:t xml:space="preserve"> </w:t>
      </w:r>
      <w:r>
        <w:rPr>
          <w:bCs w:val="0"/>
          <w:sz w:val="22"/>
          <w:szCs w:val="22"/>
        </w:rPr>
        <w:t>but</w:t>
      </w:r>
      <w:r w:rsidRPr="00C960DC">
        <w:rPr>
          <w:bCs w:val="0"/>
          <w:sz w:val="22"/>
          <w:szCs w:val="22"/>
        </w:rPr>
        <w:t xml:space="preserve"> sw</w:t>
      </w:r>
      <w:r>
        <w:rPr>
          <w:bCs w:val="0"/>
          <w:sz w:val="22"/>
          <w:szCs w:val="22"/>
        </w:rPr>
        <w:t>u</w:t>
      </w:r>
      <w:r w:rsidRPr="00C960DC">
        <w:rPr>
          <w:bCs w:val="0"/>
          <w:sz w:val="22"/>
          <w:szCs w:val="22"/>
        </w:rPr>
        <w:t xml:space="preserve">ng back to the normal expected range after </w:t>
      </w:r>
      <w:proofErr w:type="spellStart"/>
      <w:r w:rsidRPr="00C960DC">
        <w:rPr>
          <w:bCs w:val="0"/>
          <w:sz w:val="22"/>
          <w:szCs w:val="22"/>
        </w:rPr>
        <w:t>dural</w:t>
      </w:r>
      <w:proofErr w:type="spellEnd"/>
      <w:r w:rsidRPr="00C960DC">
        <w:rPr>
          <w:bCs w:val="0"/>
          <w:sz w:val="22"/>
          <w:szCs w:val="22"/>
        </w:rPr>
        <w:t xml:space="preserve"> closure. </w:t>
      </w:r>
      <w:r w:rsidRPr="00C960DC">
        <w:rPr>
          <w:bCs w:val="0"/>
          <w:sz w:val="22"/>
          <w:szCs w:val="22"/>
          <w:lang w:bidi="en-US"/>
        </w:rPr>
        <w:t>ID + scaffold reported a decrease in cavity volume (86%) and an increase of preserved tissue width (44%) relative to the untreated animal group. Compared to the control group, scaffold implanted animals had an increase of 0.6 mm</w:t>
      </w:r>
      <w:r w:rsidRPr="00C960DC">
        <w:rPr>
          <w:bCs w:val="0"/>
          <w:sz w:val="22"/>
          <w:szCs w:val="22"/>
          <w:vertAlign w:val="superscript"/>
          <w:lang w:bidi="en-US"/>
        </w:rPr>
        <w:t>3</w:t>
      </w:r>
      <w:r w:rsidRPr="00C960DC">
        <w:rPr>
          <w:bCs w:val="0"/>
          <w:sz w:val="22"/>
          <w:szCs w:val="22"/>
          <w:lang w:bidi="en-US"/>
        </w:rPr>
        <w:t xml:space="preserve"> in white matter width and 2mm</w:t>
      </w:r>
      <w:r w:rsidRPr="00C960DC">
        <w:rPr>
          <w:bCs w:val="0"/>
          <w:sz w:val="22"/>
          <w:szCs w:val="22"/>
          <w:vertAlign w:val="superscript"/>
          <w:lang w:bidi="en-US"/>
        </w:rPr>
        <w:t>3</w:t>
      </w:r>
      <w:r w:rsidRPr="00C960DC">
        <w:rPr>
          <w:bCs w:val="0"/>
          <w:sz w:val="22"/>
          <w:szCs w:val="22"/>
          <w:lang w:bidi="en-US"/>
        </w:rPr>
        <w:t xml:space="preserve"> remodeled volume tissue. </w:t>
      </w:r>
      <w:r>
        <w:rPr>
          <w:bCs w:val="0"/>
          <w:sz w:val="22"/>
          <w:szCs w:val="22"/>
          <w:lang w:bidi="en-US"/>
        </w:rPr>
        <w:t>Th</w:t>
      </w:r>
      <w:r w:rsidR="007E626B">
        <w:rPr>
          <w:bCs w:val="0"/>
          <w:sz w:val="22"/>
          <w:szCs w:val="22"/>
          <w:lang w:bidi="en-US"/>
        </w:rPr>
        <w:t>e</w:t>
      </w:r>
      <w:r>
        <w:rPr>
          <w:bCs w:val="0"/>
          <w:sz w:val="22"/>
          <w:szCs w:val="22"/>
          <w:lang w:bidi="en-US"/>
        </w:rPr>
        <w:t xml:space="preserve"> PLGA scaffold degraded over 4-8 weeks. The </w:t>
      </w:r>
      <w:r w:rsidRPr="00C960DC">
        <w:rPr>
          <w:bCs w:val="0"/>
          <w:sz w:val="22"/>
          <w:szCs w:val="22"/>
          <w:lang w:bidi="en-US"/>
        </w:rPr>
        <w:t>newly formed tissues</w:t>
      </w:r>
      <w:r>
        <w:rPr>
          <w:bCs w:val="0"/>
          <w:sz w:val="22"/>
          <w:szCs w:val="22"/>
          <w:lang w:bidi="en-US"/>
        </w:rPr>
        <w:t xml:space="preserve"> </w:t>
      </w:r>
      <w:r w:rsidRPr="00C960DC">
        <w:rPr>
          <w:bCs w:val="0"/>
          <w:sz w:val="22"/>
          <w:szCs w:val="22"/>
          <w:lang w:bidi="en-US"/>
        </w:rPr>
        <w:t xml:space="preserve">were </w:t>
      </w:r>
      <w:r w:rsidRPr="00C960DC">
        <w:rPr>
          <w:bCs w:val="0"/>
          <w:sz w:val="22"/>
          <w:szCs w:val="22"/>
          <w:lang w:bidi="en-US"/>
        </w:rPr>
        <w:lastRenderedPageBreak/>
        <w:t xml:space="preserve">analyzed by immunofluorescent labeling </w:t>
      </w:r>
      <w:r>
        <w:rPr>
          <w:bCs w:val="0"/>
          <w:sz w:val="22"/>
          <w:szCs w:val="22"/>
          <w:lang w:bidi="en-US"/>
        </w:rPr>
        <w:t>for laminin-1 and detected</w:t>
      </w:r>
      <w:r w:rsidRPr="00C960DC">
        <w:rPr>
          <w:bCs w:val="0"/>
          <w:sz w:val="22"/>
          <w:szCs w:val="22"/>
          <w:lang w:bidi="en-US"/>
        </w:rPr>
        <w:t xml:space="preserve"> </w:t>
      </w:r>
      <w:r>
        <w:rPr>
          <w:bCs w:val="0"/>
          <w:sz w:val="22"/>
          <w:szCs w:val="22"/>
          <w:lang w:bidi="en-US"/>
        </w:rPr>
        <w:t xml:space="preserve">regenerating axons entering </w:t>
      </w:r>
      <w:r w:rsidRPr="00C960DC">
        <w:rPr>
          <w:bCs w:val="0"/>
          <w:sz w:val="22"/>
          <w:szCs w:val="22"/>
          <w:lang w:bidi="en-US"/>
        </w:rPr>
        <w:t>lamin</w:t>
      </w:r>
      <w:r>
        <w:rPr>
          <w:bCs w:val="0"/>
          <w:sz w:val="22"/>
          <w:szCs w:val="22"/>
          <w:lang w:bidi="en-US"/>
        </w:rPr>
        <w:t>in</w:t>
      </w:r>
      <w:r w:rsidRPr="00C960DC">
        <w:rPr>
          <w:bCs w:val="0"/>
          <w:sz w:val="22"/>
          <w:szCs w:val="22"/>
          <w:lang w:bidi="en-US"/>
        </w:rPr>
        <w:t>-</w:t>
      </w:r>
      <w:r>
        <w:rPr>
          <w:bCs w:val="0"/>
          <w:sz w:val="22"/>
          <w:szCs w:val="22"/>
          <w:lang w:bidi="en-US"/>
        </w:rPr>
        <w:t xml:space="preserve">rich newly formed tissue. GFAP </w:t>
      </w:r>
      <w:r w:rsidR="007E626B">
        <w:rPr>
          <w:bCs w:val="0"/>
          <w:sz w:val="22"/>
          <w:szCs w:val="22"/>
          <w:lang w:bidi="en-US"/>
        </w:rPr>
        <w:t xml:space="preserve">and </w:t>
      </w:r>
      <w:r w:rsidR="007E626B">
        <w:rPr>
          <w:bCs w:val="0"/>
          <w:sz w:val="22"/>
          <w:szCs w:val="22"/>
          <w:lang w:bidi="en-US"/>
        </w:rPr>
        <w:t xml:space="preserve">myelin </w:t>
      </w:r>
      <w:r w:rsidR="007E626B" w:rsidRPr="00C960DC">
        <w:rPr>
          <w:bCs w:val="0"/>
          <w:sz w:val="22"/>
          <w:szCs w:val="22"/>
          <w:lang w:bidi="en-US"/>
        </w:rPr>
        <w:t xml:space="preserve">P0 </w:t>
      </w:r>
      <w:r w:rsidR="007E626B">
        <w:rPr>
          <w:bCs w:val="0"/>
          <w:sz w:val="22"/>
          <w:szCs w:val="22"/>
          <w:lang w:bidi="en-US"/>
        </w:rPr>
        <w:t>protein</w:t>
      </w:r>
      <w:r w:rsidR="007E626B">
        <w:rPr>
          <w:bCs w:val="0"/>
          <w:sz w:val="22"/>
          <w:szCs w:val="22"/>
          <w:lang w:bidi="en-US"/>
        </w:rPr>
        <w:t xml:space="preserve"> </w:t>
      </w:r>
      <w:r>
        <w:rPr>
          <w:bCs w:val="0"/>
          <w:sz w:val="22"/>
          <w:szCs w:val="22"/>
          <w:lang w:bidi="en-US"/>
        </w:rPr>
        <w:t>staining</w:t>
      </w:r>
      <w:r w:rsidR="007E626B">
        <w:rPr>
          <w:bCs w:val="0"/>
          <w:sz w:val="22"/>
          <w:szCs w:val="22"/>
          <w:lang w:bidi="en-US"/>
        </w:rPr>
        <w:t xml:space="preserve"> </w:t>
      </w:r>
      <w:r w:rsidRPr="00C960DC">
        <w:rPr>
          <w:bCs w:val="0"/>
          <w:sz w:val="22"/>
          <w:szCs w:val="22"/>
          <w:lang w:bidi="en-US"/>
        </w:rPr>
        <w:t>indicat</w:t>
      </w:r>
      <w:r>
        <w:rPr>
          <w:bCs w:val="0"/>
          <w:sz w:val="22"/>
          <w:szCs w:val="22"/>
          <w:lang w:bidi="en-US"/>
        </w:rPr>
        <w:t>ed reactive astrocyte penetrating into scaffold tissue</w:t>
      </w:r>
      <w:r w:rsidR="007E626B">
        <w:rPr>
          <w:bCs w:val="0"/>
          <w:sz w:val="22"/>
          <w:szCs w:val="22"/>
          <w:lang w:bidi="en-US"/>
        </w:rPr>
        <w:t>, and a</w:t>
      </w:r>
      <w:r w:rsidRPr="00C960DC">
        <w:rPr>
          <w:bCs w:val="0"/>
          <w:sz w:val="22"/>
          <w:szCs w:val="22"/>
          <w:lang w:bidi="en-US"/>
        </w:rPr>
        <w:t>fter scaffold degradation</w:t>
      </w:r>
      <w:r>
        <w:rPr>
          <w:bCs w:val="0"/>
          <w:sz w:val="22"/>
          <w:szCs w:val="22"/>
          <w:lang w:bidi="en-US"/>
        </w:rPr>
        <w:t xml:space="preserve">, </w:t>
      </w:r>
      <w:r w:rsidRPr="00C960DC">
        <w:rPr>
          <w:bCs w:val="0"/>
          <w:sz w:val="22"/>
          <w:szCs w:val="22"/>
          <w:lang w:bidi="en-US"/>
        </w:rPr>
        <w:t xml:space="preserve">Schwan cell extensively remyelinating </w:t>
      </w:r>
      <w:r>
        <w:rPr>
          <w:bCs w:val="0"/>
          <w:sz w:val="22"/>
          <w:szCs w:val="22"/>
          <w:lang w:bidi="en-US"/>
        </w:rPr>
        <w:t>these</w:t>
      </w:r>
      <w:r w:rsidRPr="00C960DC">
        <w:rPr>
          <w:bCs w:val="0"/>
          <w:sz w:val="22"/>
          <w:szCs w:val="22"/>
          <w:lang w:bidi="en-US"/>
        </w:rPr>
        <w:t xml:space="preserve"> tissue</w:t>
      </w:r>
      <w:r>
        <w:rPr>
          <w:bCs w:val="0"/>
          <w:sz w:val="22"/>
          <w:szCs w:val="22"/>
          <w:lang w:bidi="en-US"/>
        </w:rPr>
        <w:t>s (axial sections)</w:t>
      </w:r>
      <w:r w:rsidRPr="00C960DC">
        <w:rPr>
          <w:bCs w:val="0"/>
          <w:sz w:val="22"/>
          <w:szCs w:val="22"/>
          <w:lang w:bidi="en-US"/>
        </w:rPr>
        <w:t>.</w:t>
      </w:r>
      <w:r>
        <w:rPr>
          <w:bCs w:val="0"/>
          <w:sz w:val="22"/>
          <w:szCs w:val="22"/>
          <w:lang w:bidi="en-US"/>
        </w:rPr>
        <w:t xml:space="preserve"> </w:t>
      </w:r>
    </w:p>
    <w:p w14:paraId="7FAD83C8" w14:textId="77777777" w:rsidR="00904D7A" w:rsidRPr="003219EE" w:rsidRDefault="00904D7A" w:rsidP="00904D7A">
      <w:pPr>
        <w:pStyle w:val="Heading6"/>
        <w:spacing w:before="120"/>
        <w:rPr>
          <w:b/>
          <w:bCs/>
          <w:color w:val="0072CE" w:themeColor="text2"/>
          <w:sz w:val="22"/>
          <w:szCs w:val="22"/>
          <w:lang w:bidi="en-US"/>
        </w:rPr>
      </w:pPr>
      <w:r w:rsidRPr="003219EE">
        <w:rPr>
          <w:b/>
          <w:bCs/>
          <w:color w:val="0072CE" w:themeColor="text2"/>
        </w:rPr>
        <w:t>Human Embryonic Stem Cell-Derived Oligodendrocyte Progenitor Cells</w:t>
      </w:r>
    </w:p>
    <w:p w14:paraId="724488CE" w14:textId="061CA46E" w:rsidR="00904D7A" w:rsidRPr="0034482B" w:rsidRDefault="00904D7A" w:rsidP="00904D7A">
      <w:pPr>
        <w:pStyle w:val="Body"/>
        <w:spacing w:line="480" w:lineRule="auto"/>
        <w:rPr>
          <w:bCs w:val="0"/>
          <w:sz w:val="22"/>
          <w:szCs w:val="22"/>
        </w:rPr>
      </w:pPr>
      <w:r>
        <w:rPr>
          <w:bCs w:val="0"/>
          <w:sz w:val="22"/>
          <w:szCs w:val="22"/>
        </w:rPr>
        <w:t xml:space="preserve">For this research, </w:t>
      </w:r>
      <w:r w:rsidRPr="00C960DC">
        <w:rPr>
          <w:sz w:val="22"/>
          <w:szCs w:val="22"/>
        </w:rPr>
        <w:fldChar w:fldCharType="begin"/>
      </w:r>
      <w:r w:rsidRPr="00C960DC">
        <w:rPr>
          <w:sz w:val="22"/>
          <w:szCs w:val="22"/>
        </w:rPr>
        <w:instrText xml:space="preserve"> ADDIN ZOTERO_ITEM CSL_CITATION {"citationID":"65OlPjMq","properties":{"formattedCitation":"(Manley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Pr="00C960DC">
        <w:rPr>
          <w:sz w:val="22"/>
          <w:szCs w:val="22"/>
        </w:rPr>
        <w:fldChar w:fldCharType="separate"/>
      </w:r>
      <w:r w:rsidRPr="00C960DC">
        <w:rPr>
          <w:noProof/>
          <w:sz w:val="22"/>
          <w:szCs w:val="22"/>
        </w:rPr>
        <w:t>(Manley et al.)</w:t>
      </w:r>
      <w:r w:rsidRPr="00C960DC">
        <w:rPr>
          <w:sz w:val="22"/>
          <w:szCs w:val="22"/>
        </w:rPr>
        <w:fldChar w:fldCharType="end"/>
      </w:r>
      <w:r>
        <w:rPr>
          <w:sz w:val="22"/>
          <w:szCs w:val="22"/>
        </w:rPr>
        <w:t xml:space="preserve"> injected </w:t>
      </w:r>
      <w:r w:rsidRPr="00C960DC">
        <w:rPr>
          <w:sz w:val="22"/>
          <w:szCs w:val="22"/>
        </w:rPr>
        <w:t>OPC1s (2.4 x 10</w:t>
      </w:r>
      <w:r w:rsidRPr="00C960DC">
        <w:rPr>
          <w:sz w:val="22"/>
          <w:szCs w:val="22"/>
          <w:vertAlign w:val="superscript"/>
        </w:rPr>
        <w:t>5</w:t>
      </w:r>
      <w:r w:rsidRPr="00C960DC">
        <w:rPr>
          <w:sz w:val="22"/>
          <w:szCs w:val="22"/>
        </w:rPr>
        <w:t xml:space="preserve"> cells per rat)</w:t>
      </w:r>
      <w:r>
        <w:rPr>
          <w:sz w:val="22"/>
          <w:szCs w:val="22"/>
        </w:rPr>
        <w:t xml:space="preserve"> </w:t>
      </w:r>
      <w:r w:rsidRPr="00C960DC">
        <w:rPr>
          <w:sz w:val="22"/>
          <w:szCs w:val="22"/>
        </w:rPr>
        <w:t>directly into the spinal cord</w:t>
      </w:r>
      <w:r>
        <w:rPr>
          <w:sz w:val="22"/>
          <w:szCs w:val="22"/>
        </w:rPr>
        <w:t>,</w:t>
      </w:r>
      <w:r w:rsidRPr="00C960DC">
        <w:rPr>
          <w:sz w:val="22"/>
          <w:szCs w:val="22"/>
        </w:rPr>
        <w:t xml:space="preserve"> close to the injury site</w:t>
      </w:r>
      <w:r>
        <w:rPr>
          <w:sz w:val="22"/>
          <w:szCs w:val="22"/>
        </w:rPr>
        <w:t xml:space="preserve">  of rats subjected to an SCI at level C5.</w:t>
      </w:r>
      <w:r w:rsidRPr="004B5EE8">
        <w:rPr>
          <w:sz w:val="22"/>
          <w:szCs w:val="22"/>
        </w:rPr>
        <w:t xml:space="preserve"> </w:t>
      </w:r>
      <w:r w:rsidRPr="00C960DC">
        <w:rPr>
          <w:sz w:val="22"/>
          <w:szCs w:val="22"/>
        </w:rPr>
        <w:t xml:space="preserve">Assessment of the locomotor performance was </w:t>
      </w:r>
      <w:r>
        <w:rPr>
          <w:sz w:val="22"/>
          <w:szCs w:val="22"/>
        </w:rPr>
        <w:t>measured</w:t>
      </w:r>
      <w:r w:rsidRPr="00C960DC">
        <w:rPr>
          <w:sz w:val="22"/>
          <w:szCs w:val="22"/>
        </w:rPr>
        <w:t xml:space="preserve"> </w:t>
      </w:r>
      <w:r>
        <w:rPr>
          <w:sz w:val="22"/>
          <w:szCs w:val="22"/>
        </w:rPr>
        <w:t xml:space="preserve">using the </w:t>
      </w:r>
      <w:proofErr w:type="spellStart"/>
      <w:r>
        <w:rPr>
          <w:sz w:val="22"/>
          <w:szCs w:val="22"/>
        </w:rPr>
        <w:t>TreadScan</w:t>
      </w:r>
      <w:proofErr w:type="spellEnd"/>
      <w:r>
        <w:rPr>
          <w:sz w:val="22"/>
          <w:szCs w:val="22"/>
        </w:rPr>
        <w:t xml:space="preserve"> system; </w:t>
      </w:r>
      <w:r w:rsidRPr="00C960DC">
        <w:rPr>
          <w:sz w:val="22"/>
          <w:szCs w:val="22"/>
        </w:rPr>
        <w:t>prior and at 1,2- and 4-months</w:t>
      </w:r>
      <w:r>
        <w:rPr>
          <w:sz w:val="22"/>
          <w:szCs w:val="22"/>
        </w:rPr>
        <w:t xml:space="preserve"> post injury</w:t>
      </w:r>
      <w:r w:rsidRPr="00C960DC">
        <w:rPr>
          <w:sz w:val="22"/>
          <w:szCs w:val="22"/>
        </w:rPr>
        <w:t>. Compared to animals treated with Hank’s balanced salt solution, OPC1 animals exhibited the greatest score improvements</w:t>
      </w:r>
      <w:r>
        <w:rPr>
          <w:sz w:val="22"/>
          <w:szCs w:val="22"/>
        </w:rPr>
        <w:t xml:space="preserve"> closely matching the uninjured animals. And OPC1 treatment resulted in a significant reduction to no parenchymal cavitation at the injury site, and treated animals exhibited myelinated axons. H&amp;E </w:t>
      </w:r>
      <w:proofErr w:type="spellStart"/>
      <w:r>
        <w:rPr>
          <w:sz w:val="22"/>
          <w:szCs w:val="22"/>
        </w:rPr>
        <w:t>staning</w:t>
      </w:r>
      <w:proofErr w:type="spellEnd"/>
      <w:r>
        <w:rPr>
          <w:sz w:val="22"/>
          <w:szCs w:val="22"/>
        </w:rPr>
        <w:t xml:space="preserve"> and quantification of </w:t>
      </w:r>
      <w:proofErr w:type="spellStart"/>
      <w:r>
        <w:rPr>
          <w:sz w:val="22"/>
          <w:szCs w:val="22"/>
        </w:rPr>
        <w:t>hALU</w:t>
      </w:r>
      <w:proofErr w:type="spellEnd"/>
      <w:r>
        <w:rPr>
          <w:sz w:val="22"/>
          <w:szCs w:val="22"/>
        </w:rPr>
        <w:t xml:space="preserve"> by PCR showed that OPC1 cells were located in the spinal cord within and around the injury site (2 days, 3-, 6-, and 9-months post treatment); no OPC1s migration occurred outside of the CNS parenchyma.</w:t>
      </w:r>
      <w:r w:rsidR="000B70B8">
        <w:rPr>
          <w:bCs w:val="0"/>
          <w:sz w:val="22"/>
          <w:szCs w:val="22"/>
        </w:rPr>
        <w:t xml:space="preserve"> </w:t>
      </w:r>
      <w:r w:rsidRPr="00C960DC">
        <w:rPr>
          <w:bCs w:val="0"/>
          <w:sz w:val="22"/>
          <w:szCs w:val="22"/>
          <w:lang w:bidi="en-US"/>
        </w:rPr>
        <w:t>In vitro, proteins secreted by OPC1s involved in axonal growth (</w:t>
      </w:r>
      <w:proofErr w:type="spellStart"/>
      <w:r w:rsidRPr="00C960DC">
        <w:rPr>
          <w:bCs w:val="0"/>
          <w:sz w:val="22"/>
          <w:szCs w:val="22"/>
          <w:lang w:bidi="en-US"/>
        </w:rPr>
        <w:t>clusterin</w:t>
      </w:r>
      <w:proofErr w:type="spellEnd"/>
      <w:r w:rsidRPr="00C960DC">
        <w:rPr>
          <w:bCs w:val="0"/>
          <w:sz w:val="22"/>
          <w:szCs w:val="22"/>
          <w:lang w:bidi="en-US"/>
        </w:rPr>
        <w:t>), neural repair (MCP-1), and suppression of apoptosis (</w:t>
      </w:r>
      <w:proofErr w:type="spellStart"/>
      <w:r w:rsidRPr="00C960DC">
        <w:rPr>
          <w:bCs w:val="0"/>
          <w:sz w:val="22"/>
          <w:szCs w:val="22"/>
          <w:lang w:bidi="en-US"/>
        </w:rPr>
        <w:t>apoE</w:t>
      </w:r>
      <w:proofErr w:type="spellEnd"/>
      <w:r w:rsidRPr="00C960DC">
        <w:rPr>
          <w:bCs w:val="0"/>
          <w:sz w:val="22"/>
          <w:szCs w:val="22"/>
          <w:lang w:bidi="en-US"/>
        </w:rPr>
        <w:t xml:space="preserve">,  TIMP1 or 2) were detected by Luminex assay at high levels (see supplementary Table 2 in </w:t>
      </w:r>
      <w:r w:rsidRPr="00C960DC">
        <w:rPr>
          <w:bCs w:val="0"/>
          <w:sz w:val="22"/>
          <w:szCs w:val="22"/>
          <w:lang w:bidi="en-US"/>
        </w:rPr>
        <w:fldChar w:fldCharType="begin"/>
      </w:r>
      <w:r w:rsidRPr="00C960DC">
        <w:rPr>
          <w:bCs w:val="0"/>
          <w:sz w:val="22"/>
          <w:szCs w:val="22"/>
          <w:lang w:bidi="en-US"/>
        </w:rPr>
        <w:instrText xml:space="preserve"> ADDIN ZOTERO_ITEM CSL_CITATION {"citationID":"iRSlIM6d","properties":{"formattedCitation":"(Priest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Pr="00C960DC">
        <w:rPr>
          <w:bCs w:val="0"/>
          <w:sz w:val="22"/>
          <w:szCs w:val="22"/>
          <w:lang w:bidi="en-US"/>
        </w:rPr>
        <w:fldChar w:fldCharType="separate"/>
      </w:r>
      <w:r w:rsidRPr="00C960DC">
        <w:rPr>
          <w:bCs w:val="0"/>
          <w:noProof/>
          <w:sz w:val="22"/>
          <w:szCs w:val="22"/>
          <w:lang w:bidi="en-US"/>
        </w:rPr>
        <w:t>(Priest et al.)</w:t>
      </w:r>
      <w:r w:rsidRPr="00C960DC">
        <w:rPr>
          <w:bCs w:val="0"/>
          <w:sz w:val="22"/>
          <w:szCs w:val="22"/>
          <w:lang w:bidi="en-US"/>
        </w:rPr>
        <w:fldChar w:fldCharType="end"/>
      </w:r>
      <w:r w:rsidRPr="00C960DC">
        <w:rPr>
          <w:bCs w:val="0"/>
          <w:sz w:val="22"/>
          <w:szCs w:val="22"/>
          <w:lang w:bidi="en-US"/>
        </w:rPr>
        <w:t>).</w:t>
      </w:r>
      <w:r>
        <w:rPr>
          <w:bCs w:val="0"/>
          <w:sz w:val="22"/>
          <w:szCs w:val="22"/>
          <w:lang w:bidi="en-US"/>
        </w:rPr>
        <w:t xml:space="preserve"> In addition, a variety of transcription factors involved in neurogenesis; Olig1, PDGFR</w:t>
      </w:r>
      <w:r>
        <w:rPr>
          <w:bCs w:val="0"/>
          <w:sz w:val="22"/>
          <w:szCs w:val="22"/>
          <w:lang w:bidi="en-US"/>
        </w:rPr>
        <w:sym w:font="Symbol" w:char="F061"/>
      </w:r>
      <w:r>
        <w:rPr>
          <w:bCs w:val="0"/>
          <w:sz w:val="22"/>
          <w:szCs w:val="22"/>
          <w:lang w:bidi="en-US"/>
        </w:rPr>
        <w:t xml:space="preserve">, </w:t>
      </w:r>
      <w:proofErr w:type="spellStart"/>
      <w:r>
        <w:rPr>
          <w:bCs w:val="0"/>
          <w:sz w:val="22"/>
          <w:szCs w:val="22"/>
          <w:lang w:bidi="en-US"/>
        </w:rPr>
        <w:t>Nestin</w:t>
      </w:r>
      <w:proofErr w:type="spellEnd"/>
      <w:r>
        <w:rPr>
          <w:bCs w:val="0"/>
          <w:sz w:val="22"/>
          <w:szCs w:val="22"/>
          <w:lang w:bidi="en-US"/>
        </w:rPr>
        <w:t>, NG2; were highly expressed (&gt;70% marker positive).</w:t>
      </w:r>
    </w:p>
    <w:p w14:paraId="4A4135E1" w14:textId="77777777" w:rsidR="00904D7A" w:rsidRPr="00C37B86" w:rsidRDefault="00904D7A" w:rsidP="00904D7A">
      <w:pPr>
        <w:pStyle w:val="Body"/>
        <w:spacing w:line="480" w:lineRule="auto"/>
        <w:rPr>
          <w:b/>
          <w:bCs w:val="0"/>
          <w:lang w:bidi="en-US"/>
        </w:rPr>
      </w:pPr>
      <w:r w:rsidRPr="00C37B86">
        <w:rPr>
          <w:b/>
          <w:bCs w:val="0"/>
        </w:rPr>
        <w:t>Validation</w:t>
      </w:r>
    </w:p>
    <w:p w14:paraId="42BCDA12" w14:textId="13DCC829" w:rsidR="00904D7A" w:rsidRPr="00C960DC" w:rsidRDefault="00904D7A" w:rsidP="00904D7A">
      <w:pPr>
        <w:pStyle w:val="Body"/>
        <w:numPr>
          <w:ilvl w:val="0"/>
          <w:numId w:val="42"/>
        </w:numPr>
        <w:spacing w:line="480" w:lineRule="auto"/>
        <w:rPr>
          <w:sz w:val="22"/>
          <w:szCs w:val="22"/>
        </w:rPr>
      </w:pPr>
      <w:proofErr w:type="spellStart"/>
      <w:r w:rsidRPr="00C960DC">
        <w:rPr>
          <w:sz w:val="22"/>
          <w:szCs w:val="22"/>
        </w:rPr>
        <w:t>InVivo</w:t>
      </w:r>
      <w:proofErr w:type="spellEnd"/>
      <w:r w:rsidRPr="00C960DC">
        <w:rPr>
          <w:sz w:val="22"/>
          <w:szCs w:val="22"/>
        </w:rPr>
        <w:t xml:space="preserve"> </w:t>
      </w:r>
      <w:r>
        <w:rPr>
          <w:sz w:val="22"/>
          <w:szCs w:val="22"/>
        </w:rPr>
        <w:t>T</w:t>
      </w:r>
      <w:r w:rsidRPr="00C960DC">
        <w:rPr>
          <w:sz w:val="22"/>
          <w:szCs w:val="22"/>
        </w:rPr>
        <w:t xml:space="preserve">herapeutics has completed its first clinical trial in 2015, and since then has an on-going second clinical trial (INSPIRE 2.0). In INSPIRE 2.0, 19 patients with nonpenetrating SCI with a visible contusion on MRI, AIS A scale, neurological level of injury at T2-T12 underwent NSS implantation. These patients had follow-up MRIs to assess for presence or not of cyst formation. 7 of 16 had an improvement exceeding historical benchmarks (AIS grade A to B or C at 6 month). 4 patients </w:t>
      </w:r>
      <w:r>
        <w:rPr>
          <w:sz w:val="22"/>
          <w:szCs w:val="22"/>
        </w:rPr>
        <w:t xml:space="preserve">(25%) </w:t>
      </w:r>
      <w:r w:rsidRPr="00C960DC">
        <w:rPr>
          <w:sz w:val="22"/>
          <w:szCs w:val="22"/>
        </w:rPr>
        <w:t xml:space="preserve">had an improvement in motor score of 1 to 18 point by 24 months. Bowel and </w:t>
      </w:r>
      <w:r w:rsidRPr="00C960DC">
        <w:rPr>
          <w:sz w:val="22"/>
          <w:szCs w:val="22"/>
        </w:rPr>
        <w:lastRenderedPageBreak/>
        <w:t xml:space="preserve">bladder functions were improved in all 6 responders. And finally no ADEs were reported </w:t>
      </w:r>
      <w:r w:rsidRPr="00C960DC">
        <w:rPr>
          <w:sz w:val="22"/>
          <w:szCs w:val="22"/>
        </w:rPr>
        <w:fldChar w:fldCharType="begin"/>
      </w:r>
      <w:r w:rsidRPr="00C960DC">
        <w:rPr>
          <w:sz w:val="22"/>
          <w:szCs w:val="22"/>
        </w:rPr>
        <w:instrText xml:space="preserve"> ADDIN ZOTERO_ITEM CSL_CITATION {"citationID":"auNEBlzi","properties":{"formattedCitation":"(Kim et al.)","plainCitation":"(Kim et al.)","noteIndex":0},"citationItems":[{"id":4564,"uris":["http://zotero.org/users/7286058/items/SM4ZDDKI"],"itemData":{"id":4564,"type":"article-journal","abstract":"Based on 6-month data from the InVivo Study of Probable Benefit of the Neuro-Spinal Scaffold for Safety and Neurological Recovery in Patients with Complete Thoracic Spinal Cord Injury (INSPIRE) study (NCT02138110), acute implantation of an investigational bioresorbable polymer device (Neuro-Spinal Scaffold [NSS]) appeared to be safe in patients with complete thoracic spinal cord injury (SCI) and was associated with an ASIA Impairment Scale (AIS) conversion rate that exceeded historical controls.","container-title":"Neurosurgery","DOI":"10.1227/neu.0000000000001932","ISSN":"0148-396X","issue":"6","journalAbbreviation":"Neurosurgery","note":"PMID: 35442254\nPMCID: PMC9067089","page":"668-675","source":"PubMed Central","title":"Acute Implantation of a Bioresorbable Polymer Scaffold in Patients With Complete Thoracic Spinal Cord Injury: 24-Month Follow-up From the INSPIRE Study","title-short":"Acute Implantation of a Bioresorbable Polymer Scaffold in Patients With Complete Thoracic Spinal Cord Injury","URL":"https://www.ncbi.nlm.nih.gov/pmc/articles/PMC9067089/","volume":"90","author":[{"family":"Kim","given":"Kee D."},{"family":"Lee","given":"K. Stuart"},{"family":"Coric","given":"Domagoj"},{"family":"Harrop","given":"James S."},{"family":"Theodore","given":"Nicholas"},{"family":"Toselli","given":"Richard M."}],"accessed":{"date-parts":[["2022",10,22]]},"issued":{"date-parts":[["2022",6]]}}}],"schema":"https://github.com/citation-style-language/schema/raw/master/csl-citation.json"} </w:instrText>
      </w:r>
      <w:r w:rsidRPr="00C960DC">
        <w:rPr>
          <w:sz w:val="22"/>
          <w:szCs w:val="22"/>
        </w:rPr>
        <w:fldChar w:fldCharType="separate"/>
      </w:r>
      <w:r w:rsidRPr="00C960DC">
        <w:rPr>
          <w:noProof/>
          <w:sz w:val="22"/>
          <w:szCs w:val="22"/>
        </w:rPr>
        <w:t>(Kim et al.)</w:t>
      </w:r>
      <w:r w:rsidRPr="00C960DC">
        <w:rPr>
          <w:sz w:val="22"/>
          <w:szCs w:val="22"/>
        </w:rPr>
        <w:fldChar w:fldCharType="end"/>
      </w:r>
      <w:r w:rsidRPr="00C960DC">
        <w:rPr>
          <w:sz w:val="22"/>
          <w:szCs w:val="22"/>
        </w:rPr>
        <w:t xml:space="preserve">. </w:t>
      </w:r>
    </w:p>
    <w:p w14:paraId="6206BC81" w14:textId="77777777" w:rsidR="00904D7A" w:rsidRPr="00FC3DC5" w:rsidRDefault="00904D7A" w:rsidP="00904D7A">
      <w:pPr>
        <w:pStyle w:val="Body"/>
        <w:numPr>
          <w:ilvl w:val="0"/>
          <w:numId w:val="42"/>
        </w:numPr>
        <w:spacing w:line="480" w:lineRule="auto"/>
        <w:rPr>
          <w:sz w:val="22"/>
          <w:szCs w:val="22"/>
        </w:rPr>
      </w:pPr>
      <w:r w:rsidRPr="00C960DC">
        <w:rPr>
          <w:sz w:val="22"/>
          <w:szCs w:val="22"/>
        </w:rPr>
        <w:t xml:space="preserve">Lineage </w:t>
      </w:r>
      <w:r>
        <w:rPr>
          <w:sz w:val="22"/>
          <w:szCs w:val="22"/>
        </w:rPr>
        <w:t>T</w:t>
      </w:r>
      <w:r w:rsidRPr="00C960DC">
        <w:rPr>
          <w:sz w:val="22"/>
          <w:szCs w:val="22"/>
        </w:rPr>
        <w:t xml:space="preserve">herapeutic </w:t>
      </w:r>
      <w:r>
        <w:rPr>
          <w:sz w:val="22"/>
          <w:szCs w:val="22"/>
        </w:rPr>
        <w:t>has</w:t>
      </w:r>
      <w:r w:rsidRPr="00C960DC">
        <w:rPr>
          <w:sz w:val="22"/>
          <w:szCs w:val="22"/>
        </w:rPr>
        <w:t xml:space="preserve"> completed 2 clinical trials. In the most recent (Phase 1/2a dose escalation trial), 25 patients with C4-7 AIS grade A or B, received different doses of OPC1 (2 x 10</w:t>
      </w:r>
      <w:r w:rsidRPr="00C960DC">
        <w:rPr>
          <w:sz w:val="22"/>
          <w:szCs w:val="22"/>
          <w:vertAlign w:val="superscript"/>
        </w:rPr>
        <w:t>6</w:t>
      </w:r>
      <w:r w:rsidRPr="00C960DC">
        <w:rPr>
          <w:sz w:val="22"/>
          <w:szCs w:val="22"/>
        </w:rPr>
        <w:t>, 1 x 10</w:t>
      </w:r>
      <w:r w:rsidRPr="00C960DC">
        <w:rPr>
          <w:sz w:val="22"/>
          <w:szCs w:val="22"/>
          <w:vertAlign w:val="superscript"/>
        </w:rPr>
        <w:t xml:space="preserve">7 </w:t>
      </w:r>
      <w:r w:rsidRPr="00C960DC">
        <w:rPr>
          <w:sz w:val="22"/>
          <w:szCs w:val="22"/>
        </w:rPr>
        <w:t>or 2 x 10</w:t>
      </w:r>
      <w:r w:rsidRPr="00C960DC">
        <w:rPr>
          <w:sz w:val="22"/>
          <w:szCs w:val="22"/>
          <w:vertAlign w:val="superscript"/>
        </w:rPr>
        <w:t>7</w:t>
      </w:r>
      <w:r w:rsidRPr="00C960DC">
        <w:rPr>
          <w:sz w:val="22"/>
          <w:szCs w:val="22"/>
        </w:rPr>
        <w:t>). At -</w:t>
      </w:r>
      <w:r>
        <w:rPr>
          <w:sz w:val="22"/>
          <w:szCs w:val="22"/>
        </w:rPr>
        <w:t>1-</w:t>
      </w:r>
      <w:r w:rsidRPr="00C960DC">
        <w:rPr>
          <w:sz w:val="22"/>
          <w:szCs w:val="22"/>
        </w:rPr>
        <w:t>year follow-up, 21/22 (96%) and 7/22 (32%), recovered 2 or more levels of neurological function on at least one side of their body. The only AEs reported such as urinary tract infections, muscle spasms, or neuropathic pain are commonly reported SCI complications, none of SAEs were related to OPC1</w:t>
      </w:r>
      <w:r>
        <w:rPr>
          <w:sz w:val="22"/>
          <w:szCs w:val="22"/>
        </w:rPr>
        <w:t xml:space="preserve"> </w:t>
      </w:r>
      <w:r>
        <w:rPr>
          <w:sz w:val="22"/>
          <w:szCs w:val="22"/>
        </w:rPr>
        <w:fldChar w:fldCharType="begin"/>
      </w:r>
      <w:r>
        <w:rPr>
          <w:sz w:val="22"/>
          <w:szCs w:val="22"/>
        </w:rPr>
        <w:instrText xml:space="preserve"> ADDIN ZOTERO_ITEM CSL_CITATION {"citationID":"L3ytnJTJ","properties":{"formattedCitation":"(Fessler et al.)","plainCitation":"(Fessler et al.)","noteIndex":0},"citationItems":[{"id":4078,"uris":["http://zotero.org/users/7286058/items/IUZ63Z7D"],"itemData":{"id":4078,"type":"article-journal","abstract":"OBJECTIVE  The primary objective of this study was to evaluate the safety of 3 escalating doses of oligodendrocyte progenitor cells (LCTOPC1; previously known as GRNOPC1 and AST-OPC1) administered at a single time point between 21 and 42 days postinjury to participants with subacute cervical spinal cord injuries (SCIs). The secondary objective was to evaluate changes in neurological function following administration of LCTOPC1.\nMETHODS  This study was designed as an open-label, dose-escalation, multicenter clinical trial. Twenty-five participants with C4–7 American Spinal Injury Association Impairment Scale grade A or B injuries received a single dose of either 2 × 106, 1 × 107, or 2 × 107 LCTOPC1 delivered via intraparenchymal injection into the spinal cord at the site of injury using a custom-designed syringe positioning device. Low-dose tacrolimus was administered until day 60. Outcome measures included adverse event (AE) monitoring and neurological function as measured by the International Standards for Neurological Classification of Spinal Cord Injury.\nRESULTS  All 25 participants experienced at least one AE, with a total of 534 AEs (32 study-related vs 502 studyunrelated anticipated complications of SCI) reported at the completion of 1-year follow-up. There were 29 serious AEs reported. Two grade 3 serious AEs (CSF leak in one participant and a bacterial infection in another) were considered related to the injection procedure and to immunosuppression with tacrolimus, respectively. The CSF leakage resolved with sequelae, including self-limited altered mental status, and the infection resolved with antibiotic therapy. For all participants, MRI scans demonstrated no evidence of an enlarging mass, spinal cord damage related to the injection procedure, inflammatory lesions in the spinal cord, or masses in the ventricular system. At 1-year follow-up, 21/22 (96%) of the intention-to-treat group recovered one or more levels of neurological function on at least one side of their body, and 7/22 (32%) recovered two or more levels of neurological function on at least one side of their body.\nCONCLUSIONS  LCTOPC1 can be safely administered to participants in the subacute period after cervical SCI. The injection procedure, low-dose temporary immunosuppression regimen, and LCTOPC1 were well tolerated. The safety and neurological function data support further investigation to determine the efficacy of LCTOPC1 in the treatment of SCI.","container-title":"Journal of Neurosurgery: Spine","DOI":"10.3171/2022.5.SPINE22167","ISSN":"1547-5654","language":"en","page":"1-9","source":"DOI.org (Crossref)","title":"A phase 1/2a dose-escalation study of oligodendrocyte progenitor cells in individuals with subacute cervical spinal cord injury","URL":"https://thejns.org/view/journals/j-neurosurg-spine/aop/article-10.3171-2022.5.SPINE22167/article-10.3171-2022.5.SPINE22167.xml","author":[{"family":"Fessler","given":"Richard G."},{"family":"Ehsanian","given":"Reza"},{"family":"Liu","given":"Charles Y."},{"family":"Steinberg","given":"Gary K."},{"family":"Jones","given":"Linda"},{"family":"Lebkowski","given":"Jane S."},{"family":"Wirth","given":"Edward D."},{"family":"McKenna","given":"Stephen L."}],"accessed":{"date-parts":[["2022",10,10]]},"issued":{"date-parts":[["2022",7,1]]}}}],"schema":"https://github.com/citation-style-language/schema/raw/master/csl-citation.json"} </w:instrText>
      </w:r>
      <w:r>
        <w:rPr>
          <w:sz w:val="22"/>
          <w:szCs w:val="22"/>
        </w:rPr>
        <w:fldChar w:fldCharType="separate"/>
      </w:r>
      <w:r>
        <w:rPr>
          <w:noProof/>
          <w:sz w:val="22"/>
          <w:szCs w:val="22"/>
        </w:rPr>
        <w:t>(Fessler et al.)</w:t>
      </w:r>
      <w:r>
        <w:rPr>
          <w:sz w:val="22"/>
          <w:szCs w:val="22"/>
        </w:rPr>
        <w:fldChar w:fldCharType="end"/>
      </w:r>
      <w:r w:rsidRPr="00C960DC">
        <w:rPr>
          <w:sz w:val="22"/>
          <w:szCs w:val="22"/>
        </w:rPr>
        <w:t>.</w:t>
      </w:r>
    </w:p>
    <w:p w14:paraId="213909CC" w14:textId="77777777" w:rsidR="0043376A" w:rsidRDefault="0043376A" w:rsidP="0043376A">
      <w:pPr>
        <w:pStyle w:val="Heading2"/>
      </w:pPr>
      <w:r>
        <w:t>Conclusions</w:t>
      </w:r>
    </w:p>
    <w:p w14:paraId="1A3B1F4B" w14:textId="0015B0C9" w:rsidR="00BA0CA1" w:rsidRDefault="00BA0CA1" w:rsidP="00237644">
      <w:pPr>
        <w:pStyle w:val="Body"/>
        <w:spacing w:line="480" w:lineRule="auto"/>
      </w:pPr>
      <w:r>
        <w:t xml:space="preserve">SCI is a tragic and traumatic major </w:t>
      </w:r>
      <w:r w:rsidR="003552EE">
        <w:t>event</w:t>
      </w:r>
      <w:r>
        <w:t xml:space="preserve"> in the life of a person impacting </w:t>
      </w:r>
      <w:r w:rsidR="009872C2">
        <w:t>emotionally and financially</w:t>
      </w:r>
      <w:r w:rsidR="00384A4F">
        <w:t>,</w:t>
      </w:r>
      <w:r w:rsidR="009872C2">
        <w:t xml:space="preserve"> </w:t>
      </w:r>
      <w:r>
        <w:t>not only the patient</w:t>
      </w:r>
      <w:r w:rsidR="009872C2">
        <w:t>, and her close circle</w:t>
      </w:r>
      <w:r>
        <w:t xml:space="preserve"> but </w:t>
      </w:r>
      <w:r w:rsidR="009872C2">
        <w:t xml:space="preserve">also </w:t>
      </w:r>
      <w:r>
        <w:t>our society. The pathophysiology of SCI is complex, multifactorial, and multiphasic and has been a major challenge for the medical</w:t>
      </w:r>
      <w:r w:rsidR="00672DD5">
        <w:t xml:space="preserve"> and </w:t>
      </w:r>
      <w:r>
        <w:t xml:space="preserve">scientific communities </w:t>
      </w:r>
      <w:r w:rsidR="00672DD5">
        <w:t>including</w:t>
      </w:r>
      <w:r>
        <w:t xml:space="preserve"> cell</w:t>
      </w:r>
      <w:r w:rsidR="009872C2">
        <w:t>-</w:t>
      </w:r>
      <w:r>
        <w:t>and</w:t>
      </w:r>
      <w:r w:rsidR="009872C2">
        <w:t>-</w:t>
      </w:r>
      <w:r>
        <w:t xml:space="preserve">tissue engineers. </w:t>
      </w:r>
      <w:r w:rsidR="00CD46AF">
        <w:t xml:space="preserve">The </w:t>
      </w:r>
      <w:r w:rsidR="00F02D2B">
        <w:t>Neural-Spinal scaffold</w:t>
      </w:r>
      <w:r w:rsidR="00CD46AF">
        <w:t xml:space="preserve"> </w:t>
      </w:r>
      <w:r w:rsidR="00F02D2B">
        <w:t>r</w:t>
      </w:r>
      <w:r w:rsidR="00CD46AF">
        <w:t>educe</w:t>
      </w:r>
      <w:r w:rsidR="00F02D2B">
        <w:t>s</w:t>
      </w:r>
      <w:r w:rsidR="00CD46AF">
        <w:t xml:space="preserve"> the </w:t>
      </w:r>
      <w:r w:rsidR="00672DD5">
        <w:t xml:space="preserve">intraspinal pressure, containing neurological damages during the acute phase and </w:t>
      </w:r>
      <w:r w:rsidR="00501944">
        <w:t>in chronic phase,</w:t>
      </w:r>
      <w:r w:rsidR="00672DD5">
        <w:t xml:space="preserve"> prevent</w:t>
      </w:r>
      <w:r w:rsidR="00F02D2B">
        <w:t>s</w:t>
      </w:r>
      <w:r w:rsidR="00672DD5">
        <w:t xml:space="preserve"> cystic cavitation, </w:t>
      </w:r>
      <w:r w:rsidR="009C2185">
        <w:t xml:space="preserve">and by </w:t>
      </w:r>
      <w:r w:rsidR="00672DD5">
        <w:t>promoting axonal growth</w:t>
      </w:r>
      <w:r w:rsidR="00DD4330">
        <w:t>;</w:t>
      </w:r>
      <w:r w:rsidR="00672DD5">
        <w:t xml:space="preserve"> restor</w:t>
      </w:r>
      <w:r w:rsidR="00F02D2B">
        <w:t>es</w:t>
      </w:r>
      <w:r w:rsidR="00672DD5">
        <w:t xml:space="preserve"> circuit connectivity across the lesion. OPC1 have the ability to release many potential beneficial factors at the damaged </w:t>
      </w:r>
      <w:r w:rsidR="008B0C89">
        <w:t>site</w:t>
      </w:r>
      <w:r w:rsidR="00643824">
        <w:t>;</w:t>
      </w:r>
      <w:r w:rsidR="008B0C89">
        <w:t xml:space="preserve"> critical</w:t>
      </w:r>
      <w:r w:rsidR="00922ECD">
        <w:t xml:space="preserve"> for</w:t>
      </w:r>
      <w:r w:rsidR="00672DD5">
        <w:t xml:space="preserve"> neuronal repair. </w:t>
      </w:r>
      <w:r w:rsidR="00AB3417">
        <w:t xml:space="preserve">Although, the results obtained in motor functional and sensory recovery during the clinical trials using NSS and OPC1 </w:t>
      </w:r>
      <w:r w:rsidR="00204ACD">
        <w:t>were</w:t>
      </w:r>
      <w:r w:rsidR="00AB3417">
        <w:t xml:space="preserve"> impressive, </w:t>
      </w:r>
      <w:r w:rsidR="007E413A">
        <w:t xml:space="preserve">the failure of various previous repair strategies can give cause for cautious optimism about </w:t>
      </w:r>
      <w:r w:rsidR="00D27BE2">
        <w:t xml:space="preserve">using </w:t>
      </w:r>
      <w:r w:rsidR="007E413A">
        <w:t xml:space="preserve">intraspinal polymer or stem cell-based </w:t>
      </w:r>
      <w:r w:rsidR="002F6CF5">
        <w:t xml:space="preserve">scaffolds </w:t>
      </w:r>
      <w:r w:rsidR="007E413A">
        <w:t xml:space="preserve">as SCI </w:t>
      </w:r>
      <w:r w:rsidR="007D506D">
        <w:t xml:space="preserve">clinical </w:t>
      </w:r>
      <w:r w:rsidR="007E413A">
        <w:t xml:space="preserve">therapies. </w:t>
      </w:r>
      <w:r w:rsidR="00BB6F02">
        <w:t>More research,</w:t>
      </w:r>
      <w:r w:rsidR="00AB3417">
        <w:t xml:space="preserve"> </w:t>
      </w:r>
      <w:r w:rsidR="0091086D">
        <w:t xml:space="preserve">like </w:t>
      </w:r>
      <w:r w:rsidR="00AB3417">
        <w:t>adjustments of the mechanical features of the scaffold</w:t>
      </w:r>
      <w:r w:rsidR="0091086D">
        <w:t>:</w:t>
      </w:r>
      <w:r w:rsidR="00AB3417">
        <w:t xml:space="preserve"> </w:t>
      </w:r>
      <w:r w:rsidR="0091086D">
        <w:t xml:space="preserve">shape of </w:t>
      </w:r>
      <w:r w:rsidR="00BB6F02">
        <w:t xml:space="preserve">its </w:t>
      </w:r>
      <w:r w:rsidR="00AB3417">
        <w:t>pore</w:t>
      </w:r>
      <w:r w:rsidR="0091086D">
        <w:t>s</w:t>
      </w:r>
      <w:r w:rsidR="00AB3417">
        <w:t xml:space="preserve">, </w:t>
      </w:r>
      <w:r w:rsidR="0091086D">
        <w:t xml:space="preserve">their </w:t>
      </w:r>
      <w:r w:rsidR="00AB3417">
        <w:t xml:space="preserve">distribution, </w:t>
      </w:r>
      <w:r w:rsidR="00BB6F02">
        <w:t xml:space="preserve">their </w:t>
      </w:r>
      <w:r w:rsidR="00AB3417">
        <w:t xml:space="preserve">porosity, </w:t>
      </w:r>
      <w:r w:rsidR="008B0C89">
        <w:t xml:space="preserve">to </w:t>
      </w:r>
      <w:r w:rsidR="00AB3417">
        <w:t xml:space="preserve">affect the rate of the </w:t>
      </w:r>
      <w:r w:rsidR="00BB6F02">
        <w:t>stem cells</w:t>
      </w:r>
      <w:r w:rsidR="00AB3417">
        <w:t xml:space="preserve"> penetration, </w:t>
      </w:r>
      <w:r w:rsidR="00BB6F02">
        <w:t xml:space="preserve">or </w:t>
      </w:r>
      <w:r w:rsidR="00AB3417">
        <w:t xml:space="preserve">their differentiation, </w:t>
      </w:r>
      <w:r w:rsidR="00BB6F02">
        <w:t>is</w:t>
      </w:r>
      <w:r w:rsidR="00D27BE2">
        <w:t xml:space="preserve"> required </w:t>
      </w:r>
      <w:r w:rsidR="00BB6F02">
        <w:t xml:space="preserve">to </w:t>
      </w:r>
      <w:r w:rsidR="00CD46AF">
        <w:t xml:space="preserve">accelerate </w:t>
      </w:r>
      <w:r w:rsidR="00AB3417">
        <w:t>SCI recovery.</w:t>
      </w:r>
      <w:r w:rsidR="00CD46AF">
        <w:t xml:space="preserve"> </w:t>
      </w:r>
      <w:r w:rsidR="00BB6F02">
        <w:t xml:space="preserve">For OPC1, the dosage has to be </w:t>
      </w:r>
      <w:r w:rsidR="00BB6F02">
        <w:lastRenderedPageBreak/>
        <w:t xml:space="preserve">further investigated including the immunosuppression regiment. </w:t>
      </w:r>
      <w:r w:rsidR="008F2CD4">
        <w:t xml:space="preserve">How much more research </w:t>
      </w:r>
      <w:r w:rsidR="00BB6F02">
        <w:t xml:space="preserve">is </w:t>
      </w:r>
      <w:r w:rsidR="008F2CD4">
        <w:t>need</w:t>
      </w:r>
      <w:r w:rsidR="00BB6F02">
        <w:t>ed</w:t>
      </w:r>
      <w:r w:rsidR="008F2CD4">
        <w:t xml:space="preserve"> </w:t>
      </w:r>
      <w:r w:rsidR="00BB6F02">
        <w:t>before the scientific community declares</w:t>
      </w:r>
      <w:r w:rsidR="008F2CD4">
        <w:t xml:space="preserve"> </w:t>
      </w:r>
      <w:r w:rsidR="00BB6F02">
        <w:t>that</w:t>
      </w:r>
      <w:r w:rsidR="008F2CD4">
        <w:t xml:space="preserve"> SCI is cured</w:t>
      </w:r>
      <w:r w:rsidR="00D27BE2">
        <w:t>;</w:t>
      </w:r>
      <w:r w:rsidR="008F2CD4">
        <w:t xml:space="preserve"> is </w:t>
      </w:r>
      <w:r w:rsidR="00BB6F02">
        <w:t xml:space="preserve">a </w:t>
      </w:r>
      <w:r w:rsidR="008F2CD4">
        <w:t xml:space="preserve">difficult forecast but NSS and OPC1 </w:t>
      </w:r>
      <w:r w:rsidR="00BB6F02">
        <w:t>are</w:t>
      </w:r>
      <w:r w:rsidR="003D4531">
        <w:t xml:space="preserve"> </w:t>
      </w:r>
      <w:r w:rsidR="008F2CD4">
        <w:t xml:space="preserve">the foundations on which </w:t>
      </w:r>
      <w:r w:rsidR="00BB6F02">
        <w:t xml:space="preserve">eventually </w:t>
      </w:r>
      <w:r w:rsidR="008F2CD4">
        <w:t xml:space="preserve">a cure </w:t>
      </w:r>
      <w:r w:rsidR="00D27BE2">
        <w:t>will</w:t>
      </w:r>
      <w:r w:rsidR="008F2CD4">
        <w:t xml:space="preserve"> be found</w:t>
      </w:r>
      <w:r w:rsidR="00092862">
        <w:t>. I</w:t>
      </w:r>
      <w:r w:rsidR="008F2CD4">
        <w:t xml:space="preserve">t will be less a miracle than the undeterred determination of researchers </w:t>
      </w:r>
      <w:r w:rsidR="00092862">
        <w:t>coming from different scientific disciplines</w:t>
      </w:r>
      <w:r w:rsidR="00254DDE">
        <w:t xml:space="preserve">; among </w:t>
      </w:r>
      <w:r w:rsidR="00092862">
        <w:t>them</w:t>
      </w:r>
      <w:r w:rsidR="00254DDE">
        <w:t>;</w:t>
      </w:r>
      <w:r w:rsidR="00D27BE2">
        <w:t xml:space="preserve"> C</w:t>
      </w:r>
      <w:r w:rsidR="008F2CD4">
        <w:t xml:space="preserve">TE </w:t>
      </w:r>
      <w:r w:rsidR="004C0F96">
        <w:t xml:space="preserve">engineers </w:t>
      </w:r>
      <w:r w:rsidR="003042EC">
        <w:t xml:space="preserve">will </w:t>
      </w:r>
      <w:r w:rsidR="008F2CD4">
        <w:t>ha</w:t>
      </w:r>
      <w:r w:rsidR="004C0F96">
        <w:t>ve</w:t>
      </w:r>
      <w:r w:rsidR="008F2CD4">
        <w:t xml:space="preserve"> a major role to play</w:t>
      </w:r>
      <w:r w:rsidR="0095266E">
        <w:t>.</w:t>
      </w:r>
    </w:p>
    <w:p w14:paraId="61641F62" w14:textId="77777777" w:rsidR="00BA0CA1" w:rsidRDefault="00BA0CA1" w:rsidP="0043376A">
      <w:pPr>
        <w:pStyle w:val="Body"/>
      </w:pPr>
    </w:p>
    <w:p w14:paraId="118E9336" w14:textId="77777777" w:rsidR="00BA0CA1" w:rsidRDefault="00BA0CA1" w:rsidP="0043376A">
      <w:pPr>
        <w:pStyle w:val="Body"/>
      </w:pPr>
    </w:p>
    <w:p w14:paraId="24399800" w14:textId="5914E47E" w:rsidR="0043376A" w:rsidRDefault="0043376A" w:rsidP="0043376A">
      <w:pPr>
        <w:pStyle w:val="Body"/>
      </w:pPr>
      <w:r>
        <w:t xml:space="preserve">[Only submitted in the final report] </w:t>
      </w:r>
    </w:p>
    <w:p w14:paraId="39832AC7" w14:textId="29E6E452" w:rsidR="00BB4E41"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19D1EC8B" w14:textId="256C404D" w:rsidR="00FC3DC5" w:rsidRDefault="00FC3DC5" w:rsidP="00C17335">
      <w:pPr>
        <w:pStyle w:val="Body"/>
      </w:pPr>
    </w:p>
    <w:p w14:paraId="28C690BE" w14:textId="6A2986ED" w:rsidR="006C65A9" w:rsidRDefault="006C65A9" w:rsidP="006C65A9">
      <w:pPr>
        <w:pStyle w:val="Heading2"/>
      </w:pPr>
      <w:r>
        <w:t>References</w:t>
      </w:r>
    </w:p>
    <w:p w14:paraId="2C290206" w14:textId="77777777" w:rsidR="009F00BF" w:rsidRDefault="009F00BF" w:rsidP="009F00BF">
      <w:pPr>
        <w:pStyle w:val="Bibliography"/>
        <w:numPr>
          <w:ilvl w:val="0"/>
          <w:numId w:val="43"/>
        </w:numPr>
        <w:spacing w:line="240" w:lineRule="auto"/>
        <w:ind w:left="360"/>
        <w:rPr>
          <w:rFonts w:cs="Tahoma"/>
        </w:rPr>
      </w:pPr>
      <w:r>
        <w:fldChar w:fldCharType="begin"/>
      </w:r>
      <w:r>
        <w:instrText xml:space="preserve"> ADDIN ZOTERO_BIBL {"uncited":[],"omitted":[],"custom":[]} CSL_BIBLIOGRAPHY </w:instrText>
      </w:r>
      <w:r>
        <w:fldChar w:fldCharType="separate"/>
      </w:r>
      <w:r w:rsidRPr="00B74FD0">
        <w:rPr>
          <w:rFonts w:cs="Tahoma"/>
        </w:rPr>
        <w:t xml:space="preserve">Badner, Anna, et al. “Spinal Cord Injuries: How Could Cell Therapy Help?” </w:t>
      </w:r>
      <w:r w:rsidRPr="00B74FD0">
        <w:rPr>
          <w:rFonts w:cs="Tahoma"/>
          <w:i/>
          <w:iCs/>
        </w:rPr>
        <w:t>Expert Opinion on Biological Therapy</w:t>
      </w:r>
      <w:r w:rsidRPr="00B74FD0">
        <w:rPr>
          <w:rFonts w:cs="Tahoma"/>
        </w:rPr>
        <w:t xml:space="preserve">, vol. 17, no. 5, May 2017, pp. 529–41. </w:t>
      </w:r>
      <w:r w:rsidRPr="00B74FD0">
        <w:rPr>
          <w:rFonts w:cs="Tahoma"/>
          <w:i/>
          <w:iCs/>
        </w:rPr>
        <w:t>DOI.org (Crossref)</w:t>
      </w:r>
      <w:r w:rsidRPr="00B74FD0">
        <w:rPr>
          <w:rFonts w:cs="Tahoma"/>
        </w:rPr>
        <w:t>, https://doi.org/10.1080/14712598.2017.1308481.</w:t>
      </w:r>
    </w:p>
    <w:p w14:paraId="3C3F7945" w14:textId="77777777" w:rsidR="009F00BF" w:rsidRPr="00043D87" w:rsidRDefault="009F00BF" w:rsidP="009F00BF">
      <w:pPr>
        <w:pStyle w:val="Bibliography"/>
        <w:numPr>
          <w:ilvl w:val="0"/>
          <w:numId w:val="43"/>
        </w:numPr>
        <w:spacing w:line="240" w:lineRule="auto"/>
        <w:ind w:left="360"/>
        <w:rPr>
          <w:rFonts w:cs="Tahoma"/>
        </w:rPr>
      </w:pPr>
      <w:r>
        <w:t xml:space="preserve">Biopsy score: </w:t>
      </w:r>
      <w:hyperlink r:id="rId13" w:history="1">
        <w:r w:rsidRPr="005771F7">
          <w:rPr>
            <w:rStyle w:val="Hyperlink"/>
          </w:rPr>
          <w:t>https://news.cancerconnect.com/treatment-care/understanding-your-biopsy-results-and-pathology-report</w:t>
        </w:r>
      </w:hyperlink>
    </w:p>
    <w:p w14:paraId="6A1C24C7"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Chen, Wugui, et al. “NeuroRegen Scaffolds Combined with Autologous Bone Marrow Mononuclear Cells for the Repair of Acute Complete Spinal Cord Injury: A 3-Year Clinical Study.” </w:t>
      </w:r>
      <w:r w:rsidRPr="00B74FD0">
        <w:rPr>
          <w:rFonts w:cs="Tahoma"/>
          <w:i/>
          <w:iCs/>
        </w:rPr>
        <w:t>Cell Transplantation</w:t>
      </w:r>
      <w:r w:rsidRPr="00B74FD0">
        <w:rPr>
          <w:rFonts w:cs="Tahoma"/>
        </w:rPr>
        <w:t xml:space="preserve">, vol. 29, Jan. 2020, p. 096368972095063. </w:t>
      </w:r>
      <w:r w:rsidRPr="00B74FD0">
        <w:rPr>
          <w:rFonts w:cs="Tahoma"/>
          <w:i/>
          <w:iCs/>
        </w:rPr>
        <w:t>DOI.org (Crossref)</w:t>
      </w:r>
      <w:r w:rsidRPr="00B74FD0">
        <w:rPr>
          <w:rFonts w:cs="Tahoma"/>
        </w:rPr>
        <w:t>, https://doi.org/10.1177/0963689720950637.</w:t>
      </w:r>
    </w:p>
    <w:p w14:paraId="54BBE8E4"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Cheng, Xiaoxin, et al. “Apolipoprotein E as a Novel Therapeutic Neuroprotection Target after Traumatic Spinal Cord Injury.” </w:t>
      </w:r>
      <w:r w:rsidRPr="00B74FD0">
        <w:rPr>
          <w:rFonts w:cs="Tahoma"/>
          <w:i/>
          <w:iCs/>
        </w:rPr>
        <w:t>Experimental Neurology</w:t>
      </w:r>
      <w:r w:rsidRPr="00B74FD0">
        <w:rPr>
          <w:rFonts w:cs="Tahoma"/>
        </w:rPr>
        <w:t xml:space="preserve">, vol. 299, Jan. 2018, pp. 97–108. </w:t>
      </w:r>
      <w:r w:rsidRPr="00B74FD0">
        <w:rPr>
          <w:rFonts w:cs="Tahoma"/>
          <w:i/>
          <w:iCs/>
        </w:rPr>
        <w:t>DOI.org (Crossref)</w:t>
      </w:r>
      <w:r w:rsidRPr="00B74FD0">
        <w:rPr>
          <w:rFonts w:cs="Tahoma"/>
        </w:rPr>
        <w:t>, https://doi.org/10.1016/j.expneurol.2017.10.014.</w:t>
      </w:r>
    </w:p>
    <w:p w14:paraId="47E263AC" w14:textId="77777777" w:rsidR="009F00BF" w:rsidRDefault="009F00BF" w:rsidP="009F00BF">
      <w:pPr>
        <w:pStyle w:val="Bibliography"/>
        <w:numPr>
          <w:ilvl w:val="0"/>
          <w:numId w:val="43"/>
        </w:numPr>
        <w:spacing w:line="240" w:lineRule="auto"/>
        <w:ind w:left="360"/>
      </w:pPr>
      <w:r w:rsidRPr="00B23D1D">
        <w:t>Crawford ES, Crawford JL, Safi HJ, Coselli JS: Redo operations for recurrent aneurysmal disease of the ascending aorta and transverse aortic arch. Ann Thorac Surg 40:439–455, 1985</w:t>
      </w:r>
    </w:p>
    <w:p w14:paraId="53168617" w14:textId="77777777" w:rsidR="009F00BF" w:rsidRPr="00043D87" w:rsidRDefault="009F00BF" w:rsidP="009F00BF">
      <w:pPr>
        <w:pStyle w:val="Bibliography"/>
        <w:numPr>
          <w:ilvl w:val="0"/>
          <w:numId w:val="43"/>
        </w:numPr>
        <w:spacing w:line="240" w:lineRule="auto"/>
        <w:ind w:left="360"/>
        <w:rPr>
          <w:rFonts w:cs="Tahoma"/>
        </w:rPr>
      </w:pPr>
      <w:r w:rsidRPr="00043D87">
        <w:rPr>
          <w:rFonts w:cs="Tahoma"/>
          <w:b/>
          <w:bCs/>
        </w:rPr>
        <w:t>CRP</w:t>
      </w:r>
      <w:r w:rsidRPr="00043D87">
        <w:rPr>
          <w:rFonts w:cs="Tahoma"/>
        </w:rPr>
        <w:t xml:space="preserve">: </w:t>
      </w:r>
      <w:hyperlink r:id="rId14" w:history="1">
        <w:r w:rsidRPr="00043D87">
          <w:rPr>
            <w:rStyle w:val="Hyperlink"/>
            <w:rFonts w:cs="Tahoma"/>
          </w:rPr>
          <w:t>https://my.clevelandclinic.org/health/diagnostics/23056-c-reactive-protein-crp-test</w:t>
        </w:r>
      </w:hyperlink>
    </w:p>
    <w:p w14:paraId="2222FA92"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Desai, Jyaysi, et al. “Molecular Pathophysiology of Gout.” </w:t>
      </w:r>
      <w:r w:rsidRPr="00B74FD0">
        <w:rPr>
          <w:rFonts w:cs="Tahoma"/>
          <w:i/>
          <w:iCs/>
        </w:rPr>
        <w:t>Trends in Molecular Medicine</w:t>
      </w:r>
      <w:r w:rsidRPr="00B74FD0">
        <w:rPr>
          <w:rFonts w:cs="Tahoma"/>
        </w:rPr>
        <w:t xml:space="preserve">, vol. 23, no. 8, Aug. 2017, pp. 756–68. </w:t>
      </w:r>
      <w:r w:rsidRPr="00B74FD0">
        <w:rPr>
          <w:rFonts w:cs="Tahoma"/>
          <w:i/>
          <w:iCs/>
        </w:rPr>
        <w:t>DOI.org (Crossref)</w:t>
      </w:r>
      <w:r w:rsidRPr="00B74FD0">
        <w:rPr>
          <w:rFonts w:cs="Tahoma"/>
        </w:rPr>
        <w:t>, https://doi.org/10.1016/j.molmed.2017.06.005.</w:t>
      </w:r>
    </w:p>
    <w:p w14:paraId="32F38131"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Dobkin, B., et al. “Weight-Supported Treadmill vs over-Ground Training for Walking after Acute Incomplete SCI.” </w:t>
      </w:r>
      <w:r w:rsidRPr="00B74FD0">
        <w:rPr>
          <w:rFonts w:cs="Tahoma"/>
          <w:i/>
          <w:iCs/>
        </w:rPr>
        <w:t>Neurology</w:t>
      </w:r>
      <w:r w:rsidRPr="00B74FD0">
        <w:rPr>
          <w:rFonts w:cs="Tahoma"/>
        </w:rPr>
        <w:t xml:space="preserve">, vol. 66, no. 4, Feb. 2006, pp. 484–93. </w:t>
      </w:r>
      <w:r w:rsidRPr="00B74FD0">
        <w:rPr>
          <w:rFonts w:cs="Tahoma"/>
          <w:i/>
          <w:iCs/>
        </w:rPr>
        <w:t>PubMed Central</w:t>
      </w:r>
      <w:r w:rsidRPr="00B74FD0">
        <w:rPr>
          <w:rFonts w:cs="Tahoma"/>
        </w:rPr>
        <w:t>, https://doi.org/10.1212/01.wnl.0000202600.72018.39.</w:t>
      </w:r>
    </w:p>
    <w:p w14:paraId="42AFF996"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Dukes, Ellen M., et al. “Relationship of American Spinal Injury Association Impairment Scale Grade to Post-Injury Hospitalization and Costs in Thoracic Spinal Cord Injury.” </w:t>
      </w:r>
      <w:r w:rsidRPr="00B74FD0">
        <w:rPr>
          <w:rFonts w:cs="Tahoma"/>
          <w:i/>
          <w:iCs/>
        </w:rPr>
        <w:t>Neurosurgery</w:t>
      </w:r>
      <w:r w:rsidRPr="00B74FD0">
        <w:rPr>
          <w:rFonts w:cs="Tahoma"/>
        </w:rPr>
        <w:t xml:space="preserve">, vol. 83, no. 3, Sept. 2018, pp. 445–51. </w:t>
      </w:r>
      <w:r w:rsidRPr="00B74FD0">
        <w:rPr>
          <w:rFonts w:cs="Tahoma"/>
          <w:i/>
          <w:iCs/>
        </w:rPr>
        <w:t>PubMed Central</w:t>
      </w:r>
      <w:r w:rsidRPr="00B74FD0">
        <w:rPr>
          <w:rFonts w:cs="Tahoma"/>
        </w:rPr>
        <w:t>, https://doi.org/10.1093/neuros/nyx425.</w:t>
      </w:r>
    </w:p>
    <w:p w14:paraId="7406BF96" w14:textId="77777777" w:rsidR="009F00BF" w:rsidRDefault="009F00BF" w:rsidP="009F00BF">
      <w:pPr>
        <w:pStyle w:val="Bibliography"/>
        <w:numPr>
          <w:ilvl w:val="0"/>
          <w:numId w:val="43"/>
        </w:numPr>
        <w:spacing w:line="240" w:lineRule="auto"/>
        <w:ind w:left="360"/>
        <w:rPr>
          <w:rFonts w:cs="Tahoma"/>
        </w:rPr>
      </w:pPr>
      <w:r w:rsidRPr="00B74FD0">
        <w:rPr>
          <w:rFonts w:cs="Tahoma"/>
        </w:rPr>
        <w:lastRenderedPageBreak/>
        <w:t xml:space="preserve">Epstein, Nancy E. “Cerebrospinal Fluid Drains Reduce Risk of Spinal Cord Injury for Thoracic/Thoracoabdominal Aneurysm Surgery: A Review.” </w:t>
      </w:r>
      <w:r w:rsidRPr="00B74FD0">
        <w:rPr>
          <w:rFonts w:cs="Tahoma"/>
          <w:i/>
          <w:iCs/>
        </w:rPr>
        <w:t>Surgical Neurology International</w:t>
      </w:r>
      <w:r w:rsidRPr="00B74FD0">
        <w:rPr>
          <w:rFonts w:cs="Tahoma"/>
        </w:rPr>
        <w:t xml:space="preserve">, vol. 9, Feb. 2018, p. 48. </w:t>
      </w:r>
      <w:r w:rsidRPr="00B74FD0">
        <w:rPr>
          <w:rFonts w:cs="Tahoma"/>
          <w:i/>
          <w:iCs/>
        </w:rPr>
        <w:t>PubMed Central</w:t>
      </w:r>
      <w:r w:rsidRPr="00B74FD0">
        <w:rPr>
          <w:rFonts w:cs="Tahoma"/>
        </w:rPr>
        <w:t>, https://doi.org/10.4103/sni.sni_433_17.</w:t>
      </w:r>
    </w:p>
    <w:p w14:paraId="78DEE395" w14:textId="77777777" w:rsidR="000842A9" w:rsidRDefault="009F00BF" w:rsidP="000842A9">
      <w:pPr>
        <w:pStyle w:val="Bibliography"/>
        <w:numPr>
          <w:ilvl w:val="0"/>
          <w:numId w:val="43"/>
        </w:numPr>
        <w:spacing w:line="240" w:lineRule="auto"/>
        <w:ind w:left="360"/>
        <w:rPr>
          <w:rFonts w:cs="Tahoma"/>
        </w:rPr>
      </w:pPr>
      <w:r w:rsidRPr="00A44EC6">
        <w:rPr>
          <w:rFonts w:cs="Tahoma"/>
        </w:rPr>
        <w:t xml:space="preserve">Fehlings, Michael G., et al. “A Clinical Practice Guideline for the Management of Patients With Acute Spinal Cord Injury: Recommendations on the Use of Methylprednisolone Sodium Succinate.” </w:t>
      </w:r>
      <w:r w:rsidRPr="00A44EC6">
        <w:rPr>
          <w:rFonts w:cs="Tahoma"/>
          <w:i/>
          <w:iCs/>
        </w:rPr>
        <w:t>Global Spine Journal</w:t>
      </w:r>
      <w:r w:rsidRPr="00A44EC6">
        <w:rPr>
          <w:rFonts w:cs="Tahoma"/>
        </w:rPr>
        <w:t xml:space="preserve">, vol. 7, no. 3 Suppl, Sept. 2017, pp. 203S-211S. </w:t>
      </w:r>
      <w:r w:rsidRPr="00A44EC6">
        <w:rPr>
          <w:rFonts w:cs="Tahoma"/>
          <w:i/>
          <w:iCs/>
        </w:rPr>
        <w:t>PubMed Central</w:t>
      </w:r>
      <w:r w:rsidRPr="00A44EC6">
        <w:rPr>
          <w:rFonts w:cs="Tahoma"/>
        </w:rPr>
        <w:t>, https://doi.org/10.1177/2192568217703085.</w:t>
      </w:r>
    </w:p>
    <w:p w14:paraId="74B540B6" w14:textId="52B4B05E" w:rsidR="000842A9" w:rsidRPr="000842A9" w:rsidRDefault="000842A9" w:rsidP="000842A9">
      <w:pPr>
        <w:pStyle w:val="Bibliography"/>
        <w:numPr>
          <w:ilvl w:val="0"/>
          <w:numId w:val="43"/>
        </w:numPr>
        <w:spacing w:line="240" w:lineRule="auto"/>
        <w:ind w:left="360"/>
        <w:rPr>
          <w:rFonts w:cs="Tahoma"/>
        </w:rPr>
      </w:pPr>
      <w:r w:rsidRPr="000842A9">
        <w:rPr>
          <w:rFonts w:cs="Tahoma"/>
        </w:rPr>
        <w:t xml:space="preserve">Fessler, Richard G., et al. “A Phase 1/2a Dose-Escalation Study of Oligodendrocyte Progenitor Cells in Individuals with Subacute Cervical Spinal Cord Injury.” </w:t>
      </w:r>
      <w:r w:rsidRPr="000842A9">
        <w:rPr>
          <w:rFonts w:cs="Tahoma"/>
          <w:i/>
          <w:iCs/>
        </w:rPr>
        <w:t>Journal of Neurosurgery: Spine</w:t>
      </w:r>
      <w:r w:rsidRPr="000842A9">
        <w:rPr>
          <w:rFonts w:cs="Tahoma"/>
        </w:rPr>
        <w:t xml:space="preserve">, July 2022, pp. 1–9. </w:t>
      </w:r>
      <w:r w:rsidRPr="000842A9">
        <w:rPr>
          <w:rFonts w:cs="Tahoma"/>
          <w:i/>
          <w:iCs/>
        </w:rPr>
        <w:t>DOI.org (Crossref)</w:t>
      </w:r>
      <w:r w:rsidRPr="000842A9">
        <w:rPr>
          <w:rFonts w:cs="Tahoma"/>
        </w:rPr>
        <w:t>, https://doi.org/10.3171/2022.5.SPINE22167.</w:t>
      </w:r>
    </w:p>
    <w:p w14:paraId="51759BD3" w14:textId="77777777" w:rsidR="009F00BF" w:rsidRPr="00A44EC6" w:rsidRDefault="009F00BF" w:rsidP="009F00BF">
      <w:pPr>
        <w:pStyle w:val="Bibliography"/>
        <w:numPr>
          <w:ilvl w:val="0"/>
          <w:numId w:val="43"/>
        </w:numPr>
        <w:spacing w:line="240" w:lineRule="auto"/>
        <w:ind w:left="360"/>
        <w:rPr>
          <w:rFonts w:cs="Tahoma"/>
        </w:rPr>
      </w:pPr>
      <w:r w:rsidRPr="00A44EC6">
        <w:rPr>
          <w:rFonts w:cs="Tahoma"/>
          <w:color w:val="212121"/>
          <w:shd w:val="clear" w:color="auto" w:fill="FFFFFF"/>
        </w:rPr>
        <w:t>Gibson, A E et al. “C-Reactive protein in adults with chronic spinal cord injury: increased chronic inflammation in tetraplegia vs paraplegia.” </w:t>
      </w:r>
      <w:r w:rsidRPr="00A44EC6">
        <w:rPr>
          <w:rFonts w:cs="Tahoma"/>
          <w:i/>
          <w:iCs/>
          <w:color w:val="212121"/>
          <w:shd w:val="clear" w:color="auto" w:fill="FFFFFF"/>
        </w:rPr>
        <w:t>Spinal cord</w:t>
      </w:r>
      <w:r w:rsidRPr="00A44EC6">
        <w:rPr>
          <w:rFonts w:cs="Tahoma"/>
          <w:color w:val="212121"/>
          <w:shd w:val="clear" w:color="auto" w:fill="FFFFFF"/>
        </w:rPr>
        <w:t> vol. 46,9 (2008): 616-21. doi:10.1038/sc.2008.32</w:t>
      </w:r>
    </w:p>
    <w:p w14:paraId="27E7D7E7"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Guest, James D., et al. “Internal Decompression of the Acutely Contused Spinal Cord: Differential Effects of Irrigation Only versus Biodegradable Scaffold Implantation.” </w:t>
      </w:r>
      <w:r w:rsidRPr="00B74FD0">
        <w:rPr>
          <w:rFonts w:cs="Tahoma"/>
          <w:i/>
          <w:iCs/>
        </w:rPr>
        <w:t>Biomaterials</w:t>
      </w:r>
      <w:r w:rsidRPr="00B74FD0">
        <w:rPr>
          <w:rFonts w:cs="Tahoma"/>
        </w:rPr>
        <w:t xml:space="preserve">, vol. 185, Dec. 2018, pp. 284–300. </w:t>
      </w:r>
      <w:r w:rsidRPr="00B74FD0">
        <w:rPr>
          <w:rFonts w:cs="Tahoma"/>
          <w:i/>
          <w:iCs/>
        </w:rPr>
        <w:t>DOI.org (Crossref)</w:t>
      </w:r>
      <w:r w:rsidRPr="00B74FD0">
        <w:rPr>
          <w:rFonts w:cs="Tahoma"/>
        </w:rPr>
        <w:t>, https://doi.org/10.1016/j.biomaterials.2018.09.025.</w:t>
      </w:r>
    </w:p>
    <w:p w14:paraId="04528220" w14:textId="77777777" w:rsidR="009F00BF" w:rsidRPr="00087E82" w:rsidRDefault="009F00BF" w:rsidP="009F00BF">
      <w:pPr>
        <w:pStyle w:val="Bibliography"/>
        <w:numPr>
          <w:ilvl w:val="0"/>
          <w:numId w:val="43"/>
        </w:numPr>
        <w:spacing w:line="240" w:lineRule="auto"/>
        <w:ind w:left="360"/>
        <w:rPr>
          <w:rFonts w:cs="Tahoma"/>
        </w:rPr>
      </w:pPr>
      <w:r w:rsidRPr="00087E82">
        <w:rPr>
          <w:rFonts w:cs="Tahoma"/>
          <w:b/>
          <w:bCs/>
          <w:color w:val="000000"/>
        </w:rPr>
        <w:t>ISNCSCI</w:t>
      </w:r>
      <w:r w:rsidRPr="00087E82">
        <w:rPr>
          <w:rFonts w:cs="Tahoma"/>
          <w:color w:val="000000"/>
        </w:rPr>
        <w:t xml:space="preserve">: </w:t>
      </w:r>
      <w:hyperlink r:id="rId15" w:history="1">
        <w:r w:rsidRPr="00087E82">
          <w:rPr>
            <w:rStyle w:val="Hyperlink"/>
            <w:rFonts w:cs="Tahoma"/>
          </w:rPr>
          <w:t>https://www.isncscialgorithm.com/</w:t>
        </w:r>
      </w:hyperlink>
    </w:p>
    <w:p w14:paraId="6C56CADB"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Jain, Nitin B., et al. “Traumatic Spinal Cord Injury in the United States, 1993–2012.” </w:t>
      </w:r>
      <w:r w:rsidRPr="00B74FD0">
        <w:rPr>
          <w:rFonts w:cs="Tahoma"/>
          <w:i/>
          <w:iCs/>
        </w:rPr>
        <w:t>JAMA</w:t>
      </w:r>
      <w:r w:rsidRPr="00B74FD0">
        <w:rPr>
          <w:rFonts w:cs="Tahoma"/>
        </w:rPr>
        <w:t xml:space="preserve">, vol. 313, no. 22, June 2015, pp. 2236–43. </w:t>
      </w:r>
      <w:r w:rsidRPr="00B74FD0">
        <w:rPr>
          <w:rFonts w:cs="Tahoma"/>
          <w:i/>
          <w:iCs/>
        </w:rPr>
        <w:t>PubMed Central</w:t>
      </w:r>
      <w:r w:rsidRPr="00B74FD0">
        <w:rPr>
          <w:rFonts w:cs="Tahoma"/>
        </w:rPr>
        <w:t>, https://doi.org/10.1001/jama.2015.6250.</w:t>
      </w:r>
    </w:p>
    <w:p w14:paraId="58B12D77"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Kaneva, Anastasiya M., et al. “Plasma Levels of Apolipoprotein-E in Residents of the European North of Russia.” </w:t>
      </w:r>
      <w:r w:rsidRPr="00B74FD0">
        <w:rPr>
          <w:rFonts w:cs="Tahoma"/>
          <w:i/>
          <w:iCs/>
        </w:rPr>
        <w:t>Lipids in Health and Disease</w:t>
      </w:r>
      <w:r w:rsidRPr="00B74FD0">
        <w:rPr>
          <w:rFonts w:cs="Tahoma"/>
        </w:rPr>
        <w:t xml:space="preserve">, vol. 12, no. 1, Dec. 2013, p. 43. </w:t>
      </w:r>
      <w:r w:rsidRPr="00B74FD0">
        <w:rPr>
          <w:rFonts w:cs="Tahoma"/>
          <w:i/>
          <w:iCs/>
        </w:rPr>
        <w:t>DOI.org (Crossref)</w:t>
      </w:r>
      <w:r w:rsidRPr="00B74FD0">
        <w:rPr>
          <w:rFonts w:cs="Tahoma"/>
        </w:rPr>
        <w:t>, https://doi.org/10.1186/1476-511X-12-43.</w:t>
      </w:r>
    </w:p>
    <w:p w14:paraId="2309EF3B" w14:textId="77777777" w:rsidR="000842A9" w:rsidRDefault="009F00BF" w:rsidP="000842A9">
      <w:pPr>
        <w:pStyle w:val="Bibliography"/>
        <w:numPr>
          <w:ilvl w:val="0"/>
          <w:numId w:val="43"/>
        </w:numPr>
        <w:spacing w:line="240" w:lineRule="auto"/>
        <w:ind w:left="360"/>
        <w:rPr>
          <w:rStyle w:val="Hyperlink"/>
          <w:rFonts w:cs="Tahoma"/>
        </w:rPr>
      </w:pPr>
      <w:r w:rsidRPr="00043D87">
        <w:rPr>
          <w:rFonts w:cs="Tahoma"/>
        </w:rPr>
        <w:t xml:space="preserve">Kaiser: reference: </w:t>
      </w:r>
      <w:hyperlink r:id="rId16" w:history="1">
        <w:r w:rsidRPr="00043D87">
          <w:rPr>
            <w:rStyle w:val="Hyperlink"/>
            <w:rFonts w:cs="Tahoma"/>
          </w:rPr>
          <w:t>Drug Encyclopedia Entry on Medrol</w:t>
        </w:r>
      </w:hyperlink>
    </w:p>
    <w:p w14:paraId="6781EB02" w14:textId="18AF7E0D" w:rsidR="000842A9" w:rsidRPr="000842A9" w:rsidRDefault="000842A9" w:rsidP="000842A9">
      <w:pPr>
        <w:pStyle w:val="Bibliography"/>
        <w:numPr>
          <w:ilvl w:val="0"/>
          <w:numId w:val="43"/>
        </w:numPr>
        <w:spacing w:line="240" w:lineRule="auto"/>
        <w:ind w:left="360"/>
        <w:rPr>
          <w:rFonts w:cs="Tahoma"/>
          <w:color w:val="0072CE" w:themeColor="hyperlink"/>
          <w:u w:val="single"/>
        </w:rPr>
      </w:pPr>
      <w:r w:rsidRPr="000842A9">
        <w:rPr>
          <w:rFonts w:cs="Tahoma"/>
        </w:rPr>
        <w:t xml:space="preserve">Kim, Kee D., et al. “Acute Implantation of a Bioresorbable Polymer Scaffold in Patients With Complete Thoracic Spinal Cord Injury: 24-Month Follow-up From the INSPIRE Study.” </w:t>
      </w:r>
      <w:r w:rsidRPr="000842A9">
        <w:rPr>
          <w:rFonts w:cs="Tahoma"/>
          <w:i/>
          <w:iCs/>
        </w:rPr>
        <w:t>Neurosurgery</w:t>
      </w:r>
      <w:r w:rsidRPr="000842A9">
        <w:rPr>
          <w:rFonts w:cs="Tahoma"/>
        </w:rPr>
        <w:t xml:space="preserve">, vol. 90, no. 6, June 2022, pp. 668–75. </w:t>
      </w:r>
      <w:r w:rsidRPr="000842A9">
        <w:rPr>
          <w:rFonts w:cs="Tahoma"/>
          <w:i/>
          <w:iCs/>
        </w:rPr>
        <w:t>PubMed Central</w:t>
      </w:r>
      <w:r w:rsidRPr="000842A9">
        <w:rPr>
          <w:rFonts w:cs="Tahoma"/>
        </w:rPr>
        <w:t>, https://doi.org/10.1227/neu.0000000000001932.</w:t>
      </w:r>
    </w:p>
    <w:p w14:paraId="0A92490A"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Lee, Byung-Jou, and Je Hoon Jeong. “Review: Steroid Use in Patients With Acute Spinal Cord Injury and Guideline Update.” </w:t>
      </w:r>
      <w:r w:rsidRPr="00B74FD0">
        <w:rPr>
          <w:rFonts w:cs="Tahoma"/>
          <w:i/>
          <w:iCs/>
        </w:rPr>
        <w:t>Korean Journal of Neurotrauma</w:t>
      </w:r>
      <w:r w:rsidRPr="00B74FD0">
        <w:rPr>
          <w:rFonts w:cs="Tahoma"/>
        </w:rPr>
        <w:t xml:space="preserve">, vol. 18, no. 1, 2022, p. 22. </w:t>
      </w:r>
      <w:r w:rsidRPr="00B74FD0">
        <w:rPr>
          <w:rFonts w:cs="Tahoma"/>
          <w:i/>
          <w:iCs/>
        </w:rPr>
        <w:t>DOI.org (Crossref)</w:t>
      </w:r>
      <w:r w:rsidRPr="00B74FD0">
        <w:rPr>
          <w:rFonts w:cs="Tahoma"/>
        </w:rPr>
        <w:t>, https://doi.org/10.13004/kjnt.2022.18.e21.</w:t>
      </w:r>
    </w:p>
    <w:p w14:paraId="2908AF45" w14:textId="77777777" w:rsidR="009F00BF" w:rsidRDefault="009F00BF" w:rsidP="009F00BF">
      <w:pPr>
        <w:pStyle w:val="Bibliography"/>
        <w:numPr>
          <w:ilvl w:val="0"/>
          <w:numId w:val="43"/>
        </w:numPr>
        <w:spacing w:line="240" w:lineRule="auto"/>
        <w:ind w:left="360"/>
        <w:rPr>
          <w:rFonts w:cs="Tahoma"/>
        </w:rPr>
      </w:pPr>
      <w:r w:rsidRPr="00043D87">
        <w:rPr>
          <w:rFonts w:cs="Tahoma"/>
        </w:rPr>
        <w:t>lifeexpectancy.org</w:t>
      </w:r>
    </w:p>
    <w:p w14:paraId="4D38AB1B" w14:textId="77777777" w:rsidR="009F00BF" w:rsidRPr="00087E82" w:rsidRDefault="009F00BF" w:rsidP="009F00BF">
      <w:pPr>
        <w:pStyle w:val="Bibliography"/>
        <w:numPr>
          <w:ilvl w:val="0"/>
          <w:numId w:val="43"/>
        </w:numPr>
        <w:spacing w:line="240" w:lineRule="auto"/>
        <w:ind w:left="360"/>
        <w:rPr>
          <w:rFonts w:cs="Tahoma"/>
        </w:rPr>
      </w:pPr>
      <w:r w:rsidRPr="00087E82">
        <w:rPr>
          <w:rFonts w:cs="Tahoma"/>
          <w:b/>
          <w:bCs/>
        </w:rPr>
        <w:t>MABP</w:t>
      </w:r>
      <w:r w:rsidRPr="00087E82">
        <w:rPr>
          <w:rFonts w:cs="Tahoma"/>
        </w:rPr>
        <w:t xml:space="preserve">: </w:t>
      </w:r>
      <w:hyperlink r:id="rId17" w:history="1">
        <w:r w:rsidRPr="00087E82">
          <w:rPr>
            <w:rStyle w:val="Hyperlink"/>
            <w:rFonts w:cs="Tahoma"/>
          </w:rPr>
          <w:t>https://www.healthline.com/health/mean-arterial-pressure</w:t>
        </w:r>
      </w:hyperlink>
    </w:p>
    <w:p w14:paraId="1208F7C3"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Manley, Nathan C., et al. “Human Embryonic Stem Cell-Derived Oligodendrocyte Progenitor Cells: Preclinical Efficacy and Safety in Cervical Spinal Cord Injury.” </w:t>
      </w:r>
      <w:r w:rsidRPr="00B74FD0">
        <w:rPr>
          <w:rFonts w:cs="Tahoma"/>
          <w:i/>
          <w:iCs/>
        </w:rPr>
        <w:t>Stem Cells Translational Medicine</w:t>
      </w:r>
      <w:r w:rsidRPr="00B74FD0">
        <w:rPr>
          <w:rFonts w:cs="Tahoma"/>
        </w:rPr>
        <w:t xml:space="preserve">, vol. 6, no. 10, Oct. 2017, pp. 1917–29. </w:t>
      </w:r>
      <w:r w:rsidRPr="00B74FD0">
        <w:rPr>
          <w:rFonts w:cs="Tahoma"/>
          <w:i/>
          <w:iCs/>
        </w:rPr>
        <w:t>DOI.org (Crossref)</w:t>
      </w:r>
      <w:r w:rsidRPr="00B74FD0">
        <w:rPr>
          <w:rFonts w:cs="Tahoma"/>
        </w:rPr>
        <w:t>, https://doi.org/10.1002/sctm.17-0065.</w:t>
      </w:r>
    </w:p>
    <w:p w14:paraId="7D15BC38"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Martirosyan, Nikolay L., et al. “Blood Supply and Vascular Reactivity of the Spinal Cord under Normal and Pathological Conditions: A Review.” </w:t>
      </w:r>
      <w:r w:rsidRPr="00B74FD0">
        <w:rPr>
          <w:rFonts w:cs="Tahoma"/>
          <w:i/>
          <w:iCs/>
        </w:rPr>
        <w:t>Journal of Neurosurgery: Spine</w:t>
      </w:r>
      <w:r w:rsidRPr="00B74FD0">
        <w:rPr>
          <w:rFonts w:cs="Tahoma"/>
        </w:rPr>
        <w:t xml:space="preserve">, vol. 15, no. 3, Sept. 2011, pp. 238–51. </w:t>
      </w:r>
      <w:r w:rsidRPr="00B74FD0">
        <w:rPr>
          <w:rFonts w:cs="Tahoma"/>
          <w:i/>
          <w:iCs/>
        </w:rPr>
        <w:t>DOI.org (Crossref)</w:t>
      </w:r>
      <w:r w:rsidRPr="00B74FD0">
        <w:rPr>
          <w:rFonts w:cs="Tahoma"/>
        </w:rPr>
        <w:t>, https://doi.org/10.3171/2011.4.SPINE10543.</w:t>
      </w:r>
    </w:p>
    <w:p w14:paraId="45E29C04" w14:textId="77777777" w:rsidR="009F00BF" w:rsidRPr="00043D87" w:rsidRDefault="009F00BF" w:rsidP="009F00BF">
      <w:pPr>
        <w:pStyle w:val="Bibliography"/>
        <w:numPr>
          <w:ilvl w:val="0"/>
          <w:numId w:val="43"/>
        </w:numPr>
        <w:spacing w:line="240" w:lineRule="auto"/>
        <w:ind w:left="360"/>
        <w:rPr>
          <w:rFonts w:cs="Tahoma"/>
        </w:rPr>
      </w:pPr>
      <w:r w:rsidRPr="005863FD">
        <w:rPr>
          <w:rFonts w:eastAsiaTheme="majorEastAsia" w:cs="Tahoma"/>
          <w:b/>
          <w:bCs/>
        </w:rPr>
        <w:t>NSCIC</w:t>
      </w:r>
      <w:r w:rsidRPr="00043D87">
        <w:rPr>
          <w:rFonts w:cs="Tahoma"/>
        </w:rPr>
        <w:t xml:space="preserve">: National spinal cord injury statistical center: </w:t>
      </w:r>
      <w:hyperlink r:id="rId18" w:history="1">
        <w:r w:rsidRPr="00043D87">
          <w:rPr>
            <w:rStyle w:val="Hyperlink"/>
            <w:rFonts w:cs="Tahoma"/>
          </w:rPr>
          <w:t>Facts and Figures 2020</w:t>
        </w:r>
      </w:hyperlink>
    </w:p>
    <w:p w14:paraId="2188200B"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lastRenderedPageBreak/>
        <w:t xml:space="preserve">Norenberg, Michael D., et al. “The Pathology of Human Spinal Cord Injury: Defining the Problems.” </w:t>
      </w:r>
      <w:r w:rsidRPr="00B74FD0">
        <w:rPr>
          <w:rFonts w:cs="Tahoma"/>
          <w:i/>
          <w:iCs/>
        </w:rPr>
        <w:t>Journal of Neurotrauma</w:t>
      </w:r>
      <w:r w:rsidRPr="00B74FD0">
        <w:rPr>
          <w:rFonts w:cs="Tahoma"/>
        </w:rPr>
        <w:t xml:space="preserve">, vol. 21, no. 4, Apr. 2004, pp. 429–40. </w:t>
      </w:r>
      <w:r w:rsidRPr="00B74FD0">
        <w:rPr>
          <w:rFonts w:cs="Tahoma"/>
          <w:i/>
          <w:iCs/>
        </w:rPr>
        <w:t>DOI.org (Crossref)</w:t>
      </w:r>
      <w:r w:rsidRPr="00B74FD0">
        <w:rPr>
          <w:rFonts w:cs="Tahoma"/>
        </w:rPr>
        <w:t>, https://doi.org/10.1089/089771504323004575.</w:t>
      </w:r>
    </w:p>
    <w:p w14:paraId="7E42109F"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Priest, Catherine A., et al. “Preclinical Safety of Human Embryonic Stem Cell-Derived Oligodendrocyte Progenitors Supporting Clinical Trials in Spinal Cord Injury.” </w:t>
      </w:r>
      <w:r w:rsidRPr="00B74FD0">
        <w:rPr>
          <w:rFonts w:cs="Tahoma"/>
          <w:i/>
          <w:iCs/>
        </w:rPr>
        <w:t>Regenerative Medicine</w:t>
      </w:r>
      <w:r w:rsidRPr="00B74FD0">
        <w:rPr>
          <w:rFonts w:cs="Tahoma"/>
        </w:rPr>
        <w:t xml:space="preserve">, vol. 10, no. 8, Nov. 2015, pp. 939–58. </w:t>
      </w:r>
      <w:r w:rsidRPr="00B74FD0">
        <w:rPr>
          <w:rFonts w:cs="Tahoma"/>
          <w:i/>
          <w:iCs/>
        </w:rPr>
        <w:t>DOI.org (Crossref)</w:t>
      </w:r>
      <w:r w:rsidRPr="00B74FD0">
        <w:rPr>
          <w:rFonts w:cs="Tahoma"/>
        </w:rPr>
        <w:t>, https://doi.org/10.2217/rme.15.57.</w:t>
      </w:r>
    </w:p>
    <w:p w14:paraId="66B0831C" w14:textId="77777777" w:rsidR="00B71D84" w:rsidRDefault="009F00BF" w:rsidP="00B71D84">
      <w:pPr>
        <w:pStyle w:val="Bibliography"/>
        <w:numPr>
          <w:ilvl w:val="0"/>
          <w:numId w:val="43"/>
        </w:numPr>
        <w:spacing w:line="240" w:lineRule="auto"/>
        <w:ind w:left="360"/>
        <w:rPr>
          <w:rFonts w:cs="Tahoma"/>
          <w:color w:val="212121"/>
          <w:shd w:val="clear" w:color="auto" w:fill="FFFFFF"/>
        </w:rPr>
      </w:pPr>
      <w:r w:rsidRPr="00043D87">
        <w:rPr>
          <w:rFonts w:cs="Tahoma"/>
          <w:color w:val="212121"/>
          <w:shd w:val="clear" w:color="auto" w:fill="FFFFFF"/>
        </w:rPr>
        <w:t>Ocejo, Antonio. and Ricardo Correa. “Methylprednisolone.” </w:t>
      </w:r>
      <w:r w:rsidRPr="00043D87">
        <w:rPr>
          <w:rFonts w:cs="Tahoma"/>
          <w:i/>
          <w:iCs/>
          <w:color w:val="212121"/>
          <w:shd w:val="clear" w:color="auto" w:fill="FFFFFF"/>
        </w:rPr>
        <w:t>StatPearls</w:t>
      </w:r>
      <w:r w:rsidRPr="00043D87">
        <w:rPr>
          <w:rFonts w:cs="Tahoma"/>
          <w:color w:val="212121"/>
          <w:shd w:val="clear" w:color="auto" w:fill="FFFFFF"/>
        </w:rPr>
        <w:t>, StatPearls Publishing, 22 May 2022.</w:t>
      </w:r>
    </w:p>
    <w:p w14:paraId="253F0F12" w14:textId="33DBB2B2" w:rsidR="00B71D84" w:rsidRPr="00B71D84" w:rsidRDefault="00B71D84" w:rsidP="00B71D84">
      <w:pPr>
        <w:pStyle w:val="Bibliography"/>
        <w:numPr>
          <w:ilvl w:val="0"/>
          <w:numId w:val="43"/>
        </w:numPr>
        <w:spacing w:line="240" w:lineRule="auto"/>
        <w:ind w:left="360"/>
        <w:rPr>
          <w:rFonts w:cs="Tahoma"/>
          <w:color w:val="212121"/>
          <w:shd w:val="clear" w:color="auto" w:fill="FFFFFF"/>
        </w:rPr>
      </w:pPr>
      <w:r w:rsidRPr="00B71D84">
        <w:rPr>
          <w:rFonts w:cs="Tahoma"/>
        </w:rPr>
        <w:t xml:space="preserve">Priest, Catherine A., et al. “Preclinical Safety of Human Embryonic Stem Cell-Derived Oligodendrocyte Progenitors Supporting Clinical Trials in Spinal Cord Injury.” </w:t>
      </w:r>
      <w:r w:rsidRPr="00B71D84">
        <w:rPr>
          <w:rFonts w:cs="Tahoma"/>
          <w:i/>
          <w:iCs/>
        </w:rPr>
        <w:t>Regenerative Medicine</w:t>
      </w:r>
      <w:r w:rsidRPr="00B71D84">
        <w:rPr>
          <w:rFonts w:cs="Tahoma"/>
        </w:rPr>
        <w:t xml:space="preserve">, vol. 10, no. 8, Nov. 2015, pp. 939–58. </w:t>
      </w:r>
      <w:r w:rsidRPr="00B71D84">
        <w:rPr>
          <w:rFonts w:cs="Tahoma"/>
          <w:i/>
          <w:iCs/>
        </w:rPr>
        <w:t>DOI.org (Crossref)</w:t>
      </w:r>
      <w:r w:rsidRPr="00B71D84">
        <w:rPr>
          <w:rFonts w:cs="Tahoma"/>
        </w:rPr>
        <w:t>, https://doi.org/10.2217/rme.15.57.</w:t>
      </w:r>
    </w:p>
    <w:p w14:paraId="4614922B"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Qu, Wenrui, et al. “Polymer-Based Scaffold Strategies for Spinal Cord Repair and Regeneration.” </w:t>
      </w:r>
      <w:r w:rsidRPr="00B74FD0">
        <w:rPr>
          <w:rFonts w:cs="Tahoma"/>
          <w:i/>
          <w:iCs/>
        </w:rPr>
        <w:t>Frontiers in Bioengineering and Biotechnology</w:t>
      </w:r>
      <w:r w:rsidRPr="00B74FD0">
        <w:rPr>
          <w:rFonts w:cs="Tahoma"/>
        </w:rPr>
        <w:t xml:space="preserve">, vol. 8, Oct. 2020, p. 590549. </w:t>
      </w:r>
      <w:r w:rsidRPr="00B74FD0">
        <w:rPr>
          <w:rFonts w:cs="Tahoma"/>
          <w:i/>
          <w:iCs/>
        </w:rPr>
        <w:t>PubMed Central</w:t>
      </w:r>
      <w:r w:rsidRPr="00B74FD0">
        <w:rPr>
          <w:rFonts w:cs="Tahoma"/>
        </w:rPr>
        <w:t>, https://doi.org/10.3389/fbioe.2020.590549.</w:t>
      </w:r>
    </w:p>
    <w:p w14:paraId="1E38517E"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Reddy, M. Sai Bhargava, et al. “A Comparative Review of Natural and Synthetic Biopolymer Composite Scaffolds.” </w:t>
      </w:r>
      <w:r w:rsidRPr="00B74FD0">
        <w:rPr>
          <w:rFonts w:cs="Tahoma"/>
          <w:i/>
          <w:iCs/>
        </w:rPr>
        <w:t>Polymers</w:t>
      </w:r>
      <w:r w:rsidRPr="00B74FD0">
        <w:rPr>
          <w:rFonts w:cs="Tahoma"/>
        </w:rPr>
        <w:t xml:space="preserve">, vol. 13, no. 7, Mar. 2021, p. 1105. </w:t>
      </w:r>
      <w:r w:rsidRPr="00B74FD0">
        <w:rPr>
          <w:rFonts w:cs="Tahoma"/>
          <w:i/>
          <w:iCs/>
        </w:rPr>
        <w:t>DOI.org (Crossref)</w:t>
      </w:r>
      <w:r w:rsidRPr="00B74FD0">
        <w:rPr>
          <w:rFonts w:cs="Tahoma"/>
        </w:rPr>
        <w:t>, https://doi.org/10.3390/polym13071105.</w:t>
      </w:r>
    </w:p>
    <w:p w14:paraId="719B0864"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Rivera, Teresa, et al. “Human‐Induced Pluripotent Stem Cell Culture Methods Under CGMP Conditions.” </w:t>
      </w:r>
      <w:r w:rsidRPr="00B74FD0">
        <w:rPr>
          <w:rFonts w:cs="Tahoma"/>
          <w:i/>
          <w:iCs/>
        </w:rPr>
        <w:t>Current Protocols in Stem Cell Biology</w:t>
      </w:r>
      <w:r w:rsidRPr="00B74FD0">
        <w:rPr>
          <w:rFonts w:cs="Tahoma"/>
        </w:rPr>
        <w:t xml:space="preserve">, vol. 54, no. 1, Sept. 2020, p. e117. </w:t>
      </w:r>
      <w:r w:rsidRPr="00B74FD0">
        <w:rPr>
          <w:rFonts w:cs="Tahoma"/>
          <w:i/>
          <w:iCs/>
        </w:rPr>
        <w:t>PubMed Central</w:t>
      </w:r>
      <w:r w:rsidRPr="00B74FD0">
        <w:rPr>
          <w:rFonts w:cs="Tahoma"/>
        </w:rPr>
        <w:t>, https://doi.org/10.1002/cpsc.117.</w:t>
      </w:r>
    </w:p>
    <w:p w14:paraId="639DD851" w14:textId="77777777" w:rsidR="009F00BF" w:rsidRPr="00043D87" w:rsidRDefault="009F00BF" w:rsidP="009F00BF">
      <w:pPr>
        <w:pStyle w:val="Bibliography"/>
        <w:numPr>
          <w:ilvl w:val="0"/>
          <w:numId w:val="43"/>
        </w:numPr>
        <w:spacing w:line="240" w:lineRule="auto"/>
        <w:ind w:left="360"/>
        <w:rPr>
          <w:rFonts w:cs="Tahoma"/>
        </w:rPr>
      </w:pPr>
      <w:r w:rsidRPr="00EB5BA2">
        <w:t>Robertazzi RR, Cunningham JN Jr: Intraoperative adjuncts of spinal cord protection. Semin Thorac Cardiovasc Surg 10: 29–34, 1998</w:t>
      </w:r>
    </w:p>
    <w:p w14:paraId="39807C29" w14:textId="77777777" w:rsidR="009F00BF" w:rsidRPr="00B74FD0" w:rsidRDefault="009F00BF" w:rsidP="009F00BF">
      <w:pPr>
        <w:pStyle w:val="Bibliography"/>
        <w:numPr>
          <w:ilvl w:val="0"/>
          <w:numId w:val="43"/>
        </w:numPr>
        <w:spacing w:line="240" w:lineRule="auto"/>
        <w:ind w:left="360"/>
      </w:pPr>
      <w:r w:rsidRPr="0030079B">
        <w:rPr>
          <w:rFonts w:cs="Tahoma"/>
          <w:color w:val="212121"/>
          <w:shd w:val="clear" w:color="auto" w:fill="FFFFFF"/>
        </w:rPr>
        <w:t>Sheldon, J et al. “C-reactive protein and its cytokine mediators in intensive-care patients.” </w:t>
      </w:r>
      <w:r w:rsidRPr="0030079B">
        <w:rPr>
          <w:rFonts w:cs="Tahoma"/>
          <w:i/>
          <w:iCs/>
          <w:color w:val="212121"/>
          <w:shd w:val="clear" w:color="auto" w:fill="FFFFFF"/>
        </w:rPr>
        <w:t>Clinical chemistry</w:t>
      </w:r>
      <w:r w:rsidRPr="0030079B">
        <w:rPr>
          <w:rFonts w:cs="Tahoma"/>
          <w:color w:val="212121"/>
          <w:shd w:val="clear" w:color="auto" w:fill="FFFFFF"/>
        </w:rPr>
        <w:t> vol. 39,1 (1993): 147-50.</w:t>
      </w:r>
    </w:p>
    <w:p w14:paraId="1127F77B" w14:textId="77777777" w:rsidR="009F00BF" w:rsidRPr="0057577E" w:rsidRDefault="009F00BF" w:rsidP="009F00BF">
      <w:pPr>
        <w:pStyle w:val="Bibliography"/>
        <w:numPr>
          <w:ilvl w:val="0"/>
          <w:numId w:val="43"/>
        </w:numPr>
        <w:spacing w:line="240" w:lineRule="auto"/>
        <w:ind w:left="360"/>
        <w:rPr>
          <w:rFonts w:cs="Tahoma"/>
        </w:rPr>
      </w:pPr>
      <w:r w:rsidRPr="0057577E">
        <w:rPr>
          <w:rFonts w:cs="Tahoma"/>
          <w:color w:val="212121"/>
          <w:shd w:val="clear" w:color="auto" w:fill="FFFFFF"/>
        </w:rPr>
        <w:t>Skelly, Christy L., et al. “Adverse Events.” </w:t>
      </w:r>
      <w:r w:rsidRPr="0057577E">
        <w:rPr>
          <w:rFonts w:cs="Tahoma"/>
          <w:i/>
          <w:iCs/>
          <w:color w:val="212121"/>
          <w:shd w:val="clear" w:color="auto" w:fill="FFFFFF"/>
        </w:rPr>
        <w:t>StatPearls</w:t>
      </w:r>
      <w:r w:rsidRPr="0057577E">
        <w:rPr>
          <w:rFonts w:cs="Tahoma"/>
          <w:color w:val="212121"/>
          <w:shd w:val="clear" w:color="auto" w:fill="FFFFFF"/>
        </w:rPr>
        <w:t>, StatPearls Publishing, 9 August 2022.</w:t>
      </w:r>
    </w:p>
    <w:p w14:paraId="454DE135"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Speight, James G. “Monomers, Polymers, and Plastics.” </w:t>
      </w:r>
      <w:r w:rsidRPr="00B74FD0">
        <w:rPr>
          <w:rFonts w:cs="Tahoma"/>
          <w:i/>
          <w:iCs/>
        </w:rPr>
        <w:t>Handbook of Industrial Hydrocarbon Processes</w:t>
      </w:r>
      <w:r w:rsidRPr="00B74FD0">
        <w:rPr>
          <w:rFonts w:cs="Tahoma"/>
        </w:rPr>
        <w:t xml:space="preserve">, Elsevier, 2020, pp. 597–649. </w:t>
      </w:r>
      <w:r w:rsidRPr="00B74FD0">
        <w:rPr>
          <w:rFonts w:cs="Tahoma"/>
          <w:i/>
          <w:iCs/>
        </w:rPr>
        <w:t>DOI.org (Crossref)</w:t>
      </w:r>
      <w:r w:rsidRPr="00B74FD0">
        <w:rPr>
          <w:rFonts w:cs="Tahoma"/>
        </w:rPr>
        <w:t>, https://doi.org/10.1016/B978-0-12-809923-0.00014-X.</w:t>
      </w:r>
    </w:p>
    <w:p w14:paraId="57C57895" w14:textId="77777777" w:rsidR="009F00BF" w:rsidRPr="00043D87" w:rsidRDefault="009F00BF" w:rsidP="009F00BF">
      <w:pPr>
        <w:pStyle w:val="Bibliography"/>
        <w:numPr>
          <w:ilvl w:val="0"/>
          <w:numId w:val="43"/>
        </w:numPr>
        <w:spacing w:line="240" w:lineRule="auto"/>
        <w:ind w:left="360"/>
        <w:rPr>
          <w:rFonts w:cs="Tahoma"/>
        </w:rPr>
      </w:pPr>
      <w:r w:rsidRPr="00043D87">
        <w:rPr>
          <w:rFonts w:cs="Tahoma"/>
        </w:rPr>
        <w:t>SpinalCord.com:</w:t>
      </w:r>
      <w:hyperlink r:id="rId19" w:history="1">
        <w:r w:rsidRPr="00043D87">
          <w:rPr>
            <w:rStyle w:val="Hyperlink"/>
            <w:rFonts w:cs="Tahoma"/>
          </w:rPr>
          <w:t>4 Things You need to. Know about SCI Medicaid Coverage</w:t>
        </w:r>
      </w:hyperlink>
    </w:p>
    <w:p w14:paraId="4DAFCD29"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Tang, S. K., et al. “Redirection of Doublecortin-Positive Cell Migration by over-Expression of the Chemokines MCP-1, MIP-1α and GRO-α in the Adult Rat Brain.” </w:t>
      </w:r>
      <w:r w:rsidRPr="00B74FD0">
        <w:rPr>
          <w:rFonts w:cs="Tahoma"/>
          <w:i/>
          <w:iCs/>
        </w:rPr>
        <w:t>Neuroscience</w:t>
      </w:r>
      <w:r w:rsidRPr="00B74FD0">
        <w:rPr>
          <w:rFonts w:cs="Tahoma"/>
        </w:rPr>
        <w:t xml:space="preserve">, vol. 260, Feb. 2014, pp. 240–48. </w:t>
      </w:r>
      <w:r w:rsidRPr="00B74FD0">
        <w:rPr>
          <w:rFonts w:cs="Tahoma"/>
          <w:i/>
          <w:iCs/>
        </w:rPr>
        <w:t>DOI.org (Crossref)</w:t>
      </w:r>
      <w:r w:rsidRPr="00B74FD0">
        <w:rPr>
          <w:rFonts w:cs="Tahoma"/>
        </w:rPr>
        <w:t>, https://doi.org/10.1016/j.neuroscience.2013.12.022.</w:t>
      </w:r>
    </w:p>
    <w:p w14:paraId="6C5E8059"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Teng, Yang D., et al. “Functional Recovery Following Traumatic Spinal Cord Injury Mediated by a Unique Polymer Scaffold Seeded with Neural Stem Cells.” </w:t>
      </w:r>
      <w:r w:rsidRPr="00B74FD0">
        <w:rPr>
          <w:rFonts w:cs="Tahoma"/>
          <w:i/>
          <w:iCs/>
        </w:rPr>
        <w:t>Proceedings of the National Academy of Sciences</w:t>
      </w:r>
      <w:r w:rsidRPr="00B74FD0">
        <w:rPr>
          <w:rFonts w:cs="Tahoma"/>
        </w:rPr>
        <w:t xml:space="preserve">, vol. 99, no. 5, Mar. 2002, pp. 3024–29. </w:t>
      </w:r>
      <w:r w:rsidRPr="00B74FD0">
        <w:rPr>
          <w:rFonts w:cs="Tahoma"/>
          <w:i/>
          <w:iCs/>
        </w:rPr>
        <w:t>DOI.org (Crossref)</w:t>
      </w:r>
      <w:r w:rsidRPr="00B74FD0">
        <w:rPr>
          <w:rFonts w:cs="Tahoma"/>
        </w:rPr>
        <w:t>, https://doi.org/10.1073/pnas.052678899.</w:t>
      </w:r>
    </w:p>
    <w:p w14:paraId="006ECA1A" w14:textId="77777777" w:rsidR="009F00BF" w:rsidRPr="00087E82" w:rsidRDefault="009F00BF" w:rsidP="009F00BF">
      <w:pPr>
        <w:pStyle w:val="Bibliography"/>
        <w:numPr>
          <w:ilvl w:val="0"/>
          <w:numId w:val="43"/>
        </w:numPr>
        <w:spacing w:line="240" w:lineRule="auto"/>
        <w:ind w:left="360"/>
        <w:rPr>
          <w:rFonts w:cs="Tahoma"/>
        </w:rPr>
      </w:pPr>
      <w:r w:rsidRPr="00087E82">
        <w:rPr>
          <w:rFonts w:cs="Tahoma"/>
        </w:rPr>
        <w:t xml:space="preserve">The Effects and Potential Mechanisms of Locomotor Training on Improvements of Functional Recovery after Spinal Cord Injury | Elsevier Enhanced Reader. </w:t>
      </w:r>
      <w:hyperlink r:id="rId20" w:history="1">
        <w:r w:rsidRPr="00087E82">
          <w:rPr>
            <w:rStyle w:val="Hyperlink"/>
            <w:rFonts w:cs="Tahoma"/>
          </w:rPr>
          <w:t>https://doi.org/10.1016/bs.irn.2019.08.003</w:t>
        </w:r>
      </w:hyperlink>
      <w:r w:rsidRPr="00087E82">
        <w:rPr>
          <w:rFonts w:cs="Tahoma"/>
        </w:rPr>
        <w:t>.</w:t>
      </w:r>
    </w:p>
    <w:p w14:paraId="354BECFC"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Thomas, Katharine E., and Lawrence D. F. Moon. “Will Stem Cell Therapies Be Safe and Effective for Treating Spinal Cord Injuries?” </w:t>
      </w:r>
      <w:r w:rsidRPr="00B74FD0">
        <w:rPr>
          <w:rFonts w:cs="Tahoma"/>
          <w:i/>
          <w:iCs/>
        </w:rPr>
        <w:t>British Medical Bulletin</w:t>
      </w:r>
      <w:r w:rsidRPr="00B74FD0">
        <w:rPr>
          <w:rFonts w:cs="Tahoma"/>
        </w:rPr>
        <w:t xml:space="preserve">, vol. 98, 2011, pp. 127–42. </w:t>
      </w:r>
      <w:r w:rsidRPr="00B74FD0">
        <w:rPr>
          <w:rFonts w:cs="Tahoma"/>
          <w:i/>
          <w:iCs/>
        </w:rPr>
        <w:t>PubMed Central</w:t>
      </w:r>
      <w:r w:rsidRPr="00B74FD0">
        <w:rPr>
          <w:rFonts w:cs="Tahoma"/>
        </w:rPr>
        <w:t>, https://doi.org/10.1093/bmb/ldr013.</w:t>
      </w:r>
    </w:p>
    <w:p w14:paraId="3CCF5976"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lastRenderedPageBreak/>
        <w:t xml:space="preserve">Valković, Toni, et al. “Plasma Levels of Monocyte Chemotactic Protein-1 Are Associated with Clinical Features and Angiogenesis in Patients with Multiple Myeloma.” </w:t>
      </w:r>
      <w:r w:rsidRPr="00B74FD0">
        <w:rPr>
          <w:rFonts w:cs="Tahoma"/>
          <w:i/>
          <w:iCs/>
        </w:rPr>
        <w:t>BioMed Research International</w:t>
      </w:r>
      <w:r w:rsidRPr="00B74FD0">
        <w:rPr>
          <w:rFonts w:cs="Tahoma"/>
        </w:rPr>
        <w:t xml:space="preserve">, vol. 2016, 2016, pp. 1–7. </w:t>
      </w:r>
      <w:r w:rsidRPr="00B74FD0">
        <w:rPr>
          <w:rFonts w:cs="Tahoma"/>
          <w:i/>
          <w:iCs/>
        </w:rPr>
        <w:t>DOI.org (Crossref)</w:t>
      </w:r>
      <w:r w:rsidRPr="00B74FD0">
        <w:rPr>
          <w:rFonts w:cs="Tahoma"/>
        </w:rPr>
        <w:t>, https://doi.org/10.1155/2016/7870590.</w:t>
      </w:r>
    </w:p>
    <w:p w14:paraId="79A7E801"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Wang, Timothy Y., et al. “Management of Acute Traumatic Spinal Cord Injury: A Review of the Literature.” </w:t>
      </w:r>
      <w:r w:rsidRPr="00B74FD0">
        <w:rPr>
          <w:rFonts w:cs="Tahoma"/>
          <w:i/>
          <w:iCs/>
        </w:rPr>
        <w:t>Frontiers in Surgery</w:t>
      </w:r>
      <w:r w:rsidRPr="00B74FD0">
        <w:rPr>
          <w:rFonts w:cs="Tahoma"/>
        </w:rPr>
        <w:t xml:space="preserve">, vol. 8, Dec. 2021, p. 698736. </w:t>
      </w:r>
      <w:r w:rsidRPr="00B74FD0">
        <w:rPr>
          <w:rFonts w:cs="Tahoma"/>
          <w:i/>
          <w:iCs/>
        </w:rPr>
        <w:t>PubMed Central</w:t>
      </w:r>
      <w:r w:rsidRPr="00B74FD0">
        <w:rPr>
          <w:rFonts w:cs="Tahoma"/>
        </w:rPr>
        <w:t>, https://doi.org/10.3389/fsurg.2021.698736.</w:t>
      </w:r>
    </w:p>
    <w:p w14:paraId="397C78AF"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Wąsik, Norbert, et al. “Clusterin, a New Cerebrospinal Fluid Biomarker in Severe Subarachnoid Hemorrhage: A Pilot Study.” </w:t>
      </w:r>
      <w:r w:rsidRPr="00B74FD0">
        <w:rPr>
          <w:rFonts w:cs="Tahoma"/>
          <w:i/>
          <w:iCs/>
        </w:rPr>
        <w:t>World Neurosurgery</w:t>
      </w:r>
      <w:r w:rsidRPr="00B74FD0">
        <w:rPr>
          <w:rFonts w:cs="Tahoma"/>
        </w:rPr>
        <w:t xml:space="preserve">, vol. 107, Nov. 2017, pp. 424–28. </w:t>
      </w:r>
      <w:r w:rsidRPr="00B74FD0">
        <w:rPr>
          <w:rFonts w:cs="Tahoma"/>
          <w:i/>
          <w:iCs/>
        </w:rPr>
        <w:t>DOI.org (Crossref)</w:t>
      </w:r>
      <w:r w:rsidRPr="00B74FD0">
        <w:rPr>
          <w:rFonts w:cs="Tahoma"/>
        </w:rPr>
        <w:t>, https://doi.org/10.1016/j.wneu.2017.08.006.</w:t>
      </w:r>
    </w:p>
    <w:p w14:paraId="772E9109"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Wong, Jamie K., et al. “A Straight Alley Version of the BBB Locomotor Scale.” </w:t>
      </w:r>
      <w:r w:rsidRPr="00B74FD0">
        <w:rPr>
          <w:rFonts w:cs="Tahoma"/>
          <w:i/>
          <w:iCs/>
        </w:rPr>
        <w:t>Experimental Neurology</w:t>
      </w:r>
      <w:r w:rsidRPr="00B74FD0">
        <w:rPr>
          <w:rFonts w:cs="Tahoma"/>
        </w:rPr>
        <w:t xml:space="preserve">, vol. 217, no. 2, June 2009, pp. 417–20. </w:t>
      </w:r>
      <w:r w:rsidRPr="00B74FD0">
        <w:rPr>
          <w:rFonts w:cs="Tahoma"/>
          <w:i/>
          <w:iCs/>
        </w:rPr>
        <w:t>DOI.org (Crossref)</w:t>
      </w:r>
      <w:r w:rsidRPr="00B74FD0">
        <w:rPr>
          <w:rFonts w:cs="Tahoma"/>
        </w:rPr>
        <w:t>, https://doi.org/10.1016/j.expneurol.2009.03.037.</w:t>
      </w:r>
    </w:p>
    <w:p w14:paraId="507F00B4"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Yoshitani, Kenji, et al. “Cerebrospinal Fluid Drainage to Prevent Postoperative Spinal Cord Injury in Thoracic Aortic Repair.” </w:t>
      </w:r>
      <w:r w:rsidRPr="00B74FD0">
        <w:rPr>
          <w:rFonts w:cs="Tahoma"/>
          <w:i/>
          <w:iCs/>
        </w:rPr>
        <w:t>Journal of Anesthesia</w:t>
      </w:r>
      <w:r w:rsidRPr="00B74FD0">
        <w:rPr>
          <w:rFonts w:cs="Tahoma"/>
        </w:rPr>
        <w:t xml:space="preserve">, vol. 35, no. 1, Feb. 2021, pp. 43–50. </w:t>
      </w:r>
      <w:r w:rsidRPr="00B74FD0">
        <w:rPr>
          <w:rFonts w:cs="Tahoma"/>
          <w:i/>
          <w:iCs/>
        </w:rPr>
        <w:t>DOI.org (Crossref)</w:t>
      </w:r>
      <w:r w:rsidRPr="00B74FD0">
        <w:rPr>
          <w:rFonts w:cs="Tahoma"/>
        </w:rPr>
        <w:t>, https://doi.org/10.1007/s00540-020-02857-w.</w:t>
      </w:r>
    </w:p>
    <w:p w14:paraId="334ACBBD"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Zou, Hong-jun, et al. “Methylprednisolone Induces Neuro-Protective Effects via the Inhibition of A1 Astrocyte Activation in Traumatic Spinal Cord Injury Mouse Models.” </w:t>
      </w:r>
      <w:r w:rsidRPr="00B74FD0">
        <w:rPr>
          <w:rFonts w:cs="Tahoma"/>
          <w:i/>
          <w:iCs/>
        </w:rPr>
        <w:t>Frontiers in Neuroscience</w:t>
      </w:r>
      <w:r w:rsidRPr="00B74FD0">
        <w:rPr>
          <w:rFonts w:cs="Tahoma"/>
        </w:rPr>
        <w:t xml:space="preserve">, vol. 15, 2021. </w:t>
      </w:r>
      <w:r w:rsidRPr="00B74FD0">
        <w:rPr>
          <w:rFonts w:cs="Tahoma"/>
          <w:i/>
          <w:iCs/>
        </w:rPr>
        <w:t>Frontiers</w:t>
      </w:r>
      <w:r w:rsidRPr="00B74FD0">
        <w:rPr>
          <w:rFonts w:cs="Tahoma"/>
        </w:rPr>
        <w:t>, https://www.frontiersin.org/articles/10.3389/fnins.2021.628917.</w:t>
      </w:r>
    </w:p>
    <w:p w14:paraId="04839E8D" w14:textId="42D1841D" w:rsidR="0030079B" w:rsidRDefault="009F00BF" w:rsidP="005863FD">
      <w:r>
        <w:fldChar w:fldCharType="end"/>
      </w:r>
    </w:p>
    <w:p w14:paraId="15A7E89F" w14:textId="77777777" w:rsidR="00C40D2B" w:rsidRPr="00B23D1D" w:rsidRDefault="00C40D2B" w:rsidP="00B23D1D">
      <w:pPr>
        <w:pStyle w:val="Body"/>
      </w:pPr>
    </w:p>
    <w:p w14:paraId="7E72509E" w14:textId="0B9ECDF5" w:rsidR="00040E46" w:rsidRPr="00040E46" w:rsidRDefault="00040E46" w:rsidP="00C01956">
      <w:pPr>
        <w:spacing w:before="120"/>
      </w:pP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86A8E" w14:textId="77777777" w:rsidR="00F32FC8" w:rsidRDefault="00F32FC8" w:rsidP="00B657A0">
      <w:r>
        <w:separator/>
      </w:r>
    </w:p>
  </w:endnote>
  <w:endnote w:type="continuationSeparator" w:id="0">
    <w:p w14:paraId="6E1C53EC" w14:textId="77777777" w:rsidR="00F32FC8" w:rsidRDefault="00F32FC8" w:rsidP="00B657A0">
      <w:r>
        <w:continuationSeparator/>
      </w:r>
    </w:p>
  </w:endnote>
  <w:endnote w:type="continuationNotice" w:id="1">
    <w:p w14:paraId="7099A506" w14:textId="77777777" w:rsidR="00F32FC8" w:rsidRDefault="00F32F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EB570" w14:textId="77777777" w:rsidR="00F32FC8" w:rsidRDefault="00F32FC8" w:rsidP="00B657A0">
      <w:r>
        <w:separator/>
      </w:r>
    </w:p>
  </w:footnote>
  <w:footnote w:type="continuationSeparator" w:id="0">
    <w:p w14:paraId="3D4FD420" w14:textId="77777777" w:rsidR="00F32FC8" w:rsidRDefault="00F32FC8" w:rsidP="00B657A0">
      <w:r>
        <w:continuationSeparator/>
      </w:r>
    </w:p>
  </w:footnote>
  <w:footnote w:type="continuationNotice" w:id="1">
    <w:p w14:paraId="4B17EFDB" w14:textId="77777777" w:rsidR="00F32FC8" w:rsidRDefault="00F32F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99B3A85"/>
    <w:multiLevelType w:val="hybridMultilevel"/>
    <w:tmpl w:val="9CBA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3C113A"/>
    <w:multiLevelType w:val="hybridMultilevel"/>
    <w:tmpl w:val="04D002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E864C4"/>
    <w:multiLevelType w:val="hybridMultilevel"/>
    <w:tmpl w:val="16725DF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B77C47"/>
    <w:multiLevelType w:val="hybridMultilevel"/>
    <w:tmpl w:val="FD6A86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D0305E"/>
    <w:multiLevelType w:val="hybridMultilevel"/>
    <w:tmpl w:val="5FBE7D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275943D7"/>
    <w:multiLevelType w:val="hybridMultilevel"/>
    <w:tmpl w:val="B3B6F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74785B"/>
    <w:multiLevelType w:val="hybridMultilevel"/>
    <w:tmpl w:val="80C44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00572C"/>
    <w:multiLevelType w:val="hybridMultilevel"/>
    <w:tmpl w:val="D0723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F4D4A"/>
    <w:multiLevelType w:val="hybridMultilevel"/>
    <w:tmpl w:val="97586FD2"/>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812F48"/>
    <w:multiLevelType w:val="hybridMultilevel"/>
    <w:tmpl w:val="D7B4B8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E07B52"/>
    <w:multiLevelType w:val="hybridMultilevel"/>
    <w:tmpl w:val="5BBE1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0A5D52"/>
    <w:multiLevelType w:val="hybridMultilevel"/>
    <w:tmpl w:val="9544BB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64CC26F4"/>
    <w:multiLevelType w:val="hybridMultilevel"/>
    <w:tmpl w:val="47BC50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6EE101A"/>
    <w:multiLevelType w:val="hybridMultilevel"/>
    <w:tmpl w:val="BB74D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40"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430F46"/>
    <w:multiLevelType w:val="hybridMultilevel"/>
    <w:tmpl w:val="4C20F4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21"/>
  </w:num>
  <w:num w:numId="2" w16cid:durableId="591012818">
    <w:abstractNumId w:val="35"/>
  </w:num>
  <w:num w:numId="3" w16cid:durableId="179856923">
    <w:abstractNumId w:val="3"/>
  </w:num>
  <w:num w:numId="4" w16cid:durableId="3915848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12"/>
  </w:num>
  <w:num w:numId="7" w16cid:durableId="2132432314">
    <w:abstractNumId w:val="2"/>
  </w:num>
  <w:num w:numId="8" w16cid:durableId="1193693858">
    <w:abstractNumId w:val="1"/>
  </w:num>
  <w:num w:numId="9" w16cid:durableId="803236281">
    <w:abstractNumId w:val="27"/>
  </w:num>
  <w:num w:numId="10" w16cid:durableId="1214929145">
    <w:abstractNumId w:val="27"/>
  </w:num>
  <w:num w:numId="11" w16cid:durableId="1534925248">
    <w:abstractNumId w:val="29"/>
  </w:num>
  <w:num w:numId="12" w16cid:durableId="1204631859">
    <w:abstractNumId w:val="22"/>
  </w:num>
  <w:num w:numId="13" w16cid:durableId="1999653488">
    <w:abstractNumId w:val="14"/>
  </w:num>
  <w:num w:numId="14" w16cid:durableId="1948655657">
    <w:abstractNumId w:val="40"/>
  </w:num>
  <w:num w:numId="15" w16cid:durableId="1426876100">
    <w:abstractNumId w:val="31"/>
  </w:num>
  <w:num w:numId="16" w16cid:durableId="148448031">
    <w:abstractNumId w:val="17"/>
  </w:num>
  <w:num w:numId="17" w16cid:durableId="432239574">
    <w:abstractNumId w:val="41"/>
  </w:num>
  <w:num w:numId="18" w16cid:durableId="1902785539">
    <w:abstractNumId w:val="11"/>
  </w:num>
  <w:num w:numId="19" w16cid:durableId="2016347357">
    <w:abstractNumId w:val="20"/>
  </w:num>
  <w:num w:numId="20" w16cid:durableId="1604259620">
    <w:abstractNumId w:val="39"/>
  </w:num>
  <w:num w:numId="21" w16cid:durableId="1341661621">
    <w:abstractNumId w:val="38"/>
  </w:num>
  <w:num w:numId="22" w16cid:durableId="788007871">
    <w:abstractNumId w:val="32"/>
  </w:num>
  <w:num w:numId="23" w16cid:durableId="1463157998">
    <w:abstractNumId w:val="25"/>
  </w:num>
  <w:num w:numId="24" w16cid:durableId="1260681482">
    <w:abstractNumId w:val="26"/>
  </w:num>
  <w:num w:numId="25" w16cid:durableId="1969161413">
    <w:abstractNumId w:val="10"/>
  </w:num>
  <w:num w:numId="26" w16cid:durableId="1839885816">
    <w:abstractNumId w:val="6"/>
  </w:num>
  <w:num w:numId="27" w16cid:durableId="1730300100">
    <w:abstractNumId w:val="19"/>
  </w:num>
  <w:num w:numId="28" w16cid:durableId="1711765807">
    <w:abstractNumId w:val="28"/>
  </w:num>
  <w:num w:numId="29" w16cid:durableId="2130008031">
    <w:abstractNumId w:val="33"/>
  </w:num>
  <w:num w:numId="30" w16cid:durableId="1154377883">
    <w:abstractNumId w:val="30"/>
  </w:num>
  <w:num w:numId="31" w16cid:durableId="1266425856">
    <w:abstractNumId w:val="24"/>
  </w:num>
  <w:num w:numId="32" w16cid:durableId="1850872283">
    <w:abstractNumId w:val="16"/>
  </w:num>
  <w:num w:numId="33" w16cid:durableId="687414347">
    <w:abstractNumId w:val="7"/>
  </w:num>
  <w:num w:numId="34" w16cid:durableId="313729409">
    <w:abstractNumId w:val="9"/>
  </w:num>
  <w:num w:numId="35" w16cid:durableId="125003735">
    <w:abstractNumId w:val="34"/>
  </w:num>
  <w:num w:numId="36" w16cid:durableId="1622567168">
    <w:abstractNumId w:val="36"/>
  </w:num>
  <w:num w:numId="37" w16cid:durableId="556285773">
    <w:abstractNumId w:val="18"/>
  </w:num>
  <w:num w:numId="38" w16cid:durableId="1016425218">
    <w:abstractNumId w:val="37"/>
  </w:num>
  <w:num w:numId="39" w16cid:durableId="1404329616">
    <w:abstractNumId w:val="4"/>
  </w:num>
  <w:num w:numId="40" w16cid:durableId="1481801130">
    <w:abstractNumId w:val="8"/>
  </w:num>
  <w:num w:numId="41" w16cid:durableId="820737566">
    <w:abstractNumId w:val="15"/>
  </w:num>
  <w:num w:numId="42" w16cid:durableId="1629970973">
    <w:abstractNumId w:val="23"/>
  </w:num>
  <w:num w:numId="43" w16cid:durableId="1898274562">
    <w:abstractNumId w:val="5"/>
  </w:num>
  <w:num w:numId="44" w16cid:durableId="153306976">
    <w:abstractNumId w:val="13"/>
  </w:num>
  <w:num w:numId="45" w16cid:durableId="26778299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3441"/>
    <w:rsid w:val="00004CA0"/>
    <w:rsid w:val="00006935"/>
    <w:rsid w:val="000121C9"/>
    <w:rsid w:val="00012474"/>
    <w:rsid w:val="0001659E"/>
    <w:rsid w:val="00017329"/>
    <w:rsid w:val="0002235C"/>
    <w:rsid w:val="000268CD"/>
    <w:rsid w:val="00027200"/>
    <w:rsid w:val="00027881"/>
    <w:rsid w:val="00030F88"/>
    <w:rsid w:val="0003264A"/>
    <w:rsid w:val="00035B28"/>
    <w:rsid w:val="00035E18"/>
    <w:rsid w:val="0003722B"/>
    <w:rsid w:val="000408ED"/>
    <w:rsid w:val="00040E46"/>
    <w:rsid w:val="0004712D"/>
    <w:rsid w:val="00050175"/>
    <w:rsid w:val="00050DA8"/>
    <w:rsid w:val="00052C3D"/>
    <w:rsid w:val="00052D38"/>
    <w:rsid w:val="00053B22"/>
    <w:rsid w:val="0005492C"/>
    <w:rsid w:val="00054FDF"/>
    <w:rsid w:val="00055522"/>
    <w:rsid w:val="00057001"/>
    <w:rsid w:val="00057654"/>
    <w:rsid w:val="00061762"/>
    <w:rsid w:val="0006224F"/>
    <w:rsid w:val="00062E70"/>
    <w:rsid w:val="00070C64"/>
    <w:rsid w:val="000719CC"/>
    <w:rsid w:val="00071E26"/>
    <w:rsid w:val="000806C2"/>
    <w:rsid w:val="00082C06"/>
    <w:rsid w:val="000842A9"/>
    <w:rsid w:val="00086261"/>
    <w:rsid w:val="000868E4"/>
    <w:rsid w:val="000924E9"/>
    <w:rsid w:val="00092862"/>
    <w:rsid w:val="000A0757"/>
    <w:rsid w:val="000A2165"/>
    <w:rsid w:val="000A27B8"/>
    <w:rsid w:val="000A6413"/>
    <w:rsid w:val="000A64D4"/>
    <w:rsid w:val="000B1E9C"/>
    <w:rsid w:val="000B452E"/>
    <w:rsid w:val="000B4CB2"/>
    <w:rsid w:val="000B70B8"/>
    <w:rsid w:val="000C1E44"/>
    <w:rsid w:val="000C64D8"/>
    <w:rsid w:val="000D0203"/>
    <w:rsid w:val="000D02CD"/>
    <w:rsid w:val="000D10C6"/>
    <w:rsid w:val="000D47A9"/>
    <w:rsid w:val="000E2CAE"/>
    <w:rsid w:val="000E3018"/>
    <w:rsid w:val="000E49C6"/>
    <w:rsid w:val="000E4D0E"/>
    <w:rsid w:val="000E6E88"/>
    <w:rsid w:val="000F0964"/>
    <w:rsid w:val="000F0C1E"/>
    <w:rsid w:val="000F356C"/>
    <w:rsid w:val="000F5BA9"/>
    <w:rsid w:val="000F7E45"/>
    <w:rsid w:val="001003CA"/>
    <w:rsid w:val="0010064E"/>
    <w:rsid w:val="0010099F"/>
    <w:rsid w:val="00101D0A"/>
    <w:rsid w:val="0010205E"/>
    <w:rsid w:val="00102A2E"/>
    <w:rsid w:val="0010363F"/>
    <w:rsid w:val="0010368A"/>
    <w:rsid w:val="00112196"/>
    <w:rsid w:val="0011427A"/>
    <w:rsid w:val="00114746"/>
    <w:rsid w:val="001153AF"/>
    <w:rsid w:val="0011585F"/>
    <w:rsid w:val="00120765"/>
    <w:rsid w:val="00121359"/>
    <w:rsid w:val="00122957"/>
    <w:rsid w:val="0012408D"/>
    <w:rsid w:val="00124E5E"/>
    <w:rsid w:val="001308D6"/>
    <w:rsid w:val="00131ABE"/>
    <w:rsid w:val="0013306B"/>
    <w:rsid w:val="00133B5F"/>
    <w:rsid w:val="0013522D"/>
    <w:rsid w:val="00135AFF"/>
    <w:rsid w:val="00140358"/>
    <w:rsid w:val="00142E4C"/>
    <w:rsid w:val="00144B5E"/>
    <w:rsid w:val="0014779A"/>
    <w:rsid w:val="00153359"/>
    <w:rsid w:val="00155B13"/>
    <w:rsid w:val="00155B60"/>
    <w:rsid w:val="0015719A"/>
    <w:rsid w:val="001613E5"/>
    <w:rsid w:val="00161427"/>
    <w:rsid w:val="00163066"/>
    <w:rsid w:val="00163B93"/>
    <w:rsid w:val="00163CCD"/>
    <w:rsid w:val="00164555"/>
    <w:rsid w:val="00164AE3"/>
    <w:rsid w:val="00165462"/>
    <w:rsid w:val="00165BDB"/>
    <w:rsid w:val="00166392"/>
    <w:rsid w:val="00166D6F"/>
    <w:rsid w:val="00166E18"/>
    <w:rsid w:val="0016738D"/>
    <w:rsid w:val="00167B74"/>
    <w:rsid w:val="00173878"/>
    <w:rsid w:val="00173B03"/>
    <w:rsid w:val="00173FC6"/>
    <w:rsid w:val="001742C2"/>
    <w:rsid w:val="00176318"/>
    <w:rsid w:val="00182F78"/>
    <w:rsid w:val="00185A64"/>
    <w:rsid w:val="00186157"/>
    <w:rsid w:val="0018724C"/>
    <w:rsid w:val="001914DC"/>
    <w:rsid w:val="00191D2A"/>
    <w:rsid w:val="00193686"/>
    <w:rsid w:val="00194246"/>
    <w:rsid w:val="00195531"/>
    <w:rsid w:val="00197A73"/>
    <w:rsid w:val="001A3E2E"/>
    <w:rsid w:val="001A656F"/>
    <w:rsid w:val="001A6A15"/>
    <w:rsid w:val="001B287C"/>
    <w:rsid w:val="001B4A07"/>
    <w:rsid w:val="001B4B77"/>
    <w:rsid w:val="001C00CA"/>
    <w:rsid w:val="001C1BA2"/>
    <w:rsid w:val="001C3B9A"/>
    <w:rsid w:val="001C7A67"/>
    <w:rsid w:val="001D05A1"/>
    <w:rsid w:val="001D1254"/>
    <w:rsid w:val="001D134D"/>
    <w:rsid w:val="001D3822"/>
    <w:rsid w:val="001D5A89"/>
    <w:rsid w:val="001D7CAD"/>
    <w:rsid w:val="001E093D"/>
    <w:rsid w:val="001E2772"/>
    <w:rsid w:val="001E453C"/>
    <w:rsid w:val="001E62E8"/>
    <w:rsid w:val="001E6BAB"/>
    <w:rsid w:val="001F1385"/>
    <w:rsid w:val="001F4512"/>
    <w:rsid w:val="001F46EE"/>
    <w:rsid w:val="001F5A8C"/>
    <w:rsid w:val="001F60BE"/>
    <w:rsid w:val="00200922"/>
    <w:rsid w:val="00204ACD"/>
    <w:rsid w:val="0020795D"/>
    <w:rsid w:val="00211205"/>
    <w:rsid w:val="002118EE"/>
    <w:rsid w:val="00213E68"/>
    <w:rsid w:val="0021559A"/>
    <w:rsid w:val="00215D9D"/>
    <w:rsid w:val="00216766"/>
    <w:rsid w:val="0021696B"/>
    <w:rsid w:val="002172DA"/>
    <w:rsid w:val="00221293"/>
    <w:rsid w:val="00221859"/>
    <w:rsid w:val="00227871"/>
    <w:rsid w:val="0023255E"/>
    <w:rsid w:val="00233406"/>
    <w:rsid w:val="00233D0F"/>
    <w:rsid w:val="00233E85"/>
    <w:rsid w:val="00234800"/>
    <w:rsid w:val="00234F4F"/>
    <w:rsid w:val="00236C73"/>
    <w:rsid w:val="00237644"/>
    <w:rsid w:val="00240673"/>
    <w:rsid w:val="0024277D"/>
    <w:rsid w:val="00243F95"/>
    <w:rsid w:val="00254DDE"/>
    <w:rsid w:val="002559B0"/>
    <w:rsid w:val="00257BF3"/>
    <w:rsid w:val="00264668"/>
    <w:rsid w:val="00264BFA"/>
    <w:rsid w:val="00270D49"/>
    <w:rsid w:val="00270D5F"/>
    <w:rsid w:val="002733AE"/>
    <w:rsid w:val="00274369"/>
    <w:rsid w:val="002744B0"/>
    <w:rsid w:val="00277DDB"/>
    <w:rsid w:val="00280C9D"/>
    <w:rsid w:val="00281D3C"/>
    <w:rsid w:val="002849BA"/>
    <w:rsid w:val="00284F4A"/>
    <w:rsid w:val="00286FCE"/>
    <w:rsid w:val="00291652"/>
    <w:rsid w:val="002A0400"/>
    <w:rsid w:val="002A1561"/>
    <w:rsid w:val="002A28CC"/>
    <w:rsid w:val="002A3ED6"/>
    <w:rsid w:val="002A5FD4"/>
    <w:rsid w:val="002A6692"/>
    <w:rsid w:val="002B1421"/>
    <w:rsid w:val="002B2EF8"/>
    <w:rsid w:val="002B38F9"/>
    <w:rsid w:val="002B422E"/>
    <w:rsid w:val="002B6DF1"/>
    <w:rsid w:val="002B7FA5"/>
    <w:rsid w:val="002C1D5E"/>
    <w:rsid w:val="002C4D4E"/>
    <w:rsid w:val="002C7F03"/>
    <w:rsid w:val="002D1199"/>
    <w:rsid w:val="002D38CC"/>
    <w:rsid w:val="002D4C78"/>
    <w:rsid w:val="002D5200"/>
    <w:rsid w:val="002D5742"/>
    <w:rsid w:val="002D78E1"/>
    <w:rsid w:val="002E3333"/>
    <w:rsid w:val="002E6779"/>
    <w:rsid w:val="002F0A0D"/>
    <w:rsid w:val="002F4F5F"/>
    <w:rsid w:val="002F6CF5"/>
    <w:rsid w:val="002F7AE7"/>
    <w:rsid w:val="00300524"/>
    <w:rsid w:val="0030079B"/>
    <w:rsid w:val="00302A2C"/>
    <w:rsid w:val="003042EC"/>
    <w:rsid w:val="00305298"/>
    <w:rsid w:val="0031358D"/>
    <w:rsid w:val="003141B6"/>
    <w:rsid w:val="003155D4"/>
    <w:rsid w:val="0031629E"/>
    <w:rsid w:val="00316957"/>
    <w:rsid w:val="00320AB2"/>
    <w:rsid w:val="003214CE"/>
    <w:rsid w:val="003219EE"/>
    <w:rsid w:val="0032283D"/>
    <w:rsid w:val="00325CDD"/>
    <w:rsid w:val="00326BD3"/>
    <w:rsid w:val="00330B7C"/>
    <w:rsid w:val="00335876"/>
    <w:rsid w:val="003440C1"/>
    <w:rsid w:val="003445CA"/>
    <w:rsid w:val="0034482B"/>
    <w:rsid w:val="0034779A"/>
    <w:rsid w:val="0035050F"/>
    <w:rsid w:val="00350B30"/>
    <w:rsid w:val="00351145"/>
    <w:rsid w:val="00351FE6"/>
    <w:rsid w:val="00352D15"/>
    <w:rsid w:val="00354968"/>
    <w:rsid w:val="00354B95"/>
    <w:rsid w:val="003552EE"/>
    <w:rsid w:val="00361909"/>
    <w:rsid w:val="00361E35"/>
    <w:rsid w:val="00371AB4"/>
    <w:rsid w:val="003735A3"/>
    <w:rsid w:val="00373E0B"/>
    <w:rsid w:val="003802AF"/>
    <w:rsid w:val="00384A4F"/>
    <w:rsid w:val="00385282"/>
    <w:rsid w:val="00385943"/>
    <w:rsid w:val="00390509"/>
    <w:rsid w:val="00394D40"/>
    <w:rsid w:val="00395CD2"/>
    <w:rsid w:val="00395DB1"/>
    <w:rsid w:val="00395F2E"/>
    <w:rsid w:val="003A38B7"/>
    <w:rsid w:val="003A39B6"/>
    <w:rsid w:val="003A4941"/>
    <w:rsid w:val="003B492B"/>
    <w:rsid w:val="003B55EE"/>
    <w:rsid w:val="003C3185"/>
    <w:rsid w:val="003D1CC2"/>
    <w:rsid w:val="003D2523"/>
    <w:rsid w:val="003D4531"/>
    <w:rsid w:val="003D56EB"/>
    <w:rsid w:val="003D618A"/>
    <w:rsid w:val="003E0F1B"/>
    <w:rsid w:val="003E5DBE"/>
    <w:rsid w:val="003E7252"/>
    <w:rsid w:val="003F052D"/>
    <w:rsid w:val="003F2EA4"/>
    <w:rsid w:val="003F3C3E"/>
    <w:rsid w:val="003F4AC0"/>
    <w:rsid w:val="003F6C61"/>
    <w:rsid w:val="003F7429"/>
    <w:rsid w:val="00400168"/>
    <w:rsid w:val="00401D49"/>
    <w:rsid w:val="0040316A"/>
    <w:rsid w:val="00404F22"/>
    <w:rsid w:val="00413C8D"/>
    <w:rsid w:val="004228B6"/>
    <w:rsid w:val="00426977"/>
    <w:rsid w:val="004323E3"/>
    <w:rsid w:val="0043376A"/>
    <w:rsid w:val="0043561A"/>
    <w:rsid w:val="00435DB5"/>
    <w:rsid w:val="004372FD"/>
    <w:rsid w:val="0043784F"/>
    <w:rsid w:val="00440E19"/>
    <w:rsid w:val="004434B5"/>
    <w:rsid w:val="00447F35"/>
    <w:rsid w:val="004500BB"/>
    <w:rsid w:val="00452513"/>
    <w:rsid w:val="00453730"/>
    <w:rsid w:val="00455606"/>
    <w:rsid w:val="00455C01"/>
    <w:rsid w:val="004601B4"/>
    <w:rsid w:val="00461998"/>
    <w:rsid w:val="0046285F"/>
    <w:rsid w:val="00463D7E"/>
    <w:rsid w:val="004653BB"/>
    <w:rsid w:val="00465CF1"/>
    <w:rsid w:val="0046670F"/>
    <w:rsid w:val="00473E6C"/>
    <w:rsid w:val="00474F64"/>
    <w:rsid w:val="00477804"/>
    <w:rsid w:val="0048052E"/>
    <w:rsid w:val="00481092"/>
    <w:rsid w:val="004835CD"/>
    <w:rsid w:val="00483BCD"/>
    <w:rsid w:val="00490F68"/>
    <w:rsid w:val="00492009"/>
    <w:rsid w:val="004920A8"/>
    <w:rsid w:val="00495AEB"/>
    <w:rsid w:val="00495CA4"/>
    <w:rsid w:val="004A07BA"/>
    <w:rsid w:val="004A1231"/>
    <w:rsid w:val="004A20E1"/>
    <w:rsid w:val="004A5E98"/>
    <w:rsid w:val="004A73EA"/>
    <w:rsid w:val="004A7891"/>
    <w:rsid w:val="004B1671"/>
    <w:rsid w:val="004B411F"/>
    <w:rsid w:val="004B5E34"/>
    <w:rsid w:val="004B5EE8"/>
    <w:rsid w:val="004C047D"/>
    <w:rsid w:val="004C0F96"/>
    <w:rsid w:val="004C559F"/>
    <w:rsid w:val="004D288E"/>
    <w:rsid w:val="004D2C44"/>
    <w:rsid w:val="004D3B97"/>
    <w:rsid w:val="004D45A4"/>
    <w:rsid w:val="004D489F"/>
    <w:rsid w:val="004D544F"/>
    <w:rsid w:val="004E20B8"/>
    <w:rsid w:val="004E5363"/>
    <w:rsid w:val="004E6F9B"/>
    <w:rsid w:val="004E7B46"/>
    <w:rsid w:val="004F4DC9"/>
    <w:rsid w:val="005012FA"/>
    <w:rsid w:val="00501944"/>
    <w:rsid w:val="0050524A"/>
    <w:rsid w:val="005152F5"/>
    <w:rsid w:val="0051604D"/>
    <w:rsid w:val="0051677F"/>
    <w:rsid w:val="00521A6B"/>
    <w:rsid w:val="00522708"/>
    <w:rsid w:val="00523977"/>
    <w:rsid w:val="00523AC0"/>
    <w:rsid w:val="00525E9A"/>
    <w:rsid w:val="005261AA"/>
    <w:rsid w:val="0052634B"/>
    <w:rsid w:val="005302C2"/>
    <w:rsid w:val="00530CE3"/>
    <w:rsid w:val="00530FE4"/>
    <w:rsid w:val="00532B45"/>
    <w:rsid w:val="00532FEF"/>
    <w:rsid w:val="005355A4"/>
    <w:rsid w:val="00535BDB"/>
    <w:rsid w:val="00535BEC"/>
    <w:rsid w:val="00541D64"/>
    <w:rsid w:val="00541F7D"/>
    <w:rsid w:val="005448CC"/>
    <w:rsid w:val="00551058"/>
    <w:rsid w:val="00551497"/>
    <w:rsid w:val="0055598D"/>
    <w:rsid w:val="0056064F"/>
    <w:rsid w:val="00562B60"/>
    <w:rsid w:val="00565ECD"/>
    <w:rsid w:val="00567D07"/>
    <w:rsid w:val="00571D0C"/>
    <w:rsid w:val="005730F3"/>
    <w:rsid w:val="0057577E"/>
    <w:rsid w:val="00576764"/>
    <w:rsid w:val="00576936"/>
    <w:rsid w:val="005800F4"/>
    <w:rsid w:val="00582C19"/>
    <w:rsid w:val="005863FD"/>
    <w:rsid w:val="0058650F"/>
    <w:rsid w:val="00586F7D"/>
    <w:rsid w:val="00590C85"/>
    <w:rsid w:val="00591646"/>
    <w:rsid w:val="00591DBC"/>
    <w:rsid w:val="005923BB"/>
    <w:rsid w:val="00592B60"/>
    <w:rsid w:val="00594570"/>
    <w:rsid w:val="00596DCD"/>
    <w:rsid w:val="00597ED6"/>
    <w:rsid w:val="005A7F09"/>
    <w:rsid w:val="005B4CF2"/>
    <w:rsid w:val="005B6A4F"/>
    <w:rsid w:val="005B6F74"/>
    <w:rsid w:val="005C2CC2"/>
    <w:rsid w:val="005C39C9"/>
    <w:rsid w:val="005C610E"/>
    <w:rsid w:val="005D015A"/>
    <w:rsid w:val="005D4D53"/>
    <w:rsid w:val="005D4FB5"/>
    <w:rsid w:val="005D52DF"/>
    <w:rsid w:val="005D6CC6"/>
    <w:rsid w:val="005E1094"/>
    <w:rsid w:val="005E25B4"/>
    <w:rsid w:val="005E2DB0"/>
    <w:rsid w:val="005E3547"/>
    <w:rsid w:val="005E3B7F"/>
    <w:rsid w:val="005F1607"/>
    <w:rsid w:val="005F1878"/>
    <w:rsid w:val="005F3322"/>
    <w:rsid w:val="005F5C75"/>
    <w:rsid w:val="005F6B4B"/>
    <w:rsid w:val="0060043C"/>
    <w:rsid w:val="00602F73"/>
    <w:rsid w:val="00605B5C"/>
    <w:rsid w:val="00606C1B"/>
    <w:rsid w:val="00607DB4"/>
    <w:rsid w:val="00607FAD"/>
    <w:rsid w:val="006105C2"/>
    <w:rsid w:val="00611842"/>
    <w:rsid w:val="00614210"/>
    <w:rsid w:val="006143F8"/>
    <w:rsid w:val="00616389"/>
    <w:rsid w:val="006262F8"/>
    <w:rsid w:val="00627087"/>
    <w:rsid w:val="0062799F"/>
    <w:rsid w:val="00631AC2"/>
    <w:rsid w:val="00631DB9"/>
    <w:rsid w:val="00633DAE"/>
    <w:rsid w:val="00636326"/>
    <w:rsid w:val="00637550"/>
    <w:rsid w:val="00643824"/>
    <w:rsid w:val="00644621"/>
    <w:rsid w:val="00645CFC"/>
    <w:rsid w:val="00654D6D"/>
    <w:rsid w:val="006554C7"/>
    <w:rsid w:val="006558CC"/>
    <w:rsid w:val="00661108"/>
    <w:rsid w:val="00663DC6"/>
    <w:rsid w:val="00663EC8"/>
    <w:rsid w:val="00665250"/>
    <w:rsid w:val="00665811"/>
    <w:rsid w:val="00671488"/>
    <w:rsid w:val="00672DD5"/>
    <w:rsid w:val="00676BF0"/>
    <w:rsid w:val="00677343"/>
    <w:rsid w:val="00677DC2"/>
    <w:rsid w:val="00680C93"/>
    <w:rsid w:val="00682F78"/>
    <w:rsid w:val="006830EF"/>
    <w:rsid w:val="00683BF2"/>
    <w:rsid w:val="0068539E"/>
    <w:rsid w:val="006867E5"/>
    <w:rsid w:val="00686867"/>
    <w:rsid w:val="006915F0"/>
    <w:rsid w:val="00692C82"/>
    <w:rsid w:val="0069419A"/>
    <w:rsid w:val="00694B8F"/>
    <w:rsid w:val="00695F22"/>
    <w:rsid w:val="00696CC5"/>
    <w:rsid w:val="006A11B0"/>
    <w:rsid w:val="006A505E"/>
    <w:rsid w:val="006B3EA5"/>
    <w:rsid w:val="006B46C8"/>
    <w:rsid w:val="006B7A31"/>
    <w:rsid w:val="006C08F6"/>
    <w:rsid w:val="006C0E35"/>
    <w:rsid w:val="006C1B0D"/>
    <w:rsid w:val="006C4359"/>
    <w:rsid w:val="006C65A9"/>
    <w:rsid w:val="006D05FF"/>
    <w:rsid w:val="006D6FA5"/>
    <w:rsid w:val="006D7727"/>
    <w:rsid w:val="006E340F"/>
    <w:rsid w:val="006E6CBE"/>
    <w:rsid w:val="006E7ED4"/>
    <w:rsid w:val="006F10C6"/>
    <w:rsid w:val="006F17F3"/>
    <w:rsid w:val="006F376C"/>
    <w:rsid w:val="006F59A9"/>
    <w:rsid w:val="006F6478"/>
    <w:rsid w:val="006F69A3"/>
    <w:rsid w:val="006F7A1E"/>
    <w:rsid w:val="0070184A"/>
    <w:rsid w:val="00702033"/>
    <w:rsid w:val="00702CD7"/>
    <w:rsid w:val="007038F4"/>
    <w:rsid w:val="00704C03"/>
    <w:rsid w:val="00705B0A"/>
    <w:rsid w:val="00711650"/>
    <w:rsid w:val="00712BC3"/>
    <w:rsid w:val="00712E49"/>
    <w:rsid w:val="007146E7"/>
    <w:rsid w:val="0071512D"/>
    <w:rsid w:val="007176BB"/>
    <w:rsid w:val="00717C99"/>
    <w:rsid w:val="007204BA"/>
    <w:rsid w:val="007211E2"/>
    <w:rsid w:val="007217F7"/>
    <w:rsid w:val="00721831"/>
    <w:rsid w:val="007223CC"/>
    <w:rsid w:val="00722747"/>
    <w:rsid w:val="007228F1"/>
    <w:rsid w:val="0072446E"/>
    <w:rsid w:val="00724604"/>
    <w:rsid w:val="00724C85"/>
    <w:rsid w:val="00725C9F"/>
    <w:rsid w:val="00727F84"/>
    <w:rsid w:val="00730FD9"/>
    <w:rsid w:val="00735565"/>
    <w:rsid w:val="00737C00"/>
    <w:rsid w:val="00740841"/>
    <w:rsid w:val="00742E7F"/>
    <w:rsid w:val="0074555B"/>
    <w:rsid w:val="00745EB2"/>
    <w:rsid w:val="00746457"/>
    <w:rsid w:val="00746BEA"/>
    <w:rsid w:val="0074771E"/>
    <w:rsid w:val="007539B9"/>
    <w:rsid w:val="00754272"/>
    <w:rsid w:val="0076194B"/>
    <w:rsid w:val="0076569D"/>
    <w:rsid w:val="0077044F"/>
    <w:rsid w:val="007708A3"/>
    <w:rsid w:val="00772BDF"/>
    <w:rsid w:val="00773149"/>
    <w:rsid w:val="007734E1"/>
    <w:rsid w:val="0077687C"/>
    <w:rsid w:val="00792AA1"/>
    <w:rsid w:val="00794DF8"/>
    <w:rsid w:val="007957AE"/>
    <w:rsid w:val="007A0EE2"/>
    <w:rsid w:val="007A11CA"/>
    <w:rsid w:val="007A1B24"/>
    <w:rsid w:val="007A3EC9"/>
    <w:rsid w:val="007B1AC9"/>
    <w:rsid w:val="007B3980"/>
    <w:rsid w:val="007B3C08"/>
    <w:rsid w:val="007B4192"/>
    <w:rsid w:val="007B4431"/>
    <w:rsid w:val="007B4EC8"/>
    <w:rsid w:val="007B5EF7"/>
    <w:rsid w:val="007B5FF2"/>
    <w:rsid w:val="007C236E"/>
    <w:rsid w:val="007C5135"/>
    <w:rsid w:val="007C54B2"/>
    <w:rsid w:val="007D2A17"/>
    <w:rsid w:val="007D40FA"/>
    <w:rsid w:val="007D506D"/>
    <w:rsid w:val="007D53EB"/>
    <w:rsid w:val="007D5CC5"/>
    <w:rsid w:val="007D64DB"/>
    <w:rsid w:val="007D7210"/>
    <w:rsid w:val="007D759E"/>
    <w:rsid w:val="007E342D"/>
    <w:rsid w:val="007E35A3"/>
    <w:rsid w:val="007E413A"/>
    <w:rsid w:val="007E4C72"/>
    <w:rsid w:val="007E4D42"/>
    <w:rsid w:val="007E5425"/>
    <w:rsid w:val="007E626B"/>
    <w:rsid w:val="007E7E4D"/>
    <w:rsid w:val="007F3249"/>
    <w:rsid w:val="007F36E1"/>
    <w:rsid w:val="007F6BD5"/>
    <w:rsid w:val="007F7D1C"/>
    <w:rsid w:val="00806525"/>
    <w:rsid w:val="00807EC5"/>
    <w:rsid w:val="00811526"/>
    <w:rsid w:val="00816E14"/>
    <w:rsid w:val="00817BCB"/>
    <w:rsid w:val="008229F3"/>
    <w:rsid w:val="00823809"/>
    <w:rsid w:val="0082447C"/>
    <w:rsid w:val="00825603"/>
    <w:rsid w:val="00825663"/>
    <w:rsid w:val="008267EC"/>
    <w:rsid w:val="008333C8"/>
    <w:rsid w:val="00833E3B"/>
    <w:rsid w:val="00836330"/>
    <w:rsid w:val="008364E6"/>
    <w:rsid w:val="008425D1"/>
    <w:rsid w:val="00843423"/>
    <w:rsid w:val="0084541D"/>
    <w:rsid w:val="0085081A"/>
    <w:rsid w:val="008508C2"/>
    <w:rsid w:val="00854596"/>
    <w:rsid w:val="00855DF1"/>
    <w:rsid w:val="00856376"/>
    <w:rsid w:val="0085662B"/>
    <w:rsid w:val="008574B6"/>
    <w:rsid w:val="00857FA7"/>
    <w:rsid w:val="00860536"/>
    <w:rsid w:val="00862393"/>
    <w:rsid w:val="00862E2B"/>
    <w:rsid w:val="008712CA"/>
    <w:rsid w:val="0087391D"/>
    <w:rsid w:val="00873957"/>
    <w:rsid w:val="00874999"/>
    <w:rsid w:val="00874EBC"/>
    <w:rsid w:val="00881FB4"/>
    <w:rsid w:val="008828A5"/>
    <w:rsid w:val="00884C18"/>
    <w:rsid w:val="008872B0"/>
    <w:rsid w:val="00891790"/>
    <w:rsid w:val="00896CE6"/>
    <w:rsid w:val="00897D1A"/>
    <w:rsid w:val="008A19BF"/>
    <w:rsid w:val="008A3268"/>
    <w:rsid w:val="008A3B7E"/>
    <w:rsid w:val="008A3BCC"/>
    <w:rsid w:val="008A5292"/>
    <w:rsid w:val="008A5518"/>
    <w:rsid w:val="008B0C89"/>
    <w:rsid w:val="008B10AE"/>
    <w:rsid w:val="008B1806"/>
    <w:rsid w:val="008B22A0"/>
    <w:rsid w:val="008B2474"/>
    <w:rsid w:val="008B3343"/>
    <w:rsid w:val="008B6903"/>
    <w:rsid w:val="008B7517"/>
    <w:rsid w:val="008C2722"/>
    <w:rsid w:val="008C71B6"/>
    <w:rsid w:val="008D2A02"/>
    <w:rsid w:val="008D5313"/>
    <w:rsid w:val="008D69E8"/>
    <w:rsid w:val="008E06ED"/>
    <w:rsid w:val="008E0794"/>
    <w:rsid w:val="008E277C"/>
    <w:rsid w:val="008E32E8"/>
    <w:rsid w:val="008F1475"/>
    <w:rsid w:val="008F1BBC"/>
    <w:rsid w:val="008F2CB9"/>
    <w:rsid w:val="008F2CD4"/>
    <w:rsid w:val="008F335B"/>
    <w:rsid w:val="008F3B4C"/>
    <w:rsid w:val="008F3F8E"/>
    <w:rsid w:val="008F4047"/>
    <w:rsid w:val="008F6C0C"/>
    <w:rsid w:val="00900886"/>
    <w:rsid w:val="00900920"/>
    <w:rsid w:val="00901982"/>
    <w:rsid w:val="00903670"/>
    <w:rsid w:val="009039C7"/>
    <w:rsid w:val="00904D7A"/>
    <w:rsid w:val="009065D5"/>
    <w:rsid w:val="0091074E"/>
    <w:rsid w:val="0091086D"/>
    <w:rsid w:val="00911BCE"/>
    <w:rsid w:val="009211D0"/>
    <w:rsid w:val="00922ECD"/>
    <w:rsid w:val="00923B1B"/>
    <w:rsid w:val="0092485D"/>
    <w:rsid w:val="00937C53"/>
    <w:rsid w:val="009407F4"/>
    <w:rsid w:val="00944BE1"/>
    <w:rsid w:val="00945D93"/>
    <w:rsid w:val="00945E24"/>
    <w:rsid w:val="00950098"/>
    <w:rsid w:val="00950644"/>
    <w:rsid w:val="0095266E"/>
    <w:rsid w:val="009549B9"/>
    <w:rsid w:val="009551D4"/>
    <w:rsid w:val="00955C96"/>
    <w:rsid w:val="00955CB3"/>
    <w:rsid w:val="00955D45"/>
    <w:rsid w:val="009573F6"/>
    <w:rsid w:val="009630D3"/>
    <w:rsid w:val="009655D2"/>
    <w:rsid w:val="009710C8"/>
    <w:rsid w:val="00971BC3"/>
    <w:rsid w:val="00972B7F"/>
    <w:rsid w:val="00974719"/>
    <w:rsid w:val="009872C2"/>
    <w:rsid w:val="009925F9"/>
    <w:rsid w:val="00994FA8"/>
    <w:rsid w:val="00996F07"/>
    <w:rsid w:val="009A0174"/>
    <w:rsid w:val="009A017A"/>
    <w:rsid w:val="009A0C40"/>
    <w:rsid w:val="009A0EEA"/>
    <w:rsid w:val="009A165C"/>
    <w:rsid w:val="009A35C8"/>
    <w:rsid w:val="009A49F2"/>
    <w:rsid w:val="009A5A01"/>
    <w:rsid w:val="009A6475"/>
    <w:rsid w:val="009A6B85"/>
    <w:rsid w:val="009A6BE4"/>
    <w:rsid w:val="009B0E73"/>
    <w:rsid w:val="009B1458"/>
    <w:rsid w:val="009B3375"/>
    <w:rsid w:val="009B57C6"/>
    <w:rsid w:val="009B726B"/>
    <w:rsid w:val="009B7B5B"/>
    <w:rsid w:val="009C2185"/>
    <w:rsid w:val="009C27FA"/>
    <w:rsid w:val="009C2987"/>
    <w:rsid w:val="009C70B5"/>
    <w:rsid w:val="009D13C5"/>
    <w:rsid w:val="009D5022"/>
    <w:rsid w:val="009D6626"/>
    <w:rsid w:val="009D7C9D"/>
    <w:rsid w:val="009E13FB"/>
    <w:rsid w:val="009E18B4"/>
    <w:rsid w:val="009E1C63"/>
    <w:rsid w:val="009E776C"/>
    <w:rsid w:val="009E7945"/>
    <w:rsid w:val="009F00BF"/>
    <w:rsid w:val="00A0265E"/>
    <w:rsid w:val="00A026F4"/>
    <w:rsid w:val="00A02DB4"/>
    <w:rsid w:val="00A033F3"/>
    <w:rsid w:val="00A04AD7"/>
    <w:rsid w:val="00A11B58"/>
    <w:rsid w:val="00A12D67"/>
    <w:rsid w:val="00A15BDD"/>
    <w:rsid w:val="00A15CFD"/>
    <w:rsid w:val="00A16265"/>
    <w:rsid w:val="00A16EC8"/>
    <w:rsid w:val="00A17305"/>
    <w:rsid w:val="00A24EFB"/>
    <w:rsid w:val="00A34DA6"/>
    <w:rsid w:val="00A40F7A"/>
    <w:rsid w:val="00A42A22"/>
    <w:rsid w:val="00A44CDC"/>
    <w:rsid w:val="00A4664A"/>
    <w:rsid w:val="00A530EB"/>
    <w:rsid w:val="00A5422A"/>
    <w:rsid w:val="00A5470B"/>
    <w:rsid w:val="00A609C3"/>
    <w:rsid w:val="00A61D8D"/>
    <w:rsid w:val="00A63117"/>
    <w:rsid w:val="00A63BB5"/>
    <w:rsid w:val="00A654DD"/>
    <w:rsid w:val="00A661AF"/>
    <w:rsid w:val="00A6627B"/>
    <w:rsid w:val="00A73CAD"/>
    <w:rsid w:val="00A74BA2"/>
    <w:rsid w:val="00A7509B"/>
    <w:rsid w:val="00A754AB"/>
    <w:rsid w:val="00A76AC1"/>
    <w:rsid w:val="00A7775B"/>
    <w:rsid w:val="00A83588"/>
    <w:rsid w:val="00A83D07"/>
    <w:rsid w:val="00A91261"/>
    <w:rsid w:val="00A920FD"/>
    <w:rsid w:val="00A92D89"/>
    <w:rsid w:val="00A97A81"/>
    <w:rsid w:val="00AA119B"/>
    <w:rsid w:val="00AA202B"/>
    <w:rsid w:val="00AA2548"/>
    <w:rsid w:val="00AA3564"/>
    <w:rsid w:val="00AA415C"/>
    <w:rsid w:val="00AA4F28"/>
    <w:rsid w:val="00AA6BE1"/>
    <w:rsid w:val="00AA7B38"/>
    <w:rsid w:val="00AB0DA3"/>
    <w:rsid w:val="00AB1FEC"/>
    <w:rsid w:val="00AB3417"/>
    <w:rsid w:val="00AB3639"/>
    <w:rsid w:val="00AB5129"/>
    <w:rsid w:val="00AB586D"/>
    <w:rsid w:val="00AB5B69"/>
    <w:rsid w:val="00AB6599"/>
    <w:rsid w:val="00AC32EA"/>
    <w:rsid w:val="00AC6117"/>
    <w:rsid w:val="00AD1558"/>
    <w:rsid w:val="00AD1619"/>
    <w:rsid w:val="00AD39C5"/>
    <w:rsid w:val="00AE39F6"/>
    <w:rsid w:val="00AE4D50"/>
    <w:rsid w:val="00AE4E75"/>
    <w:rsid w:val="00AE6513"/>
    <w:rsid w:val="00AE7B54"/>
    <w:rsid w:val="00AF0151"/>
    <w:rsid w:val="00AF0B31"/>
    <w:rsid w:val="00AF0E09"/>
    <w:rsid w:val="00AF0FD1"/>
    <w:rsid w:val="00B027F5"/>
    <w:rsid w:val="00B0544F"/>
    <w:rsid w:val="00B07540"/>
    <w:rsid w:val="00B0788C"/>
    <w:rsid w:val="00B10B19"/>
    <w:rsid w:val="00B11926"/>
    <w:rsid w:val="00B12241"/>
    <w:rsid w:val="00B12D09"/>
    <w:rsid w:val="00B1488B"/>
    <w:rsid w:val="00B14BE0"/>
    <w:rsid w:val="00B14E36"/>
    <w:rsid w:val="00B23D1D"/>
    <w:rsid w:val="00B26C43"/>
    <w:rsid w:val="00B30A1C"/>
    <w:rsid w:val="00B30E39"/>
    <w:rsid w:val="00B31F09"/>
    <w:rsid w:val="00B32730"/>
    <w:rsid w:val="00B33494"/>
    <w:rsid w:val="00B34F52"/>
    <w:rsid w:val="00B350C7"/>
    <w:rsid w:val="00B4237E"/>
    <w:rsid w:val="00B43888"/>
    <w:rsid w:val="00B456EA"/>
    <w:rsid w:val="00B4678E"/>
    <w:rsid w:val="00B51CAB"/>
    <w:rsid w:val="00B56B38"/>
    <w:rsid w:val="00B63A1C"/>
    <w:rsid w:val="00B657A0"/>
    <w:rsid w:val="00B6644C"/>
    <w:rsid w:val="00B71413"/>
    <w:rsid w:val="00B71D84"/>
    <w:rsid w:val="00B721B3"/>
    <w:rsid w:val="00B747B5"/>
    <w:rsid w:val="00B7493D"/>
    <w:rsid w:val="00B753B9"/>
    <w:rsid w:val="00B756D6"/>
    <w:rsid w:val="00B76433"/>
    <w:rsid w:val="00B76D73"/>
    <w:rsid w:val="00B8173E"/>
    <w:rsid w:val="00B83268"/>
    <w:rsid w:val="00B86CEF"/>
    <w:rsid w:val="00B929AF"/>
    <w:rsid w:val="00B9364C"/>
    <w:rsid w:val="00B957C9"/>
    <w:rsid w:val="00BA0CA1"/>
    <w:rsid w:val="00BA4431"/>
    <w:rsid w:val="00BA4AF0"/>
    <w:rsid w:val="00BA5BDE"/>
    <w:rsid w:val="00BB4E41"/>
    <w:rsid w:val="00BB6F02"/>
    <w:rsid w:val="00BC06BA"/>
    <w:rsid w:val="00BC39D3"/>
    <w:rsid w:val="00BC64EB"/>
    <w:rsid w:val="00BC6A7E"/>
    <w:rsid w:val="00BD0FAC"/>
    <w:rsid w:val="00BD218D"/>
    <w:rsid w:val="00BD2218"/>
    <w:rsid w:val="00BD31ED"/>
    <w:rsid w:val="00BD60BC"/>
    <w:rsid w:val="00BD6196"/>
    <w:rsid w:val="00BD6FBB"/>
    <w:rsid w:val="00BD72E9"/>
    <w:rsid w:val="00BD744B"/>
    <w:rsid w:val="00BD77E3"/>
    <w:rsid w:val="00BD7972"/>
    <w:rsid w:val="00BE75F7"/>
    <w:rsid w:val="00BF1759"/>
    <w:rsid w:val="00BF2BF5"/>
    <w:rsid w:val="00BF3122"/>
    <w:rsid w:val="00BF7C8E"/>
    <w:rsid w:val="00C01956"/>
    <w:rsid w:val="00C01D9D"/>
    <w:rsid w:val="00C02E4C"/>
    <w:rsid w:val="00C038E4"/>
    <w:rsid w:val="00C04374"/>
    <w:rsid w:val="00C0478F"/>
    <w:rsid w:val="00C04F1B"/>
    <w:rsid w:val="00C06073"/>
    <w:rsid w:val="00C07363"/>
    <w:rsid w:val="00C07CFD"/>
    <w:rsid w:val="00C15823"/>
    <w:rsid w:val="00C17335"/>
    <w:rsid w:val="00C23033"/>
    <w:rsid w:val="00C23C4B"/>
    <w:rsid w:val="00C23F60"/>
    <w:rsid w:val="00C26008"/>
    <w:rsid w:val="00C30520"/>
    <w:rsid w:val="00C31653"/>
    <w:rsid w:val="00C33784"/>
    <w:rsid w:val="00C33F33"/>
    <w:rsid w:val="00C36AAE"/>
    <w:rsid w:val="00C36F95"/>
    <w:rsid w:val="00C37250"/>
    <w:rsid w:val="00C37B86"/>
    <w:rsid w:val="00C40D2B"/>
    <w:rsid w:val="00C527D0"/>
    <w:rsid w:val="00C52842"/>
    <w:rsid w:val="00C54A90"/>
    <w:rsid w:val="00C55B3B"/>
    <w:rsid w:val="00C56B04"/>
    <w:rsid w:val="00C571FE"/>
    <w:rsid w:val="00C57E35"/>
    <w:rsid w:val="00C63533"/>
    <w:rsid w:val="00C6401F"/>
    <w:rsid w:val="00C64F83"/>
    <w:rsid w:val="00C67505"/>
    <w:rsid w:val="00C70AD3"/>
    <w:rsid w:val="00C71638"/>
    <w:rsid w:val="00C7195A"/>
    <w:rsid w:val="00C73273"/>
    <w:rsid w:val="00C740F6"/>
    <w:rsid w:val="00C741E2"/>
    <w:rsid w:val="00C74281"/>
    <w:rsid w:val="00C757E0"/>
    <w:rsid w:val="00C76ED0"/>
    <w:rsid w:val="00C809CD"/>
    <w:rsid w:val="00C84785"/>
    <w:rsid w:val="00C84C52"/>
    <w:rsid w:val="00C86645"/>
    <w:rsid w:val="00C86EC9"/>
    <w:rsid w:val="00C8765D"/>
    <w:rsid w:val="00C90E44"/>
    <w:rsid w:val="00C9133F"/>
    <w:rsid w:val="00C91504"/>
    <w:rsid w:val="00C915BE"/>
    <w:rsid w:val="00C9251A"/>
    <w:rsid w:val="00C94AF5"/>
    <w:rsid w:val="00C9562C"/>
    <w:rsid w:val="00C960DC"/>
    <w:rsid w:val="00C9645A"/>
    <w:rsid w:val="00CA07CB"/>
    <w:rsid w:val="00CA27AD"/>
    <w:rsid w:val="00CA2BB1"/>
    <w:rsid w:val="00CA3595"/>
    <w:rsid w:val="00CA6DE5"/>
    <w:rsid w:val="00CA7B90"/>
    <w:rsid w:val="00CA7CCE"/>
    <w:rsid w:val="00CB088F"/>
    <w:rsid w:val="00CB307B"/>
    <w:rsid w:val="00CB5131"/>
    <w:rsid w:val="00CB789E"/>
    <w:rsid w:val="00CC48AD"/>
    <w:rsid w:val="00CC4C75"/>
    <w:rsid w:val="00CC516A"/>
    <w:rsid w:val="00CD0143"/>
    <w:rsid w:val="00CD46AF"/>
    <w:rsid w:val="00CD4AF3"/>
    <w:rsid w:val="00CD6B7B"/>
    <w:rsid w:val="00CE1935"/>
    <w:rsid w:val="00CE19A8"/>
    <w:rsid w:val="00CE4E80"/>
    <w:rsid w:val="00CE7BF8"/>
    <w:rsid w:val="00CF00C6"/>
    <w:rsid w:val="00CF3906"/>
    <w:rsid w:val="00CF479E"/>
    <w:rsid w:val="00D00B74"/>
    <w:rsid w:val="00D01095"/>
    <w:rsid w:val="00D03B52"/>
    <w:rsid w:val="00D062D5"/>
    <w:rsid w:val="00D0798A"/>
    <w:rsid w:val="00D1051A"/>
    <w:rsid w:val="00D13406"/>
    <w:rsid w:val="00D135B7"/>
    <w:rsid w:val="00D13F90"/>
    <w:rsid w:val="00D162A1"/>
    <w:rsid w:val="00D21C70"/>
    <w:rsid w:val="00D2614C"/>
    <w:rsid w:val="00D27BE2"/>
    <w:rsid w:val="00D33E93"/>
    <w:rsid w:val="00D351F1"/>
    <w:rsid w:val="00D35CE5"/>
    <w:rsid w:val="00D3612F"/>
    <w:rsid w:val="00D36552"/>
    <w:rsid w:val="00D410A3"/>
    <w:rsid w:val="00D440FD"/>
    <w:rsid w:val="00D45C8E"/>
    <w:rsid w:val="00D46AFF"/>
    <w:rsid w:val="00D5304B"/>
    <w:rsid w:val="00D55C0E"/>
    <w:rsid w:val="00D575D9"/>
    <w:rsid w:val="00D57E87"/>
    <w:rsid w:val="00D61928"/>
    <w:rsid w:val="00D61A5F"/>
    <w:rsid w:val="00D6427A"/>
    <w:rsid w:val="00D649A8"/>
    <w:rsid w:val="00D6563E"/>
    <w:rsid w:val="00D67489"/>
    <w:rsid w:val="00D739E1"/>
    <w:rsid w:val="00D759E7"/>
    <w:rsid w:val="00D770FA"/>
    <w:rsid w:val="00D777F8"/>
    <w:rsid w:val="00D81B25"/>
    <w:rsid w:val="00D82F74"/>
    <w:rsid w:val="00D83180"/>
    <w:rsid w:val="00D83402"/>
    <w:rsid w:val="00D83BC4"/>
    <w:rsid w:val="00D842C9"/>
    <w:rsid w:val="00D85A2E"/>
    <w:rsid w:val="00D867CC"/>
    <w:rsid w:val="00D8775C"/>
    <w:rsid w:val="00D90376"/>
    <w:rsid w:val="00D92BBD"/>
    <w:rsid w:val="00D94C3D"/>
    <w:rsid w:val="00D962D0"/>
    <w:rsid w:val="00D97EE6"/>
    <w:rsid w:val="00DA0A49"/>
    <w:rsid w:val="00DA0EF0"/>
    <w:rsid w:val="00DA1735"/>
    <w:rsid w:val="00DA1E60"/>
    <w:rsid w:val="00DA2185"/>
    <w:rsid w:val="00DA5E05"/>
    <w:rsid w:val="00DA67E1"/>
    <w:rsid w:val="00DA769E"/>
    <w:rsid w:val="00DB0621"/>
    <w:rsid w:val="00DB2E16"/>
    <w:rsid w:val="00DB3B67"/>
    <w:rsid w:val="00DB5664"/>
    <w:rsid w:val="00DB5905"/>
    <w:rsid w:val="00DC054F"/>
    <w:rsid w:val="00DC4173"/>
    <w:rsid w:val="00DC7F1F"/>
    <w:rsid w:val="00DD05AB"/>
    <w:rsid w:val="00DD0642"/>
    <w:rsid w:val="00DD15DF"/>
    <w:rsid w:val="00DD1AA7"/>
    <w:rsid w:val="00DD2DB1"/>
    <w:rsid w:val="00DD3ED7"/>
    <w:rsid w:val="00DD4330"/>
    <w:rsid w:val="00DD4975"/>
    <w:rsid w:val="00DD5824"/>
    <w:rsid w:val="00DD5EA3"/>
    <w:rsid w:val="00DD5EA9"/>
    <w:rsid w:val="00DD7760"/>
    <w:rsid w:val="00DD7A4A"/>
    <w:rsid w:val="00DE28EB"/>
    <w:rsid w:val="00DE2D2F"/>
    <w:rsid w:val="00DE5C83"/>
    <w:rsid w:val="00DF11B6"/>
    <w:rsid w:val="00DF1464"/>
    <w:rsid w:val="00DF5CF8"/>
    <w:rsid w:val="00DF6DFA"/>
    <w:rsid w:val="00DF71F0"/>
    <w:rsid w:val="00E01421"/>
    <w:rsid w:val="00E01888"/>
    <w:rsid w:val="00E03AB3"/>
    <w:rsid w:val="00E04323"/>
    <w:rsid w:val="00E0739F"/>
    <w:rsid w:val="00E07F77"/>
    <w:rsid w:val="00E103BB"/>
    <w:rsid w:val="00E113BD"/>
    <w:rsid w:val="00E15F5D"/>
    <w:rsid w:val="00E20803"/>
    <w:rsid w:val="00E2311B"/>
    <w:rsid w:val="00E24020"/>
    <w:rsid w:val="00E242DA"/>
    <w:rsid w:val="00E251CE"/>
    <w:rsid w:val="00E262AC"/>
    <w:rsid w:val="00E33606"/>
    <w:rsid w:val="00E33B80"/>
    <w:rsid w:val="00E3475C"/>
    <w:rsid w:val="00E35265"/>
    <w:rsid w:val="00E35B7B"/>
    <w:rsid w:val="00E42006"/>
    <w:rsid w:val="00E429DF"/>
    <w:rsid w:val="00E42B96"/>
    <w:rsid w:val="00E43B01"/>
    <w:rsid w:val="00E43D6C"/>
    <w:rsid w:val="00E46945"/>
    <w:rsid w:val="00E502A5"/>
    <w:rsid w:val="00E5132F"/>
    <w:rsid w:val="00E5578B"/>
    <w:rsid w:val="00E61926"/>
    <w:rsid w:val="00E70797"/>
    <w:rsid w:val="00E71D45"/>
    <w:rsid w:val="00E76600"/>
    <w:rsid w:val="00E77D19"/>
    <w:rsid w:val="00E81074"/>
    <w:rsid w:val="00E8135A"/>
    <w:rsid w:val="00E81DCD"/>
    <w:rsid w:val="00E8597E"/>
    <w:rsid w:val="00E85F8C"/>
    <w:rsid w:val="00E8738F"/>
    <w:rsid w:val="00E91DBE"/>
    <w:rsid w:val="00E925DF"/>
    <w:rsid w:val="00E9261C"/>
    <w:rsid w:val="00E94693"/>
    <w:rsid w:val="00E96AA1"/>
    <w:rsid w:val="00E97250"/>
    <w:rsid w:val="00EA2161"/>
    <w:rsid w:val="00EA33CE"/>
    <w:rsid w:val="00EA3E7B"/>
    <w:rsid w:val="00EB44C2"/>
    <w:rsid w:val="00EB5BA2"/>
    <w:rsid w:val="00EB5ECE"/>
    <w:rsid w:val="00EC0CCD"/>
    <w:rsid w:val="00EC3E0C"/>
    <w:rsid w:val="00EC4B4D"/>
    <w:rsid w:val="00EC4C7F"/>
    <w:rsid w:val="00EC5E50"/>
    <w:rsid w:val="00ED63AB"/>
    <w:rsid w:val="00EE033B"/>
    <w:rsid w:val="00EE0771"/>
    <w:rsid w:val="00EE3203"/>
    <w:rsid w:val="00EF1726"/>
    <w:rsid w:val="00EF18F3"/>
    <w:rsid w:val="00EF40CA"/>
    <w:rsid w:val="00EF5D1E"/>
    <w:rsid w:val="00EF7C38"/>
    <w:rsid w:val="00F02D2B"/>
    <w:rsid w:val="00F10F8E"/>
    <w:rsid w:val="00F1522E"/>
    <w:rsid w:val="00F162AE"/>
    <w:rsid w:val="00F16744"/>
    <w:rsid w:val="00F17F33"/>
    <w:rsid w:val="00F20B42"/>
    <w:rsid w:val="00F22299"/>
    <w:rsid w:val="00F2455A"/>
    <w:rsid w:val="00F3077E"/>
    <w:rsid w:val="00F31AA8"/>
    <w:rsid w:val="00F3295C"/>
    <w:rsid w:val="00F32FC8"/>
    <w:rsid w:val="00F3304F"/>
    <w:rsid w:val="00F33895"/>
    <w:rsid w:val="00F33EA8"/>
    <w:rsid w:val="00F3538F"/>
    <w:rsid w:val="00F36B31"/>
    <w:rsid w:val="00F55848"/>
    <w:rsid w:val="00F55F29"/>
    <w:rsid w:val="00F57C2E"/>
    <w:rsid w:val="00F62CFF"/>
    <w:rsid w:val="00F63A38"/>
    <w:rsid w:val="00F6590F"/>
    <w:rsid w:val="00F67A0C"/>
    <w:rsid w:val="00F710BC"/>
    <w:rsid w:val="00F727D6"/>
    <w:rsid w:val="00F8258D"/>
    <w:rsid w:val="00F84587"/>
    <w:rsid w:val="00F876F3"/>
    <w:rsid w:val="00F906E9"/>
    <w:rsid w:val="00F90918"/>
    <w:rsid w:val="00F90B65"/>
    <w:rsid w:val="00F940BC"/>
    <w:rsid w:val="00F95EB6"/>
    <w:rsid w:val="00FA181F"/>
    <w:rsid w:val="00FB00AB"/>
    <w:rsid w:val="00FB251D"/>
    <w:rsid w:val="00FB2E7F"/>
    <w:rsid w:val="00FB3434"/>
    <w:rsid w:val="00FB4D8D"/>
    <w:rsid w:val="00FB7F51"/>
    <w:rsid w:val="00FC1B4A"/>
    <w:rsid w:val="00FC34DE"/>
    <w:rsid w:val="00FC3DC5"/>
    <w:rsid w:val="00FC54C7"/>
    <w:rsid w:val="00FD33E7"/>
    <w:rsid w:val="00FD7A12"/>
    <w:rsid w:val="00FD7F6F"/>
    <w:rsid w:val="00FE3A1C"/>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2487">
      <w:bodyDiv w:val="1"/>
      <w:marLeft w:val="0"/>
      <w:marRight w:val="0"/>
      <w:marTop w:val="0"/>
      <w:marBottom w:val="0"/>
      <w:divBdr>
        <w:top w:val="none" w:sz="0" w:space="0" w:color="auto"/>
        <w:left w:val="none" w:sz="0" w:space="0" w:color="auto"/>
        <w:bottom w:val="none" w:sz="0" w:space="0" w:color="auto"/>
        <w:right w:val="none" w:sz="0" w:space="0" w:color="auto"/>
      </w:divBdr>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ews.cancerconnect.com/treatment-care/understanding-your-biopsy-results-and-pathology-report" TargetMode="External"/><Relationship Id="rId18" Type="http://schemas.openxmlformats.org/officeDocument/2006/relationships/hyperlink" Target="https://docs.google.com/viewer?url=https%3A%2F%2Fwww.nscisc.uab.edu%2FPublic%2FFacts%2520and%2520Figures%25202020.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healthline.com/health/mean-arterial-pressure" TargetMode="External"/><Relationship Id="rId2" Type="http://schemas.openxmlformats.org/officeDocument/2006/relationships/customXml" Target="../customXml/item2.xml"/><Relationship Id="rId16" Type="http://schemas.openxmlformats.org/officeDocument/2006/relationships/hyperlink" Target="https://healthy.kaiserpermanente.org/health-wellness/drug-encyclopedia/drug.medrol-pak-4-mg-tablets-in-a-dose-pack.183845" TargetMode="External"/><Relationship Id="rId20" Type="http://schemas.openxmlformats.org/officeDocument/2006/relationships/hyperlink" Target="https://doi.org/10.1016/bs.irn.2019.08.00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isncscialgorithm.com/" TargetMode="External"/><Relationship Id="rId10" Type="http://schemas.openxmlformats.org/officeDocument/2006/relationships/endnotes" Target="endnotes.xml"/><Relationship Id="rId19" Type="http://schemas.openxmlformats.org/officeDocument/2006/relationships/hyperlink" Target="https://www.spinalcord.com/blog/4-things-you-need-to-know-about-sci-medicaid-coverag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y.clevelandclinic.org/health/diagnostics/23056-c-reactive-protein-crp-test"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3.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4.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12</TotalTime>
  <Pages>17</Pages>
  <Words>23347</Words>
  <Characters>133081</Characters>
  <Application>Microsoft Office Word</Application>
  <DocSecurity>0</DocSecurity>
  <Lines>1109</Lines>
  <Paragraphs>312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156116</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Yves Greatti</cp:lastModifiedBy>
  <cp:revision>11</cp:revision>
  <cp:lastPrinted>2022-11-25T21:43:00Z</cp:lastPrinted>
  <dcterms:created xsi:type="dcterms:W3CDTF">2022-11-25T21:43:00Z</dcterms:created>
  <dcterms:modified xsi:type="dcterms:W3CDTF">2022-12-02T00:38:00Z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zotero-version="6.0.18"&gt;&lt;session id="1lueMOhJ"/&gt;&lt;style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