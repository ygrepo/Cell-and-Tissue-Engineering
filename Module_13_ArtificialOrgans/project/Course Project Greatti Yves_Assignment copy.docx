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2D03E2A8"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w:t>
      </w:r>
      <w:r w:rsidR="007223CC">
        <w:rPr>
          <w:sz w:val="22"/>
          <w:szCs w:val="22"/>
        </w:rPr>
        <w:t>contusions</w:t>
      </w:r>
      <w:r w:rsidRPr="00C30520">
        <w:rPr>
          <w:sz w:val="22"/>
          <w:szCs w:val="22"/>
        </w:rPr>
        <w:t xml:space="preserve"> (49%), or lacerations (21%</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20E4E3AF" w:rsidR="008B2474" w:rsidRPr="006C4359" w:rsidRDefault="008B2474" w:rsidP="009B6F3F">
            <w:pPr>
              <w:pStyle w:val="JHEPBody"/>
              <w:rPr>
                <w:bCs/>
                <w:sz w:val="22"/>
                <w:lang w:bidi="en-US"/>
              </w:rPr>
            </w:pPr>
            <w:r w:rsidRPr="006C4359">
              <w:rPr>
                <w:bCs/>
                <w:sz w:val="22"/>
                <w:lang w:bidi="en-US"/>
              </w:rPr>
              <w:fldChar w:fldCharType="begin"/>
            </w:r>
            <w:r w:rsidR="00FC3DC5">
              <w:rPr>
                <w:bCs/>
                <w:sz w:val="22"/>
                <w:lang w:bidi="en-US"/>
              </w:rPr>
              <w:instrText xml:space="preserve"> ADDIN ZOTERO_ITEM CSL_CITATION {"citationID":"OOBPxf4O","properties":{"formattedCitation":"(Rivera et al.)","plainCitation":"(Rivera et al.)","noteIndex":0},"citationItems":[{"id":"1lueMOhJ/oyajN1Sy","uris":["http://zotero.org/users/7286058/items/8Y7ZC3GS"],"itemData":{"id":4700,"type":"article-journal","abstract":"The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6BAA9F56"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w:t>
      </w:r>
      <w:r w:rsidR="008B3343">
        <w:rPr>
          <w:sz w:val="22"/>
        </w:rPr>
        <w:t xml:space="preserve">PLGA and </w:t>
      </w:r>
      <w:r w:rsidRPr="00AE39F6">
        <w:rPr>
          <w:sz w:val="22"/>
        </w:rPr>
        <w:t xml:space="preserve">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63A7B042"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5A67B024"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sidR="00FC3DC5">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FC3DC5" w:rsidRPr="00FC3DC5">
        <w:rPr>
          <w:rFonts w:cs="Tahoma"/>
          <w:sz w:val="22"/>
        </w:rPr>
        <w:t>(Teng et al.</w:t>
      </w:r>
      <w:r w:rsidR="00CB5131">
        <w:rPr>
          <w:rFonts w:cs="Tahoma"/>
          <w:sz w:val="22"/>
        </w:rPr>
        <w:t>)</w:t>
      </w:r>
      <w:r>
        <w:rPr>
          <w:sz w:val="22"/>
        </w:rPr>
        <w:fldChar w:fldCharType="end"/>
      </w:r>
      <w:r w:rsidR="00CB5131">
        <w:rPr>
          <w:sz w:val="22"/>
        </w:rPr>
        <w:t xml:space="preserve"> </w:t>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13313E6D" w14:textId="77777777" w:rsidR="00904D7A" w:rsidRPr="00C37B86" w:rsidRDefault="00904D7A" w:rsidP="00904D7A">
      <w:pPr>
        <w:pStyle w:val="SubsectionTitle"/>
        <w:spacing w:after="120"/>
        <w:rPr>
          <w:sz w:val="28"/>
          <w:szCs w:val="28"/>
        </w:rPr>
      </w:pPr>
      <w:r w:rsidRPr="00C37B86">
        <w:rPr>
          <w:sz w:val="28"/>
          <w:szCs w:val="28"/>
        </w:rPr>
        <w:t>Verification</w:t>
      </w:r>
    </w:p>
    <w:p w14:paraId="63348482" w14:textId="77777777" w:rsidR="00904D7A" w:rsidRPr="00921CFC" w:rsidRDefault="00904D7A" w:rsidP="00904D7A">
      <w:pPr>
        <w:pStyle w:val="SubsectionTitle"/>
        <w:spacing w:before="120" w:after="0"/>
        <w:rPr>
          <w:color w:val="0072CE" w:themeColor="text2"/>
        </w:rPr>
      </w:pPr>
      <w:r w:rsidRPr="00921CFC">
        <w:rPr>
          <w:color w:val="0072CE" w:themeColor="text2"/>
        </w:rPr>
        <w:t xml:space="preserve">Functional Recovery Following Traumatic Spinal Cord Injury Mediated by a Unique Polymer Scaffold Seeded with Neural Stem Cells. </w:t>
      </w:r>
    </w:p>
    <w:p w14:paraId="70CC4FCE" w14:textId="77777777" w:rsidR="00904D7A" w:rsidRDefault="00904D7A" w:rsidP="00904D7A">
      <w:pPr>
        <w:spacing w:line="480" w:lineRule="auto"/>
        <w:rPr>
          <w:sz w:val="22"/>
          <w:szCs w:val="22"/>
        </w:rPr>
      </w:pPr>
      <w:r>
        <w:rPr>
          <w:sz w:val="22"/>
          <w:szCs w:val="22"/>
        </w:rPr>
        <w:t>I</w:t>
      </w:r>
      <w:r w:rsidRPr="00E46945">
        <w:rPr>
          <w:sz w:val="22"/>
          <w:szCs w:val="22"/>
        </w:rPr>
        <w:t>n this study b</w:t>
      </w:r>
      <w:r>
        <w:rPr>
          <w:sz w:val="22"/>
          <w:szCs w:val="22"/>
        </w:rPr>
        <w:t xml:space="preserve">y </w:t>
      </w:r>
      <w:r w:rsidRPr="00C960DC">
        <w:rPr>
          <w:sz w:val="22"/>
          <w:szCs w:val="22"/>
        </w:rPr>
        <w:t xml:space="preserve"> </w:t>
      </w:r>
      <w:r w:rsidRPr="00C960DC">
        <w:rPr>
          <w:sz w:val="22"/>
          <w:szCs w:val="22"/>
        </w:rPr>
        <w:fldChar w:fldCharType="begin"/>
      </w:r>
      <w:r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Pr="00C960DC">
        <w:rPr>
          <w:sz w:val="22"/>
          <w:szCs w:val="22"/>
        </w:rPr>
        <w:fldChar w:fldCharType="separate"/>
      </w:r>
      <w:r w:rsidRPr="00C960DC">
        <w:rPr>
          <w:rFonts w:cs="Tahoma"/>
          <w:sz w:val="22"/>
          <w:szCs w:val="22"/>
        </w:rPr>
        <w:t>(Teng et al.)</w:t>
      </w:r>
      <w:r w:rsidRPr="00C960DC">
        <w:rPr>
          <w:sz w:val="22"/>
          <w:szCs w:val="22"/>
        </w:rPr>
        <w:fldChar w:fldCharType="end"/>
      </w:r>
      <w:r>
        <w:rPr>
          <w:sz w:val="22"/>
          <w:szCs w:val="22"/>
        </w:rPr>
        <w:t>, a</w:t>
      </w:r>
      <w:r w:rsidRPr="00C960DC">
        <w:rPr>
          <w:sz w:val="22"/>
          <w:szCs w:val="22"/>
        </w:rPr>
        <w:t xml:space="preserve"> cut of 4mm at the T9-T10 level was performed in a population of rodents. 4 groups of rats were </w:t>
      </w:r>
      <w:r>
        <w:rPr>
          <w:sz w:val="22"/>
          <w:szCs w:val="22"/>
        </w:rPr>
        <w:t>created</w:t>
      </w:r>
      <w:r w:rsidRPr="00C960DC">
        <w:rPr>
          <w:sz w:val="22"/>
          <w:szCs w:val="22"/>
        </w:rPr>
        <w:t xml:space="preserve">: (1) scaffold + neural stem cells </w:t>
      </w:r>
      <w:r>
        <w:rPr>
          <w:sz w:val="22"/>
          <w:szCs w:val="22"/>
        </w:rPr>
        <w:t>(NSCs)</w:t>
      </w:r>
      <w:r w:rsidRPr="00C960DC">
        <w:rPr>
          <w:sz w:val="22"/>
          <w:szCs w:val="22"/>
        </w:rPr>
        <w:t>, (2) scaffold alone, (3) NSCs in the SCI, and (4) lesion-control. One day postinjury (</w:t>
      </w:r>
      <w:proofErr w:type="spellStart"/>
      <w:r w:rsidRPr="00C960DC">
        <w:rPr>
          <w:sz w:val="22"/>
          <w:szCs w:val="22"/>
        </w:rPr>
        <w:t>p.i.</w:t>
      </w:r>
      <w:proofErr w:type="spellEnd"/>
      <w:r w:rsidRPr="00C960DC">
        <w:rPr>
          <w:sz w:val="22"/>
          <w:szCs w:val="22"/>
        </w:rPr>
        <w:t>) and then weekly</w:t>
      </w:r>
      <w:r>
        <w:rPr>
          <w:sz w:val="22"/>
          <w:szCs w:val="22"/>
        </w:rPr>
        <w:t xml:space="preserve"> thereafter</w:t>
      </w:r>
      <w:r w:rsidRPr="00C960DC">
        <w:rPr>
          <w:sz w:val="22"/>
          <w:szCs w:val="22"/>
        </w:rPr>
        <w:t xml:space="preserve">, behavioral assessment of the rats was performed using the open-field BBB scale. At 70 days </w:t>
      </w:r>
      <w:proofErr w:type="spellStart"/>
      <w:r w:rsidRPr="00C960DC">
        <w:rPr>
          <w:sz w:val="22"/>
          <w:szCs w:val="22"/>
        </w:rPr>
        <w:t>p.i.</w:t>
      </w:r>
      <w:proofErr w:type="spellEnd"/>
      <w:r w:rsidRPr="00C960DC">
        <w:rPr>
          <w:sz w:val="22"/>
          <w:szCs w:val="22"/>
        </w:rPr>
        <w:t xml:space="preserve">, 69% </w:t>
      </w:r>
      <w:r>
        <w:rPr>
          <w:sz w:val="22"/>
          <w:szCs w:val="22"/>
        </w:rPr>
        <w:t xml:space="preserve">of </w:t>
      </w:r>
      <w:r w:rsidRPr="00C960DC">
        <w:rPr>
          <w:sz w:val="22"/>
          <w:szCs w:val="22"/>
        </w:rPr>
        <w:t xml:space="preserve">scaffold plus cells group, 54% of scaffold alone, </w:t>
      </w:r>
      <w:r>
        <w:rPr>
          <w:sz w:val="22"/>
          <w:szCs w:val="22"/>
        </w:rPr>
        <w:t>compared to</w:t>
      </w:r>
      <w:r w:rsidRPr="00C960DC">
        <w:rPr>
          <w:sz w:val="22"/>
          <w:szCs w:val="22"/>
        </w:rPr>
        <w:t xml:space="preserve"> only 17% of cells-alone, and 33% of lesion-control groups attained a score of at least 10 (threshold of significant walking behavior).</w:t>
      </w:r>
      <w:r>
        <w:rPr>
          <w:sz w:val="22"/>
          <w:szCs w:val="22"/>
        </w:rPr>
        <w:t xml:space="preserve"> </w:t>
      </w:r>
    </w:p>
    <w:p w14:paraId="691E9735" w14:textId="77777777" w:rsidR="00904D7A" w:rsidRDefault="00904D7A" w:rsidP="00904D7A">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Pr>
          <w:sz w:val="22"/>
          <w:szCs w:val="22"/>
        </w:rPr>
        <w:t xml:space="preserve"> (</w:t>
      </w:r>
      <w:r w:rsidRPr="00565ECD">
        <w:rPr>
          <w:sz w:val="22"/>
          <w:szCs w:val="22"/>
        </w:rPr>
        <w:t>only 15%</w:t>
      </w:r>
      <w:r>
        <w:rPr>
          <w:sz w:val="22"/>
          <w:szCs w:val="22"/>
        </w:rPr>
        <w:t xml:space="preserve"> for</w:t>
      </w:r>
      <w:r w:rsidRPr="00565ECD">
        <w:rPr>
          <w:sz w:val="22"/>
          <w:szCs w:val="22"/>
        </w:rPr>
        <w:t xml:space="preserve"> the cells-alone and lesion-control</w:t>
      </w:r>
      <w:r>
        <w:rPr>
          <w:sz w:val="22"/>
          <w:szCs w:val="22"/>
        </w:rPr>
        <w:t>)</w:t>
      </w:r>
      <w:r w:rsidRPr="00565ECD">
        <w:rPr>
          <w:sz w:val="22"/>
          <w:szCs w:val="22"/>
        </w:rPr>
        <w:t>.</w:t>
      </w:r>
      <w:r>
        <w:rPr>
          <w:sz w:val="22"/>
          <w:szCs w:val="22"/>
        </w:rPr>
        <w:t xml:space="preserve"> </w:t>
      </w:r>
    </w:p>
    <w:p w14:paraId="559BB261" w14:textId="77777777" w:rsidR="00904D7A" w:rsidRPr="00C37B86" w:rsidRDefault="00904D7A" w:rsidP="00904D7A">
      <w:pPr>
        <w:pStyle w:val="Heading6"/>
        <w:spacing w:before="120"/>
        <w:rPr>
          <w:b/>
          <w:bCs/>
          <w:color w:val="0072CE" w:themeColor="text2"/>
          <w:sz w:val="22"/>
          <w:szCs w:val="22"/>
        </w:rPr>
      </w:pPr>
      <w:r w:rsidRPr="00C37B86">
        <w:rPr>
          <w:b/>
          <w:bCs/>
          <w:color w:val="0072CE" w:themeColor="text2"/>
        </w:rPr>
        <w:t>Internal Decompression of the Acutely Contused Spinal Cord</w:t>
      </w:r>
    </w:p>
    <w:p w14:paraId="5117232E" w14:textId="77777777" w:rsidR="00904D7A" w:rsidRDefault="00904D7A" w:rsidP="00904D7A">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xml:space="preserve">, two groups of animals were used: rodents and minipigs. They all went through an internal timed decompression procedure (ID) consiting in opening the pia of the spinal cord to allow the insertion of the NS scaffold. </w:t>
      </w:r>
      <w:r>
        <w:rPr>
          <w:bCs w:val="0"/>
          <w:sz w:val="22"/>
          <w:szCs w:val="22"/>
        </w:rPr>
        <w:t>During the implantation, m</w:t>
      </w:r>
      <w:r w:rsidRPr="00C960DC">
        <w:rPr>
          <w:bCs w:val="0"/>
          <w:sz w:val="22"/>
          <w:szCs w:val="22"/>
        </w:rPr>
        <w:t xml:space="preserve">onitored </w:t>
      </w:r>
      <w:r>
        <w:rPr>
          <w:bCs w:val="0"/>
          <w:sz w:val="22"/>
          <w:szCs w:val="22"/>
        </w:rPr>
        <w:t>intraspinal p</w:t>
      </w:r>
      <w:r w:rsidRPr="00C960DC">
        <w:rPr>
          <w:bCs w:val="0"/>
          <w:sz w:val="22"/>
          <w:szCs w:val="22"/>
        </w:rPr>
        <w:t>ressure, initially peaked when the scaffold was inserted</w:t>
      </w:r>
      <w:r>
        <w:rPr>
          <w:bCs w:val="0"/>
          <w:sz w:val="22"/>
          <w:szCs w:val="22"/>
        </w:rPr>
        <w:t>;</w:t>
      </w:r>
      <w:r w:rsidRPr="00C960DC">
        <w:rPr>
          <w:bCs w:val="0"/>
          <w:sz w:val="22"/>
          <w:szCs w:val="22"/>
        </w:rPr>
        <w:t xml:space="preserve"> </w:t>
      </w:r>
      <w:r>
        <w:rPr>
          <w:bCs w:val="0"/>
          <w:sz w:val="22"/>
          <w:szCs w:val="22"/>
        </w:rPr>
        <w:t>but</w:t>
      </w:r>
      <w:r w:rsidRPr="00C960DC">
        <w:rPr>
          <w:bCs w:val="0"/>
          <w:sz w:val="22"/>
          <w:szCs w:val="22"/>
        </w:rPr>
        <w:t xml:space="preserve"> sw</w:t>
      </w:r>
      <w:r>
        <w:rPr>
          <w:bCs w:val="0"/>
          <w:sz w:val="22"/>
          <w:szCs w:val="22"/>
        </w:rPr>
        <w:t>u</w:t>
      </w:r>
      <w:r w:rsidRPr="00C960DC">
        <w:rPr>
          <w:bCs w:val="0"/>
          <w:sz w:val="22"/>
          <w:szCs w:val="22"/>
        </w:rPr>
        <w:t xml:space="preserve">ng back to the normal expected range after </w:t>
      </w:r>
      <w:proofErr w:type="spellStart"/>
      <w:r w:rsidRPr="00C960DC">
        <w:rPr>
          <w:bCs w:val="0"/>
          <w:sz w:val="22"/>
          <w:szCs w:val="22"/>
        </w:rPr>
        <w:t>dural</w:t>
      </w:r>
      <w:proofErr w:type="spellEnd"/>
      <w:r w:rsidRPr="00C960DC">
        <w:rPr>
          <w:bCs w:val="0"/>
          <w:sz w:val="22"/>
          <w:szCs w:val="22"/>
        </w:rPr>
        <w:t xml:space="preserve"> closure. </w:t>
      </w:r>
      <w:r w:rsidRPr="00C960DC">
        <w:rPr>
          <w:bCs w:val="0"/>
          <w:sz w:val="22"/>
          <w:szCs w:val="22"/>
          <w:lang w:bidi="en-US"/>
        </w:rPr>
        <w:t xml:space="preserve">ID + scaffold reported a decrease in cavity volume (86%) and an </w:t>
      </w:r>
      <w:r w:rsidRPr="00C960DC">
        <w:rPr>
          <w:bCs w:val="0"/>
          <w:sz w:val="22"/>
          <w:szCs w:val="22"/>
          <w:lang w:bidi="en-US"/>
        </w:rPr>
        <w:lastRenderedPageBreak/>
        <w:t>increase of preserved tissue width (44%) relative to the untreated animal group. Compared to the control group, scaffold implanted animals had an increase of 0.6 mm</w:t>
      </w:r>
      <w:r w:rsidRPr="00C960DC">
        <w:rPr>
          <w:bCs w:val="0"/>
          <w:sz w:val="22"/>
          <w:szCs w:val="22"/>
          <w:vertAlign w:val="superscript"/>
          <w:lang w:bidi="en-US"/>
        </w:rPr>
        <w:t>3</w:t>
      </w:r>
      <w:r w:rsidRPr="00C960DC">
        <w:rPr>
          <w:bCs w:val="0"/>
          <w:sz w:val="22"/>
          <w:szCs w:val="22"/>
          <w:lang w:bidi="en-US"/>
        </w:rPr>
        <w:t xml:space="preserve"> in white matter width and 2mm</w:t>
      </w:r>
      <w:r w:rsidRPr="00C960DC">
        <w:rPr>
          <w:bCs w:val="0"/>
          <w:sz w:val="22"/>
          <w:szCs w:val="22"/>
          <w:vertAlign w:val="superscript"/>
          <w:lang w:bidi="en-US"/>
        </w:rPr>
        <w:t>3</w:t>
      </w:r>
      <w:r w:rsidRPr="00C960DC">
        <w:rPr>
          <w:bCs w:val="0"/>
          <w:sz w:val="22"/>
          <w:szCs w:val="22"/>
          <w:lang w:bidi="en-US"/>
        </w:rPr>
        <w:t xml:space="preserve"> remodeled volume tissue. </w:t>
      </w:r>
      <w:r>
        <w:rPr>
          <w:bCs w:val="0"/>
          <w:sz w:val="22"/>
          <w:szCs w:val="22"/>
          <w:lang w:bidi="en-US"/>
        </w:rPr>
        <w:t xml:space="preserve">This PLGA scaffold degraded over 4-8 weeks. </w:t>
      </w:r>
      <w:r w:rsidRPr="00C960DC">
        <w:rPr>
          <w:bCs w:val="0"/>
          <w:sz w:val="22"/>
          <w:szCs w:val="22"/>
          <w:lang w:bidi="en-US"/>
        </w:rPr>
        <w:t>H&amp;H staining, one week after implantation, revealed that few cells have entered the scaffold. At 2 weeks, the scaffold was extensively infiltrated. By week</w:t>
      </w:r>
      <w:r>
        <w:rPr>
          <w:bCs w:val="0"/>
          <w:sz w:val="22"/>
          <w:szCs w:val="22"/>
          <w:lang w:bidi="en-US"/>
        </w:rPr>
        <w:t xml:space="preserve"> 3</w:t>
      </w:r>
      <w:r w:rsidRPr="00C960DC">
        <w:rPr>
          <w:bCs w:val="0"/>
          <w:sz w:val="22"/>
          <w:szCs w:val="22"/>
          <w:lang w:bidi="en-US"/>
        </w:rPr>
        <w:t xml:space="preserve"> and onward, the scaffold volume was reduced further and further. </w:t>
      </w:r>
      <w:r>
        <w:rPr>
          <w:bCs w:val="0"/>
          <w:sz w:val="22"/>
          <w:szCs w:val="22"/>
          <w:lang w:bidi="en-US"/>
        </w:rPr>
        <w:t>And b</w:t>
      </w:r>
      <w:r w:rsidRPr="00C960DC">
        <w:rPr>
          <w:bCs w:val="0"/>
          <w:sz w:val="22"/>
          <w:szCs w:val="22"/>
          <w:lang w:bidi="en-US"/>
        </w:rPr>
        <w:t>y week 12, the scaffold was mostly replaced by new tissue with foreign body giant cells</w:t>
      </w:r>
      <w:r>
        <w:rPr>
          <w:bCs w:val="0"/>
          <w:sz w:val="22"/>
          <w:szCs w:val="22"/>
          <w:lang w:bidi="en-US"/>
        </w:rPr>
        <w:t xml:space="preserve">. </w:t>
      </w:r>
      <w:r w:rsidRPr="00C960DC">
        <w:rPr>
          <w:bCs w:val="0"/>
          <w:sz w:val="22"/>
          <w:szCs w:val="22"/>
          <w:lang w:bidi="en-US"/>
        </w:rPr>
        <w:t>By comparison, 12 weeks after</w:t>
      </w:r>
      <w:r>
        <w:rPr>
          <w:bCs w:val="0"/>
          <w:sz w:val="22"/>
          <w:szCs w:val="22"/>
          <w:lang w:bidi="en-US"/>
        </w:rPr>
        <w:t>,</w:t>
      </w:r>
      <w:r w:rsidRPr="00C960DC">
        <w:rPr>
          <w:bCs w:val="0"/>
          <w:sz w:val="22"/>
          <w:szCs w:val="22"/>
          <w:lang w:bidi="en-US"/>
        </w:rPr>
        <w:t xml:space="preserve"> </w:t>
      </w:r>
      <w:r>
        <w:rPr>
          <w:bCs w:val="0"/>
          <w:sz w:val="22"/>
          <w:szCs w:val="22"/>
          <w:lang w:bidi="en-US"/>
        </w:rPr>
        <w:t xml:space="preserve">for </w:t>
      </w:r>
      <w:r w:rsidRPr="00C960DC">
        <w:rPr>
          <w:bCs w:val="0"/>
          <w:sz w:val="22"/>
          <w:szCs w:val="22"/>
          <w:lang w:bidi="en-US"/>
        </w:rPr>
        <w:t>an SCI only, the injury was filled with an empty cyst with macrophages along thin septations</w:t>
      </w:r>
      <w:r>
        <w:rPr>
          <w:bCs w:val="0"/>
          <w:sz w:val="22"/>
          <w:szCs w:val="22"/>
          <w:lang w:bidi="en-US"/>
        </w:rPr>
        <w:t xml:space="preserve">. The </w:t>
      </w:r>
      <w:r w:rsidRPr="00C960DC">
        <w:rPr>
          <w:bCs w:val="0"/>
          <w:sz w:val="22"/>
          <w:szCs w:val="22"/>
          <w:lang w:bidi="en-US"/>
        </w:rPr>
        <w:t>newly formed tissues</w:t>
      </w:r>
      <w:r>
        <w:rPr>
          <w:bCs w:val="0"/>
          <w:sz w:val="22"/>
          <w:szCs w:val="22"/>
          <w:lang w:bidi="en-US"/>
        </w:rPr>
        <w:t xml:space="preserve"> </w:t>
      </w:r>
      <w:r w:rsidRPr="00C960DC">
        <w:rPr>
          <w:bCs w:val="0"/>
          <w:sz w:val="22"/>
          <w:szCs w:val="22"/>
          <w:lang w:bidi="en-US"/>
        </w:rPr>
        <w:t xml:space="preserve">were analyzed by immunofluorescent labeling </w:t>
      </w:r>
      <w:r>
        <w:rPr>
          <w:bCs w:val="0"/>
          <w:sz w:val="22"/>
          <w:szCs w:val="22"/>
          <w:lang w:bidi="en-US"/>
        </w:rPr>
        <w:t>for laminin-1 and detected</w:t>
      </w:r>
      <w:r w:rsidRPr="00C960DC">
        <w:rPr>
          <w:bCs w:val="0"/>
          <w:sz w:val="22"/>
          <w:szCs w:val="22"/>
          <w:lang w:bidi="en-US"/>
        </w:rPr>
        <w:t xml:space="preserve"> </w:t>
      </w:r>
      <w:r>
        <w:rPr>
          <w:bCs w:val="0"/>
          <w:sz w:val="22"/>
          <w:szCs w:val="22"/>
          <w:lang w:bidi="en-US"/>
        </w:rPr>
        <w:t xml:space="preserve">regenerating axons entering </w:t>
      </w:r>
      <w:r w:rsidRPr="00C960DC">
        <w:rPr>
          <w:bCs w:val="0"/>
          <w:sz w:val="22"/>
          <w:szCs w:val="22"/>
          <w:lang w:bidi="en-US"/>
        </w:rPr>
        <w:t>lamin</w:t>
      </w:r>
      <w:r>
        <w:rPr>
          <w:bCs w:val="0"/>
          <w:sz w:val="22"/>
          <w:szCs w:val="22"/>
          <w:lang w:bidi="en-US"/>
        </w:rPr>
        <w:t>in</w:t>
      </w:r>
      <w:r w:rsidRPr="00C960DC">
        <w:rPr>
          <w:bCs w:val="0"/>
          <w:sz w:val="22"/>
          <w:szCs w:val="22"/>
          <w:lang w:bidi="en-US"/>
        </w:rPr>
        <w:t>-</w:t>
      </w:r>
      <w:r>
        <w:rPr>
          <w:bCs w:val="0"/>
          <w:sz w:val="22"/>
          <w:szCs w:val="22"/>
          <w:lang w:bidi="en-US"/>
        </w:rPr>
        <w:t xml:space="preserve">rich newly formed tissue. GFAP staining also </w:t>
      </w:r>
      <w:r w:rsidRPr="00C960DC">
        <w:rPr>
          <w:bCs w:val="0"/>
          <w:sz w:val="22"/>
          <w:szCs w:val="22"/>
          <w:lang w:bidi="en-US"/>
        </w:rPr>
        <w:t>indicat</w:t>
      </w:r>
      <w:r>
        <w:rPr>
          <w:bCs w:val="0"/>
          <w:sz w:val="22"/>
          <w:szCs w:val="22"/>
          <w:lang w:bidi="en-US"/>
        </w:rPr>
        <w:t>ed reactive astrocyte penetrating into scaffold tissue.</w:t>
      </w:r>
      <w:r w:rsidRPr="00C960DC">
        <w:rPr>
          <w:bCs w:val="0"/>
          <w:sz w:val="22"/>
          <w:szCs w:val="22"/>
          <w:lang w:bidi="en-US"/>
        </w:rPr>
        <w:t xml:space="preserve"> </w:t>
      </w:r>
      <w:r>
        <w:rPr>
          <w:bCs w:val="0"/>
          <w:sz w:val="22"/>
          <w:szCs w:val="22"/>
          <w:lang w:bidi="en-US"/>
        </w:rPr>
        <w:t>A</w:t>
      </w:r>
      <w:r w:rsidRPr="00C960DC">
        <w:rPr>
          <w:bCs w:val="0"/>
          <w:sz w:val="22"/>
          <w:szCs w:val="22"/>
          <w:lang w:bidi="en-US"/>
        </w:rPr>
        <w:t>fter scaffold degradation</w:t>
      </w:r>
      <w:r>
        <w:rPr>
          <w:bCs w:val="0"/>
          <w:sz w:val="22"/>
          <w:szCs w:val="22"/>
          <w:lang w:bidi="en-US"/>
        </w:rPr>
        <w:t xml:space="preserve">, myelin </w:t>
      </w:r>
      <w:r w:rsidRPr="00C960DC">
        <w:rPr>
          <w:bCs w:val="0"/>
          <w:sz w:val="22"/>
          <w:szCs w:val="22"/>
          <w:lang w:bidi="en-US"/>
        </w:rPr>
        <w:t xml:space="preserve">P0 </w:t>
      </w:r>
      <w:r>
        <w:rPr>
          <w:bCs w:val="0"/>
          <w:sz w:val="22"/>
          <w:szCs w:val="22"/>
          <w:lang w:bidi="en-US"/>
        </w:rPr>
        <w:t xml:space="preserve">protein </w:t>
      </w:r>
      <w:r w:rsidRPr="00C960DC">
        <w:rPr>
          <w:bCs w:val="0"/>
          <w:sz w:val="22"/>
          <w:szCs w:val="22"/>
          <w:lang w:bidi="en-US"/>
        </w:rPr>
        <w:t>staining</w:t>
      </w:r>
      <w:r>
        <w:rPr>
          <w:bCs w:val="0"/>
          <w:sz w:val="22"/>
          <w:szCs w:val="22"/>
          <w:lang w:bidi="en-US"/>
        </w:rPr>
        <w:t>,</w:t>
      </w:r>
      <w:r w:rsidRPr="00C960DC">
        <w:rPr>
          <w:bCs w:val="0"/>
          <w:sz w:val="22"/>
          <w:szCs w:val="22"/>
          <w:lang w:bidi="en-US"/>
        </w:rPr>
        <w:t xml:space="preserve"> showed Schwan cell extensively remyelinating </w:t>
      </w:r>
      <w:r>
        <w:rPr>
          <w:bCs w:val="0"/>
          <w:sz w:val="22"/>
          <w:szCs w:val="22"/>
          <w:lang w:bidi="en-US"/>
        </w:rPr>
        <w:t>these</w:t>
      </w:r>
      <w:r w:rsidRPr="00C960DC">
        <w:rPr>
          <w:bCs w:val="0"/>
          <w:sz w:val="22"/>
          <w:szCs w:val="22"/>
          <w:lang w:bidi="en-US"/>
        </w:rPr>
        <w:t xml:space="preserve"> tissue</w:t>
      </w:r>
      <w:r>
        <w:rPr>
          <w:bCs w:val="0"/>
          <w:sz w:val="22"/>
          <w:szCs w:val="22"/>
          <w:lang w:bidi="en-US"/>
        </w:rPr>
        <w:t>s (axial sections)</w:t>
      </w:r>
      <w:r w:rsidRPr="00C960DC">
        <w:rPr>
          <w:bCs w:val="0"/>
          <w:sz w:val="22"/>
          <w:szCs w:val="22"/>
          <w:lang w:bidi="en-US"/>
        </w:rPr>
        <w:t>.</w:t>
      </w:r>
      <w:r>
        <w:rPr>
          <w:bCs w:val="0"/>
          <w:sz w:val="22"/>
          <w:szCs w:val="22"/>
          <w:lang w:bidi="en-US"/>
        </w:rPr>
        <w:t xml:space="preserve"> </w:t>
      </w:r>
    </w:p>
    <w:p w14:paraId="7FAD83C8" w14:textId="77777777" w:rsidR="00904D7A" w:rsidRPr="003219EE" w:rsidRDefault="00904D7A" w:rsidP="00904D7A">
      <w:pPr>
        <w:pStyle w:val="Heading6"/>
        <w:spacing w:before="120"/>
        <w:rPr>
          <w:b/>
          <w:bCs/>
          <w:color w:val="0072CE" w:themeColor="text2"/>
          <w:sz w:val="22"/>
          <w:szCs w:val="22"/>
          <w:lang w:bidi="en-US"/>
        </w:rPr>
      </w:pPr>
      <w:r w:rsidRPr="003219EE">
        <w:rPr>
          <w:b/>
          <w:bCs/>
          <w:color w:val="0072CE" w:themeColor="text2"/>
        </w:rPr>
        <w:t>Human Embryonic Stem Cell-Derived Oligodendrocyte Progenitor Cells</w:t>
      </w:r>
    </w:p>
    <w:p w14:paraId="3EA59B53" w14:textId="77777777" w:rsidR="00904D7A" w:rsidRPr="004500BB" w:rsidRDefault="00904D7A" w:rsidP="00904D7A">
      <w:pPr>
        <w:pStyle w:val="Body"/>
        <w:spacing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Pr>
          <w:sz w:val="22"/>
          <w:szCs w:val="22"/>
        </w:rPr>
        <w:t>,</w:t>
      </w:r>
      <w:r w:rsidRPr="00C960DC">
        <w:rPr>
          <w:sz w:val="22"/>
          <w:szCs w:val="22"/>
        </w:rPr>
        <w:t xml:space="preserve"> close to the injury site</w:t>
      </w:r>
      <w:r>
        <w:rPr>
          <w:sz w:val="22"/>
          <w:szCs w:val="22"/>
        </w:rPr>
        <w:t xml:space="preserve">  of rats subjected to an SCI at level C5.</w:t>
      </w:r>
      <w:r w:rsidRPr="004B5EE8">
        <w:rPr>
          <w:sz w:val="22"/>
          <w:szCs w:val="22"/>
        </w:rPr>
        <w:t xml:space="preserve"> </w:t>
      </w:r>
      <w:r w:rsidRPr="00C960DC">
        <w:rPr>
          <w:sz w:val="22"/>
          <w:szCs w:val="22"/>
        </w:rPr>
        <w:t xml:space="preserve">Assessment of the locomotor performance was </w:t>
      </w:r>
      <w:r>
        <w:rPr>
          <w:sz w:val="22"/>
          <w:szCs w:val="22"/>
        </w:rPr>
        <w:t>measured</w:t>
      </w:r>
      <w:r w:rsidRPr="00C960DC">
        <w:rPr>
          <w:sz w:val="22"/>
          <w:szCs w:val="22"/>
        </w:rPr>
        <w:t xml:space="preserve"> </w:t>
      </w:r>
      <w:r>
        <w:rPr>
          <w:sz w:val="22"/>
          <w:szCs w:val="22"/>
        </w:rPr>
        <w:t xml:space="preserve">using the </w:t>
      </w:r>
      <w:proofErr w:type="spellStart"/>
      <w:r>
        <w:rPr>
          <w:sz w:val="22"/>
          <w:szCs w:val="22"/>
        </w:rPr>
        <w:t>TreadScan</w:t>
      </w:r>
      <w:proofErr w:type="spellEnd"/>
      <w:r>
        <w:rPr>
          <w:sz w:val="22"/>
          <w:szCs w:val="22"/>
        </w:rPr>
        <w:t xml:space="preserve"> system; </w:t>
      </w:r>
      <w:r w:rsidRPr="00C960DC">
        <w:rPr>
          <w:sz w:val="22"/>
          <w:szCs w:val="22"/>
        </w:rPr>
        <w:t>prior and at 1,2- and 4-months</w:t>
      </w:r>
      <w:r>
        <w:rPr>
          <w:sz w:val="22"/>
          <w:szCs w:val="22"/>
        </w:rPr>
        <w:t xml:space="preserve"> post injury</w:t>
      </w:r>
      <w:r w:rsidRPr="00C960DC">
        <w:rPr>
          <w:sz w:val="22"/>
          <w:szCs w:val="22"/>
        </w:rPr>
        <w:t>. Compared to animals treated with Hank’s balanced salt solution, OPC1 animals exhibited the greatest score improvements</w:t>
      </w:r>
      <w:r>
        <w:rPr>
          <w:sz w:val="22"/>
          <w:szCs w:val="22"/>
        </w:rPr>
        <w:t xml:space="preserve"> closely matching the uninjured animals. And OPC1 treatment resulted in a significant reduction to no parenchymal cavitation at the injury site, and treated animals exhibited myelinated axons. H&amp;E </w:t>
      </w:r>
      <w:proofErr w:type="spellStart"/>
      <w:r>
        <w:rPr>
          <w:sz w:val="22"/>
          <w:szCs w:val="22"/>
        </w:rPr>
        <w:t>staning</w:t>
      </w:r>
      <w:proofErr w:type="spellEnd"/>
      <w:r>
        <w:rPr>
          <w:sz w:val="22"/>
          <w:szCs w:val="22"/>
        </w:rPr>
        <w:t xml:space="preserve"> and quantification of </w:t>
      </w:r>
      <w:proofErr w:type="spellStart"/>
      <w:r>
        <w:rPr>
          <w:sz w:val="22"/>
          <w:szCs w:val="22"/>
        </w:rPr>
        <w:t>hALU</w:t>
      </w:r>
      <w:proofErr w:type="spellEnd"/>
      <w:r>
        <w:rPr>
          <w:sz w:val="22"/>
          <w:szCs w:val="22"/>
        </w:rPr>
        <w:t xml:space="preserve"> by PCR showed that OPC1 cells were located in the spinal cord within and around the injury site (2 days, 3-, 6-, and 9-months post treatment); no OPC1s migration occurred outside of the CNS parenchyma.</w:t>
      </w:r>
    </w:p>
    <w:p w14:paraId="724488CE" w14:textId="77777777" w:rsidR="00904D7A" w:rsidRPr="0034482B" w:rsidRDefault="00904D7A" w:rsidP="00904D7A">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toxicities were reported with OPC1 treatment including no impacts on morbidity or mortality. </w:t>
      </w:r>
      <w:r w:rsidRPr="00C960DC">
        <w:rPr>
          <w:bCs w:val="0"/>
          <w:sz w:val="22"/>
          <w:szCs w:val="22"/>
          <w:lang w:bidi="en-US"/>
        </w:rPr>
        <w:t>In vitro, proteins secreted by OPC1s involved in axonal growth (</w:t>
      </w:r>
      <w:proofErr w:type="spellStart"/>
      <w:r w:rsidRPr="00C960DC">
        <w:rPr>
          <w:bCs w:val="0"/>
          <w:sz w:val="22"/>
          <w:szCs w:val="22"/>
          <w:lang w:bidi="en-US"/>
        </w:rPr>
        <w:t>clusterin</w:t>
      </w:r>
      <w:proofErr w:type="spellEnd"/>
      <w:r w:rsidRPr="00C960DC">
        <w:rPr>
          <w:bCs w:val="0"/>
          <w:sz w:val="22"/>
          <w:szCs w:val="22"/>
          <w:lang w:bidi="en-US"/>
        </w:rPr>
        <w:t>), neural repair (MCP-1), and suppression of apoptosis (</w:t>
      </w:r>
      <w:proofErr w:type="spellStart"/>
      <w:r w:rsidRPr="00C960DC">
        <w:rPr>
          <w:bCs w:val="0"/>
          <w:sz w:val="22"/>
          <w:szCs w:val="22"/>
          <w:lang w:bidi="en-US"/>
        </w:rPr>
        <w:t>apoE</w:t>
      </w:r>
      <w:proofErr w:type="spellEnd"/>
      <w:r w:rsidRPr="00C960DC">
        <w:rPr>
          <w:bCs w:val="0"/>
          <w:sz w:val="22"/>
          <w:szCs w:val="22"/>
          <w:lang w:bidi="en-US"/>
        </w:rPr>
        <w:t xml:space="preserve">,  TIMP1 or 2) were detected by Luminex assay at high levels (see supplementary </w:t>
      </w:r>
      <w:r w:rsidRPr="00C960DC">
        <w:rPr>
          <w:bCs w:val="0"/>
          <w:sz w:val="22"/>
          <w:szCs w:val="22"/>
          <w:lang w:bidi="en-US"/>
        </w:rPr>
        <w:lastRenderedPageBreak/>
        <w:t xml:space="preserve">Table 2 in </w:t>
      </w:r>
      <w:r w:rsidRPr="00C960DC">
        <w:rPr>
          <w:bCs w:val="0"/>
          <w:sz w:val="22"/>
          <w:szCs w:val="22"/>
          <w:lang w:bidi="en-US"/>
        </w:rPr>
        <w:fldChar w:fldCharType="begin"/>
      </w:r>
      <w:r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Pr="00C960DC">
        <w:rPr>
          <w:bCs w:val="0"/>
          <w:sz w:val="22"/>
          <w:szCs w:val="22"/>
          <w:lang w:bidi="en-US"/>
        </w:rPr>
        <w:fldChar w:fldCharType="separate"/>
      </w:r>
      <w:r w:rsidRPr="00C960DC">
        <w:rPr>
          <w:bCs w:val="0"/>
          <w:noProof/>
          <w:sz w:val="22"/>
          <w:szCs w:val="22"/>
          <w:lang w:bidi="en-US"/>
        </w:rPr>
        <w:t>(Priest et al.)</w:t>
      </w:r>
      <w:r w:rsidRPr="00C960DC">
        <w:rPr>
          <w:bCs w:val="0"/>
          <w:sz w:val="22"/>
          <w:szCs w:val="22"/>
          <w:lang w:bidi="en-US"/>
        </w:rPr>
        <w:fldChar w:fldCharType="end"/>
      </w:r>
      <w:r w:rsidRPr="00C960DC">
        <w:rPr>
          <w:bCs w:val="0"/>
          <w:sz w:val="22"/>
          <w:szCs w:val="22"/>
          <w:lang w:bidi="en-US"/>
        </w:rPr>
        <w:t>).</w:t>
      </w:r>
      <w:r>
        <w:rPr>
          <w:bCs w:val="0"/>
          <w:sz w:val="22"/>
          <w:szCs w:val="22"/>
          <w:lang w:bidi="en-US"/>
        </w:rPr>
        <w:t xml:space="preserve"> In addition, a variety of transcription factors involved in neurogenesis; Olig1, PDGFR</w:t>
      </w:r>
      <w:r>
        <w:rPr>
          <w:bCs w:val="0"/>
          <w:sz w:val="22"/>
          <w:szCs w:val="22"/>
          <w:lang w:bidi="en-US"/>
        </w:rPr>
        <w:sym w:font="Symbol" w:char="F061"/>
      </w:r>
      <w:r>
        <w:rPr>
          <w:bCs w:val="0"/>
          <w:sz w:val="22"/>
          <w:szCs w:val="22"/>
          <w:lang w:bidi="en-US"/>
        </w:rPr>
        <w:t xml:space="preserve">, </w:t>
      </w:r>
      <w:proofErr w:type="spellStart"/>
      <w:r>
        <w:rPr>
          <w:bCs w:val="0"/>
          <w:sz w:val="22"/>
          <w:szCs w:val="22"/>
          <w:lang w:bidi="en-US"/>
        </w:rPr>
        <w:t>Nestin</w:t>
      </w:r>
      <w:proofErr w:type="spellEnd"/>
      <w:r>
        <w:rPr>
          <w:bCs w:val="0"/>
          <w:sz w:val="22"/>
          <w:szCs w:val="22"/>
          <w:lang w:bidi="en-US"/>
        </w:rPr>
        <w:t>, NG2; were highly expressed (&gt;70% marker positive).</w:t>
      </w:r>
    </w:p>
    <w:p w14:paraId="4A4135E1" w14:textId="77777777" w:rsidR="00904D7A" w:rsidRPr="00C37B86" w:rsidRDefault="00904D7A" w:rsidP="00904D7A">
      <w:pPr>
        <w:pStyle w:val="Body"/>
        <w:spacing w:line="480" w:lineRule="auto"/>
        <w:rPr>
          <w:b/>
          <w:bCs w:val="0"/>
          <w:lang w:bidi="en-US"/>
        </w:rPr>
      </w:pPr>
      <w:r w:rsidRPr="00C37B86">
        <w:rPr>
          <w:b/>
          <w:bCs w:val="0"/>
        </w:rPr>
        <w:t>Validation</w:t>
      </w:r>
    </w:p>
    <w:p w14:paraId="42BCDA12" w14:textId="77777777" w:rsidR="00904D7A" w:rsidRPr="00C960DC" w:rsidRDefault="00904D7A" w:rsidP="00904D7A">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w:t>
      </w:r>
      <w:r>
        <w:rPr>
          <w:sz w:val="22"/>
          <w:szCs w:val="22"/>
        </w:rPr>
        <w:t>T</w:t>
      </w:r>
      <w:r w:rsidRPr="00C960DC">
        <w:rPr>
          <w:sz w:val="22"/>
          <w:szCs w:val="22"/>
        </w:rPr>
        <w:t xml:space="preserve">herapeutics has completed its first clinical trial in 2015, and since then has an on-going second clinical trial (INSPIRE 2.0). In INSPIRE 2.0, 19 patients with nonpenetrating SCI with a visible contusion on MRI, AIS A scale, neurological level of injury at T2-T12 underwent NSS implantation. These patients were monitored for adverse and adverse device events (AEs and ADEs), bowel and bladder functions and they had follow-up MRIs to assess for presence or not of cyst formation. 7 of 16 had an improvement exceeding historical benchmarks (AIS grade A to B or C at 6 month). 4 patients </w:t>
      </w:r>
      <w:r>
        <w:rPr>
          <w:sz w:val="22"/>
          <w:szCs w:val="22"/>
        </w:rPr>
        <w:t xml:space="preserve">(25%) </w:t>
      </w:r>
      <w:r w:rsidRPr="00C960DC">
        <w:rPr>
          <w:sz w:val="22"/>
          <w:szCs w:val="22"/>
        </w:rPr>
        <w:t xml:space="preserve">had an improvement in motor score of 1 to 18 point by 24 months. Bowel and bladder functions were improved in all 6 responders. And finally no ADEs were reported </w:t>
      </w:r>
      <w:r w:rsidRPr="00C960DC">
        <w:rPr>
          <w:sz w:val="22"/>
          <w:szCs w:val="22"/>
        </w:rPr>
        <w:fldChar w:fldCharType="begin"/>
      </w:r>
      <w:r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Pr="00C960DC">
        <w:rPr>
          <w:sz w:val="22"/>
          <w:szCs w:val="22"/>
        </w:rPr>
        <w:fldChar w:fldCharType="separate"/>
      </w:r>
      <w:r w:rsidRPr="00C960DC">
        <w:rPr>
          <w:noProof/>
          <w:sz w:val="22"/>
          <w:szCs w:val="22"/>
        </w:rPr>
        <w:t>(Kim et al.)</w:t>
      </w:r>
      <w:r w:rsidRPr="00C960DC">
        <w:rPr>
          <w:sz w:val="22"/>
          <w:szCs w:val="22"/>
        </w:rPr>
        <w:fldChar w:fldCharType="end"/>
      </w:r>
      <w:r w:rsidRPr="00C960DC">
        <w:rPr>
          <w:sz w:val="22"/>
          <w:szCs w:val="22"/>
        </w:rPr>
        <w:t xml:space="preserve">. </w:t>
      </w:r>
    </w:p>
    <w:p w14:paraId="6206BC81" w14:textId="77777777" w:rsidR="00904D7A" w:rsidRPr="00FC3DC5" w:rsidRDefault="00904D7A" w:rsidP="00904D7A">
      <w:pPr>
        <w:pStyle w:val="Body"/>
        <w:numPr>
          <w:ilvl w:val="0"/>
          <w:numId w:val="42"/>
        </w:numPr>
        <w:spacing w:line="480" w:lineRule="auto"/>
        <w:rPr>
          <w:sz w:val="22"/>
          <w:szCs w:val="22"/>
        </w:rPr>
      </w:pPr>
      <w:r w:rsidRPr="00C960DC">
        <w:rPr>
          <w:sz w:val="22"/>
          <w:szCs w:val="22"/>
        </w:rPr>
        <w:t xml:space="preserve">Lineage </w:t>
      </w:r>
      <w:r>
        <w:rPr>
          <w:sz w:val="22"/>
          <w:szCs w:val="22"/>
        </w:rPr>
        <w:t>T</w:t>
      </w:r>
      <w:r w:rsidRPr="00C960DC">
        <w:rPr>
          <w:sz w:val="22"/>
          <w:szCs w:val="22"/>
        </w:rPr>
        <w:t xml:space="preserve">herapeutic </w:t>
      </w:r>
      <w:r>
        <w:rPr>
          <w:sz w:val="22"/>
          <w:szCs w:val="22"/>
        </w:rPr>
        <w:t>has</w:t>
      </w:r>
      <w:r w:rsidRPr="00C960DC">
        <w:rPr>
          <w:sz w:val="22"/>
          <w:szCs w:val="22"/>
        </w:rPr>
        <w:t xml:space="preserve"> completed 2 clinical trials. In the most recent (Phase 1/2a dose escalation trial), 25 patients with C4-7 AIS grade A or B, received different doses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 At -</w:t>
      </w:r>
      <w:r>
        <w:rPr>
          <w:sz w:val="22"/>
          <w:szCs w:val="22"/>
        </w:rPr>
        <w:t>1-</w:t>
      </w:r>
      <w:r w:rsidRPr="00C960DC">
        <w:rPr>
          <w:sz w:val="22"/>
          <w:szCs w:val="22"/>
        </w:rPr>
        <w:t>year follow-up, 21/22 (96%) and 7/22 (32%), recovered 2 or more levels of neurological function on at least one side of their body. The only AEs reported such as urinary tract infections, muscle spasms, or neuropathic pain are commonly reported SCI complications, none of SAEs were related to OPC1</w:t>
      </w:r>
      <w:r>
        <w:rPr>
          <w:sz w:val="22"/>
          <w:szCs w:val="22"/>
        </w:rPr>
        <w:t xml:space="preserve"> </w:t>
      </w:r>
      <w:r>
        <w:rPr>
          <w:sz w:val="22"/>
          <w:szCs w:val="22"/>
        </w:rPr>
        <w:fldChar w:fldCharType="begin"/>
      </w:r>
      <w:r>
        <w:rPr>
          <w:sz w:val="22"/>
          <w:szCs w:val="22"/>
        </w:rPr>
        <w:instrText xml:space="preserve"> ADDIN ZOTERO_ITEM CSL_CITATION {"citationID":"L3ytnJTJ","properties":{"formattedCitation":"(Fessler et al.)","plainCitation":"(Fessler et al.)","noteIndex":0},"citationItems":[{"id":4078,"uris":["http://zotero.org/users/7286058/items/IUZ63Z7D"],"itemData":{"id":4078,"type":"article-journal","abstract":"OBJECTIVE  The primary objective of this study was to evaluate the safety of 3 escalating doses of oligodendrocyte progenitor cells (LCTOPC1; previously known as GRNOPC1 and AST-OPC1) administered at a single time point between 21 and 42 days postinjury to participants with subacute cervical spinal cord injuries (SCIs). The secondary objective was to evaluate changes in neurological function following administration of LCTOPC1.\nMETHODS  This study was designed as an open-label, dose-escalation, multicenter clinical trial. Twenty-five participants with C4–7 American Spinal Injury Association Impairment Scale grade A or B injuries received a single dose of either 2 × 106, 1 × 107, or 2 × 107 LCTOPC1 delivered via intraparenchymal injection into the spinal cord at the site of injury using a custom-designed syringe positioning device. Low-dose tacrolimus was administered until day 60. Outcome measures included adverse event (AE) monitoring and neurological function as measured by the International Standards for Neurological Classification of Spinal Cord Injury.\nRESULTS  All 25 participants experienced at least one AE, with a total of 534 AEs (32 study-related vs 502 studyunrelated anticipated complications of SCI) reported at the completion of 1-year follow-up. There were 29 serious AEs reported. Two grade 3 serious AEs (CSF leak in one participant and a bacterial infection in another) were considered related to the injection procedure and to immunosuppression with tacrolimus, respectively. The CSF leakage resolved with sequelae, including self-limited altered mental status, and the infection resolved with antibiotic therapy. For all participants, MRI scans demonstrated no evidence of an enlarging mass, spinal cord damage related to the injection procedure, inflammatory lesions in the spinal cord, or masses in the ventricular system. At 1-year follow-up, 21/22 (96%) of the intention-to-treat group recovered one or more levels of neurological function on at least one side of their body, and 7/22 (32%) recovered two or more levels of neurological function on at least one side of their body.\nCONCLUSIONS  LCTOPC1 can be safely administered to participants in the subacute period after cervical SCI. The injection procedure, low-dose temporary immunosuppression regimen, and LCTOPC1 were well tolerated. The safety and neurological function data support further investigation to determine the efficacy of LCTOPC1 in the treatment of SCI.","container-title":"Journal of Neurosurgery: Spine","DOI":"10.3171/2022.5.SPINE22167","ISSN":"1547-5654","language":"en","page":"1-9","source":"DOI.org (Crossref)","title":"A phase 1/2a dose-escalation study of oligodendrocyte progenitor cells in individuals with subacute cervical spinal cord injury","URL":"https://thejns.org/view/journals/j-neurosurg-spine/aop/article-10.3171-2022.5.SPINE22167/article-10.3171-2022.5.SPINE22167.xml","author":[{"family":"Fessler","given":"Richard G."},{"family":"Ehsanian","given":"Reza"},{"family":"Liu","given":"Charles Y."},{"family":"Steinberg","given":"Gary K."},{"family":"Jones","given":"Linda"},{"family":"Lebkowski","given":"Jane S."},{"family":"Wirth","given":"Edward D."},{"family":"McKenna","given":"Stephen L."}],"accessed":{"date-parts":[["2022",10,10]]},"issued":{"date-parts":[["2022",7,1]]}}}],"schema":"https://github.com/citation-style-language/schema/raw/master/csl-citation.json"} </w:instrText>
      </w:r>
      <w:r>
        <w:rPr>
          <w:sz w:val="22"/>
          <w:szCs w:val="22"/>
        </w:rPr>
        <w:fldChar w:fldCharType="separate"/>
      </w:r>
      <w:r>
        <w:rPr>
          <w:noProof/>
          <w:sz w:val="22"/>
          <w:szCs w:val="22"/>
        </w:rPr>
        <w:t>(Fessler et al.)</w:t>
      </w:r>
      <w:r>
        <w:rPr>
          <w:sz w:val="22"/>
          <w:szCs w:val="22"/>
        </w:rPr>
        <w:fldChar w:fldCharType="end"/>
      </w:r>
      <w:r w:rsidRPr="00C960DC">
        <w:rPr>
          <w:sz w:val="22"/>
          <w:szCs w:val="22"/>
        </w:rPr>
        <w:t>.</w:t>
      </w:r>
    </w:p>
    <w:p w14:paraId="213909CC" w14:textId="77777777" w:rsidR="0043376A" w:rsidRDefault="0043376A" w:rsidP="0043376A">
      <w:pPr>
        <w:pStyle w:val="Heading2"/>
      </w:pPr>
      <w:r>
        <w:t>Conclusions</w:t>
      </w:r>
    </w:p>
    <w:p w14:paraId="1A3B1F4B" w14:textId="0015B0C9" w:rsidR="00BA0CA1" w:rsidRDefault="00BA0CA1" w:rsidP="00237644">
      <w:pPr>
        <w:pStyle w:val="Body"/>
        <w:spacing w:line="480" w:lineRule="auto"/>
      </w:pPr>
      <w:r>
        <w:t xml:space="preserve">SCI is a tragic and traumatic major </w:t>
      </w:r>
      <w:r w:rsidR="003552EE">
        <w:t>event</w:t>
      </w:r>
      <w:r>
        <w:t xml:space="preserve"> in the life of a person impacting </w:t>
      </w:r>
      <w:r w:rsidR="009872C2">
        <w:t>emotionally and financially</w:t>
      </w:r>
      <w:r w:rsidR="00384A4F">
        <w:t>,</w:t>
      </w:r>
      <w:r w:rsidR="009872C2">
        <w:t xml:space="preserve"> </w:t>
      </w:r>
      <w:r>
        <w:t>not only the patient</w:t>
      </w:r>
      <w:r w:rsidR="009872C2">
        <w:t>, and her close circle</w:t>
      </w:r>
      <w:r>
        <w:t xml:space="preserve"> but </w:t>
      </w:r>
      <w:r w:rsidR="009872C2">
        <w:t xml:space="preserve">also </w:t>
      </w:r>
      <w:r>
        <w:t>our society. The pathophysiology of SCI is complex, multifactorial, and multiphasic and has been a major challenge for the medical</w:t>
      </w:r>
      <w:r w:rsidR="00672DD5">
        <w:t xml:space="preserve"> and </w:t>
      </w:r>
      <w:r>
        <w:t xml:space="preserve">scientific communities </w:t>
      </w:r>
      <w:r w:rsidR="00672DD5">
        <w:t>including</w:t>
      </w:r>
      <w:r>
        <w:t xml:space="preserve"> cell</w:t>
      </w:r>
      <w:r w:rsidR="009872C2">
        <w:t>-</w:t>
      </w:r>
      <w:r>
        <w:t>and</w:t>
      </w:r>
      <w:r w:rsidR="009872C2">
        <w:t>-</w:t>
      </w:r>
      <w:r>
        <w:t xml:space="preserve">tissue engineers. </w:t>
      </w:r>
      <w:r w:rsidR="00CD46AF">
        <w:t xml:space="preserve">The </w:t>
      </w:r>
      <w:r w:rsidR="00F02D2B">
        <w:t>Neural-Spinal scaffold</w:t>
      </w:r>
      <w:r w:rsidR="00CD46AF">
        <w:t xml:space="preserve"> </w:t>
      </w:r>
      <w:r w:rsidR="00F02D2B">
        <w:t>r</w:t>
      </w:r>
      <w:r w:rsidR="00CD46AF">
        <w:t>educe</w:t>
      </w:r>
      <w:r w:rsidR="00F02D2B">
        <w:t>s</w:t>
      </w:r>
      <w:r w:rsidR="00CD46AF">
        <w:t xml:space="preserve"> the </w:t>
      </w:r>
      <w:r w:rsidR="00672DD5">
        <w:t xml:space="preserve">intraspinal pressure, containing neurological damages during the acute </w:t>
      </w:r>
      <w:r w:rsidR="00672DD5">
        <w:lastRenderedPageBreak/>
        <w:t xml:space="preserve">phase and </w:t>
      </w:r>
      <w:r w:rsidR="00501944">
        <w:t>in chronic phase,</w:t>
      </w:r>
      <w:r w:rsidR="00672DD5">
        <w:t xml:space="preserve"> prevent</w:t>
      </w:r>
      <w:r w:rsidR="00F02D2B">
        <w:t>s</w:t>
      </w:r>
      <w:r w:rsidR="00672DD5">
        <w:t xml:space="preserve"> cystic cavitation, </w:t>
      </w:r>
      <w:r w:rsidR="009C2185">
        <w:t xml:space="preserve">and by </w:t>
      </w:r>
      <w:r w:rsidR="00672DD5">
        <w:t>promoting axonal growth</w:t>
      </w:r>
      <w:r w:rsidR="00DD4330">
        <w:t>;</w:t>
      </w:r>
      <w:r w:rsidR="00672DD5">
        <w:t xml:space="preserve"> restor</w:t>
      </w:r>
      <w:r w:rsidR="00F02D2B">
        <w:t>es</w:t>
      </w:r>
      <w:r w:rsidR="00672DD5">
        <w:t xml:space="preserve"> circuit connectivity across the lesion. OPC1 have the ability to release many potential beneficial factors at the damaged </w:t>
      </w:r>
      <w:r w:rsidR="008B0C89">
        <w:t>site</w:t>
      </w:r>
      <w:r w:rsidR="00643824">
        <w:t>;</w:t>
      </w:r>
      <w:r w:rsidR="008B0C89">
        <w:t xml:space="preserve"> critical</w:t>
      </w:r>
      <w:r w:rsidR="00922ECD">
        <w:t xml:space="preserve"> for</w:t>
      </w:r>
      <w:r w:rsidR="00672DD5">
        <w:t xml:space="preserve"> neuronal repair. </w:t>
      </w:r>
      <w:r w:rsidR="00AB3417">
        <w:t xml:space="preserve">Although, the results obtained in motor functional and sensory recovery during the clinical trials using NSS and OPC1 </w:t>
      </w:r>
      <w:r w:rsidR="00204ACD">
        <w:t>were</w:t>
      </w:r>
      <w:r w:rsidR="00AB3417">
        <w:t xml:space="preserve"> impressive, </w:t>
      </w:r>
      <w:r w:rsidR="007E413A">
        <w:t xml:space="preserve">the failure of various previous repair strategies can give cause for cautious optimism about </w:t>
      </w:r>
      <w:r w:rsidR="00D27BE2">
        <w:t xml:space="preserve">using </w:t>
      </w:r>
      <w:r w:rsidR="007E413A">
        <w:t xml:space="preserve">intraspinal polymer or stem cell-based </w:t>
      </w:r>
      <w:r w:rsidR="002F6CF5">
        <w:t xml:space="preserve">scaffolds </w:t>
      </w:r>
      <w:r w:rsidR="007E413A">
        <w:t xml:space="preserve">as SCI </w:t>
      </w:r>
      <w:r w:rsidR="007D506D">
        <w:t xml:space="preserve">clinical </w:t>
      </w:r>
      <w:r w:rsidR="007E413A">
        <w:t xml:space="preserve">therapies. </w:t>
      </w:r>
      <w:r w:rsidR="00BB6F02">
        <w:t>More research,</w:t>
      </w:r>
      <w:r w:rsidR="00AB3417">
        <w:t xml:space="preserve"> </w:t>
      </w:r>
      <w:r w:rsidR="0091086D">
        <w:t xml:space="preserve">like </w:t>
      </w:r>
      <w:r w:rsidR="00AB3417">
        <w:t>adjustments of the mechanical features of the scaffold</w:t>
      </w:r>
      <w:r w:rsidR="0091086D">
        <w:t>:</w:t>
      </w:r>
      <w:r w:rsidR="00AB3417">
        <w:t xml:space="preserve"> </w:t>
      </w:r>
      <w:r w:rsidR="0091086D">
        <w:t xml:space="preserve">shape of </w:t>
      </w:r>
      <w:r w:rsidR="00BB6F02">
        <w:t xml:space="preserve">its </w:t>
      </w:r>
      <w:r w:rsidR="00AB3417">
        <w:t>pore</w:t>
      </w:r>
      <w:r w:rsidR="0091086D">
        <w:t>s</w:t>
      </w:r>
      <w:r w:rsidR="00AB3417">
        <w:t xml:space="preserve">, </w:t>
      </w:r>
      <w:r w:rsidR="0091086D">
        <w:t xml:space="preserve">their </w:t>
      </w:r>
      <w:r w:rsidR="00AB3417">
        <w:t xml:space="preserve">distribution, </w:t>
      </w:r>
      <w:r w:rsidR="00BB6F02">
        <w:t xml:space="preserve">their </w:t>
      </w:r>
      <w:r w:rsidR="00AB3417">
        <w:t xml:space="preserve">porosity, </w:t>
      </w:r>
      <w:r w:rsidR="008B0C89">
        <w:t xml:space="preserve">to </w:t>
      </w:r>
      <w:r w:rsidR="00AB3417">
        <w:t xml:space="preserve">affect the rate of the </w:t>
      </w:r>
      <w:r w:rsidR="00BB6F02">
        <w:t>stem cells</w:t>
      </w:r>
      <w:r w:rsidR="00AB3417">
        <w:t xml:space="preserve"> penetration, </w:t>
      </w:r>
      <w:r w:rsidR="00BB6F02">
        <w:t xml:space="preserve">or </w:t>
      </w:r>
      <w:r w:rsidR="00AB3417">
        <w:t xml:space="preserve">their differentiation, </w:t>
      </w:r>
      <w:r w:rsidR="00BB6F02">
        <w:t>is</w:t>
      </w:r>
      <w:r w:rsidR="00D27BE2">
        <w:t xml:space="preserve"> required </w:t>
      </w:r>
      <w:r w:rsidR="00BB6F02">
        <w:t xml:space="preserve">to </w:t>
      </w:r>
      <w:r w:rsidR="00CD46AF">
        <w:t xml:space="preserve">accelerate </w:t>
      </w:r>
      <w:r w:rsidR="00AB3417">
        <w:t>SCI recovery.</w:t>
      </w:r>
      <w:r w:rsidR="00CD46AF">
        <w:t xml:space="preserve"> </w:t>
      </w:r>
      <w:r w:rsidR="00BB6F02">
        <w:t xml:space="preserve">For OPC1, the dosage has to be further investigated including the immunosuppression regiment. </w:t>
      </w:r>
      <w:r w:rsidR="008F2CD4">
        <w:t xml:space="preserve">How much more research </w:t>
      </w:r>
      <w:r w:rsidR="00BB6F02">
        <w:t xml:space="preserve">is </w:t>
      </w:r>
      <w:r w:rsidR="008F2CD4">
        <w:t>need</w:t>
      </w:r>
      <w:r w:rsidR="00BB6F02">
        <w:t>ed</w:t>
      </w:r>
      <w:r w:rsidR="008F2CD4">
        <w:t xml:space="preserve"> </w:t>
      </w:r>
      <w:r w:rsidR="00BB6F02">
        <w:t>before the scientific community declares</w:t>
      </w:r>
      <w:r w:rsidR="008F2CD4">
        <w:t xml:space="preserve"> </w:t>
      </w:r>
      <w:r w:rsidR="00BB6F02">
        <w:t>that</w:t>
      </w:r>
      <w:r w:rsidR="008F2CD4">
        <w:t xml:space="preserve"> SCI is cured</w:t>
      </w:r>
      <w:r w:rsidR="00D27BE2">
        <w:t>;</w:t>
      </w:r>
      <w:r w:rsidR="008F2CD4">
        <w:t xml:space="preserve"> is </w:t>
      </w:r>
      <w:r w:rsidR="00BB6F02">
        <w:t xml:space="preserve">a </w:t>
      </w:r>
      <w:r w:rsidR="008F2CD4">
        <w:t xml:space="preserve">difficult forecast but NSS and OPC1 </w:t>
      </w:r>
      <w:r w:rsidR="00BB6F02">
        <w:t>are</w:t>
      </w:r>
      <w:r w:rsidR="003D4531">
        <w:t xml:space="preserve"> </w:t>
      </w:r>
      <w:r w:rsidR="008F2CD4">
        <w:t xml:space="preserve">the foundations on which </w:t>
      </w:r>
      <w:r w:rsidR="00BB6F02">
        <w:t xml:space="preserve">eventually </w:t>
      </w:r>
      <w:r w:rsidR="008F2CD4">
        <w:t xml:space="preserve">a cure </w:t>
      </w:r>
      <w:r w:rsidR="00D27BE2">
        <w:t>will</w:t>
      </w:r>
      <w:r w:rsidR="008F2CD4">
        <w:t xml:space="preserve"> be found</w:t>
      </w:r>
      <w:r w:rsidR="00092862">
        <w:t>. I</w:t>
      </w:r>
      <w:r w:rsidR="008F2CD4">
        <w:t xml:space="preserve">t will be less a miracle than the undeterred determination of researchers </w:t>
      </w:r>
      <w:r w:rsidR="00092862">
        <w:t>coming from different scientific disciplines</w:t>
      </w:r>
      <w:r w:rsidR="00254DDE">
        <w:t xml:space="preserve">; among </w:t>
      </w:r>
      <w:r w:rsidR="00092862">
        <w:t>them</w:t>
      </w:r>
      <w:r w:rsidR="00254DDE">
        <w:t>;</w:t>
      </w:r>
      <w:r w:rsidR="00D27BE2">
        <w:t xml:space="preserve"> C</w:t>
      </w:r>
      <w:r w:rsidR="008F2CD4">
        <w:t xml:space="preserve">TE </w:t>
      </w:r>
      <w:r w:rsidR="004C0F96">
        <w:t xml:space="preserve">engineers </w:t>
      </w:r>
      <w:r w:rsidR="003042EC">
        <w:t xml:space="preserve">will </w:t>
      </w:r>
      <w:r w:rsidR="008F2CD4">
        <w:t>ha</w:t>
      </w:r>
      <w:r w:rsidR="004C0F96">
        <w:t>ve</w:t>
      </w:r>
      <w:r w:rsidR="008F2CD4">
        <w:t xml:space="preserve"> a major role to play</w:t>
      </w:r>
      <w:r w:rsidR="0095266E">
        <w:t>.</w:t>
      </w:r>
    </w:p>
    <w:p w14:paraId="61641F62" w14:textId="77777777" w:rsidR="00BA0CA1" w:rsidRDefault="00BA0CA1" w:rsidP="0043376A">
      <w:pPr>
        <w:pStyle w:val="Body"/>
      </w:pPr>
    </w:p>
    <w:p w14:paraId="118E9336" w14:textId="77777777" w:rsidR="00BA0CA1" w:rsidRDefault="00BA0CA1" w:rsidP="0043376A">
      <w:pPr>
        <w:pStyle w:val="Body"/>
      </w:pPr>
    </w:p>
    <w:p w14:paraId="24399800" w14:textId="5914E47E" w:rsidR="0043376A" w:rsidRDefault="0043376A" w:rsidP="0043376A">
      <w:pPr>
        <w:pStyle w:val="Body"/>
      </w:pPr>
      <w:r>
        <w:t xml:space="preserve">[Only submitted in the final report] </w:t>
      </w:r>
    </w:p>
    <w:p w14:paraId="39832AC7" w14:textId="29E6E45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9D1EC8B" w14:textId="256C404D" w:rsidR="00FC3DC5" w:rsidRDefault="00FC3DC5" w:rsidP="00C17335">
      <w:pPr>
        <w:pStyle w:val="Body"/>
      </w:pPr>
    </w:p>
    <w:p w14:paraId="28C690BE" w14:textId="6A2986ED" w:rsidR="006C65A9" w:rsidRDefault="006C65A9" w:rsidP="006C65A9">
      <w:pPr>
        <w:pStyle w:val="Heading2"/>
      </w:pPr>
      <w:r>
        <w:t>References</w:t>
      </w:r>
    </w:p>
    <w:p w14:paraId="2C290206" w14:textId="77777777" w:rsidR="009F00BF" w:rsidRDefault="009F00BF" w:rsidP="009F00BF">
      <w:pPr>
        <w:pStyle w:val="Bibliography"/>
        <w:numPr>
          <w:ilvl w:val="0"/>
          <w:numId w:val="43"/>
        </w:numPr>
        <w:spacing w:line="240" w:lineRule="auto"/>
        <w:ind w:left="360"/>
        <w:rPr>
          <w:rFonts w:cs="Tahoma"/>
        </w:rPr>
      </w:pPr>
      <w:r>
        <w:fldChar w:fldCharType="begin"/>
      </w:r>
      <w:r>
        <w:instrText xml:space="preserve"> ADDIN ZOTERO_BIBL {"uncited":[],"omitted":[],"custom":[]} CSL_BIBLIOGRAPHY </w:instrText>
      </w:r>
      <w:r>
        <w:fldChar w:fldCharType="separate"/>
      </w:r>
      <w:r w:rsidRPr="00B74FD0">
        <w:rPr>
          <w:rFonts w:cs="Tahoma"/>
        </w:rPr>
        <w:t xml:space="preserve">Badner, Anna, et al. “Spinal Cord Injuries: How Could Cell Therapy Help?” </w:t>
      </w:r>
      <w:r w:rsidRPr="00B74FD0">
        <w:rPr>
          <w:rFonts w:cs="Tahoma"/>
          <w:i/>
          <w:iCs/>
        </w:rPr>
        <w:t>Expert Opinion on Biological Therapy</w:t>
      </w:r>
      <w:r w:rsidRPr="00B74FD0">
        <w:rPr>
          <w:rFonts w:cs="Tahoma"/>
        </w:rPr>
        <w:t xml:space="preserve">, vol. 17, no. 5, May 2017, pp. 529–41. </w:t>
      </w:r>
      <w:r w:rsidRPr="00B74FD0">
        <w:rPr>
          <w:rFonts w:cs="Tahoma"/>
          <w:i/>
          <w:iCs/>
        </w:rPr>
        <w:t>DOI.org (Crossref)</w:t>
      </w:r>
      <w:r w:rsidRPr="00B74FD0">
        <w:rPr>
          <w:rFonts w:cs="Tahoma"/>
        </w:rPr>
        <w:t>, https://doi.org/10.1080/14712598.2017.1308481.</w:t>
      </w:r>
    </w:p>
    <w:p w14:paraId="3C3F7945" w14:textId="77777777" w:rsidR="009F00BF" w:rsidRPr="00043D87" w:rsidRDefault="009F00BF" w:rsidP="009F00BF">
      <w:pPr>
        <w:pStyle w:val="Bibliography"/>
        <w:numPr>
          <w:ilvl w:val="0"/>
          <w:numId w:val="43"/>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6A1C24C7"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w:t>
      </w:r>
      <w:r w:rsidRPr="00B74FD0">
        <w:rPr>
          <w:rFonts w:cs="Tahoma"/>
        </w:rPr>
        <w:lastRenderedPageBreak/>
        <w:t xml:space="preserve">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54BBE8E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47E263AC" w14:textId="77777777" w:rsidR="009F00BF" w:rsidRDefault="009F00BF" w:rsidP="009F00BF">
      <w:pPr>
        <w:pStyle w:val="Bibliography"/>
        <w:numPr>
          <w:ilvl w:val="0"/>
          <w:numId w:val="43"/>
        </w:numPr>
        <w:spacing w:line="240" w:lineRule="auto"/>
        <w:ind w:left="360"/>
      </w:pPr>
      <w:r w:rsidRPr="00B23D1D">
        <w:t>Crawford ES, Crawford JL, Safi HJ, Coselli JS: Redo operations for recurrent aneurysmal disease of the ascending aorta and transverse aortic arch. Ann Thorac Surg 40:439–455, 1985</w:t>
      </w:r>
    </w:p>
    <w:p w14:paraId="53168617"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2222FA92"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2F3813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42AFF99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7406BF96"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78DEE395" w14:textId="77777777" w:rsidR="000842A9" w:rsidRDefault="009F00BF" w:rsidP="000842A9">
      <w:pPr>
        <w:pStyle w:val="Bibliography"/>
        <w:numPr>
          <w:ilvl w:val="0"/>
          <w:numId w:val="43"/>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4B540B6" w14:textId="52B4B05E" w:rsidR="000842A9" w:rsidRPr="000842A9" w:rsidRDefault="000842A9" w:rsidP="000842A9">
      <w:pPr>
        <w:pStyle w:val="Bibliography"/>
        <w:numPr>
          <w:ilvl w:val="0"/>
          <w:numId w:val="43"/>
        </w:numPr>
        <w:spacing w:line="240" w:lineRule="auto"/>
        <w:ind w:left="360"/>
        <w:rPr>
          <w:rFonts w:cs="Tahoma"/>
        </w:rPr>
      </w:pPr>
      <w:r w:rsidRPr="000842A9">
        <w:rPr>
          <w:rFonts w:cs="Tahoma"/>
        </w:rPr>
        <w:t xml:space="preserve">Fessler, Richard G., et al. “A Phase 1/2a Dose-Escalation Study of Oligodendrocyte Progenitor Cells in Individuals with Subacute Cervical Spinal Cord Injury.” </w:t>
      </w:r>
      <w:r w:rsidRPr="000842A9">
        <w:rPr>
          <w:rFonts w:cs="Tahoma"/>
          <w:i/>
          <w:iCs/>
        </w:rPr>
        <w:t>Journal of Neurosurgery: Spine</w:t>
      </w:r>
      <w:r w:rsidRPr="000842A9">
        <w:rPr>
          <w:rFonts w:cs="Tahoma"/>
        </w:rPr>
        <w:t xml:space="preserve">, July 2022, pp. 1–9. </w:t>
      </w:r>
      <w:r w:rsidRPr="000842A9">
        <w:rPr>
          <w:rFonts w:cs="Tahoma"/>
          <w:i/>
          <w:iCs/>
        </w:rPr>
        <w:t>DOI.org (Crossref)</w:t>
      </w:r>
      <w:r w:rsidRPr="000842A9">
        <w:rPr>
          <w:rFonts w:cs="Tahoma"/>
        </w:rPr>
        <w:t>, https://doi.org/10.3171/2022.5.SPINE22167.</w:t>
      </w:r>
    </w:p>
    <w:p w14:paraId="51759BD3" w14:textId="77777777" w:rsidR="009F00BF" w:rsidRPr="00A44EC6" w:rsidRDefault="009F00BF" w:rsidP="009F00BF">
      <w:pPr>
        <w:pStyle w:val="Bibliography"/>
        <w:numPr>
          <w:ilvl w:val="0"/>
          <w:numId w:val="43"/>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7E7D7E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04528220"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6C56CAD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58B12D7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2309EF3B" w14:textId="77777777" w:rsidR="000842A9" w:rsidRDefault="009F00BF" w:rsidP="000842A9">
      <w:pPr>
        <w:pStyle w:val="Bibliography"/>
        <w:numPr>
          <w:ilvl w:val="0"/>
          <w:numId w:val="43"/>
        </w:numPr>
        <w:spacing w:line="240" w:lineRule="auto"/>
        <w:ind w:left="360"/>
        <w:rPr>
          <w:rStyle w:val="Hyperlink"/>
          <w:rFonts w:cs="Tahoma"/>
        </w:rPr>
      </w:pPr>
      <w:r w:rsidRPr="00043D87">
        <w:rPr>
          <w:rFonts w:cs="Tahoma"/>
        </w:rPr>
        <w:lastRenderedPageBreak/>
        <w:t xml:space="preserve">Kaiser: reference: </w:t>
      </w:r>
      <w:hyperlink r:id="rId16" w:history="1">
        <w:r w:rsidRPr="00043D87">
          <w:rPr>
            <w:rStyle w:val="Hyperlink"/>
            <w:rFonts w:cs="Tahoma"/>
          </w:rPr>
          <w:t>Drug Encyclopedia Entry on Medrol</w:t>
        </w:r>
      </w:hyperlink>
    </w:p>
    <w:p w14:paraId="6781EB02" w14:textId="18AF7E0D" w:rsidR="000842A9" w:rsidRPr="000842A9" w:rsidRDefault="000842A9" w:rsidP="000842A9">
      <w:pPr>
        <w:pStyle w:val="Bibliography"/>
        <w:numPr>
          <w:ilvl w:val="0"/>
          <w:numId w:val="43"/>
        </w:numPr>
        <w:spacing w:line="240" w:lineRule="auto"/>
        <w:ind w:left="360"/>
        <w:rPr>
          <w:rFonts w:cs="Tahoma"/>
          <w:color w:val="0072CE" w:themeColor="hyperlink"/>
          <w:u w:val="single"/>
        </w:rPr>
      </w:pPr>
      <w:r w:rsidRPr="000842A9">
        <w:rPr>
          <w:rFonts w:cs="Tahoma"/>
        </w:rPr>
        <w:t xml:space="preserve">Kim, Kee D., et al. “Acute Implantation of a Bioresorbable Polymer Scaffold in Patients With Complete Thoracic Spinal Cord Injury: 24-Month Follow-up From the INSPIRE Study.” </w:t>
      </w:r>
      <w:r w:rsidRPr="000842A9">
        <w:rPr>
          <w:rFonts w:cs="Tahoma"/>
          <w:i/>
          <w:iCs/>
        </w:rPr>
        <w:t>Neurosurgery</w:t>
      </w:r>
      <w:r w:rsidRPr="000842A9">
        <w:rPr>
          <w:rFonts w:cs="Tahoma"/>
        </w:rPr>
        <w:t xml:space="preserve">, vol. 90, no. 6, June 2022, pp. 668–75. </w:t>
      </w:r>
      <w:r w:rsidRPr="000842A9">
        <w:rPr>
          <w:rFonts w:cs="Tahoma"/>
          <w:i/>
          <w:iCs/>
        </w:rPr>
        <w:t>PubMed Central</w:t>
      </w:r>
      <w:r w:rsidRPr="000842A9">
        <w:rPr>
          <w:rFonts w:cs="Tahoma"/>
        </w:rPr>
        <w:t>, https://doi.org/10.1227/neu.0000000000001932.</w:t>
      </w:r>
    </w:p>
    <w:p w14:paraId="0A92490A"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2908AF45" w14:textId="77777777" w:rsidR="009F00BF" w:rsidRDefault="009F00BF" w:rsidP="009F00BF">
      <w:pPr>
        <w:pStyle w:val="Bibliography"/>
        <w:numPr>
          <w:ilvl w:val="0"/>
          <w:numId w:val="43"/>
        </w:numPr>
        <w:spacing w:line="240" w:lineRule="auto"/>
        <w:ind w:left="360"/>
        <w:rPr>
          <w:rFonts w:cs="Tahoma"/>
        </w:rPr>
      </w:pPr>
      <w:r w:rsidRPr="00043D87">
        <w:rPr>
          <w:rFonts w:cs="Tahoma"/>
        </w:rPr>
        <w:t>lifeexpectancy.org</w:t>
      </w:r>
    </w:p>
    <w:p w14:paraId="4D38AB1B"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1208F7C3"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7D15BC38"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(Crossref)</w:t>
      </w:r>
      <w:r w:rsidRPr="00B74FD0">
        <w:rPr>
          <w:rFonts w:cs="Tahoma"/>
        </w:rPr>
        <w:t>, https://doi.org/10.3171/2011.4.SPINE10543.</w:t>
      </w:r>
    </w:p>
    <w:p w14:paraId="45E29C04" w14:textId="77777777" w:rsidR="009F00BF" w:rsidRPr="00043D87" w:rsidRDefault="009F00BF" w:rsidP="009F00BF">
      <w:pPr>
        <w:pStyle w:val="Bibliography"/>
        <w:numPr>
          <w:ilvl w:val="0"/>
          <w:numId w:val="43"/>
        </w:numPr>
        <w:spacing w:line="240" w:lineRule="auto"/>
        <w:ind w:left="360"/>
        <w:rPr>
          <w:rFonts w:cs="Tahoma"/>
        </w:rPr>
      </w:pPr>
      <w:r w:rsidRPr="005863FD">
        <w:rPr>
          <w:rFonts w:eastAsiaTheme="majorEastAsia" w:cs="Tahoma"/>
          <w:b/>
          <w:bCs/>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2188200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7E42109F"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66B0831C" w14:textId="77777777" w:rsidR="00B71D84" w:rsidRDefault="009F00BF" w:rsidP="00B71D84">
      <w:pPr>
        <w:pStyle w:val="Bibliography"/>
        <w:numPr>
          <w:ilvl w:val="0"/>
          <w:numId w:val="43"/>
        </w:numPr>
        <w:spacing w:line="240" w:lineRule="auto"/>
        <w:ind w:left="360"/>
        <w:rPr>
          <w:rFonts w:cs="Tahoma"/>
          <w:color w:val="212121"/>
          <w:shd w:val="clear" w:color="auto" w:fill="FFFFFF"/>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253F0F12" w14:textId="33DBB2B2" w:rsidR="00B71D84" w:rsidRPr="00B71D84" w:rsidRDefault="00B71D84" w:rsidP="00B71D84">
      <w:pPr>
        <w:pStyle w:val="Bibliography"/>
        <w:numPr>
          <w:ilvl w:val="0"/>
          <w:numId w:val="43"/>
        </w:numPr>
        <w:spacing w:line="240" w:lineRule="auto"/>
        <w:ind w:left="360"/>
        <w:rPr>
          <w:rFonts w:cs="Tahoma"/>
          <w:color w:val="212121"/>
          <w:shd w:val="clear" w:color="auto" w:fill="FFFFFF"/>
        </w:rPr>
      </w:pPr>
      <w:r w:rsidRPr="00B71D84">
        <w:rPr>
          <w:rFonts w:cs="Tahoma"/>
        </w:rPr>
        <w:t xml:space="preserve">Priest, Catherine A., et al. “Preclinical Safety of Human Embryonic Stem Cell-Derived Oligodendrocyte Progenitors Supporting Clinical Trials in Spinal Cord Injury.” </w:t>
      </w:r>
      <w:r w:rsidRPr="00B71D84">
        <w:rPr>
          <w:rFonts w:cs="Tahoma"/>
          <w:i/>
          <w:iCs/>
        </w:rPr>
        <w:t>Regenerative Medicine</w:t>
      </w:r>
      <w:r w:rsidRPr="00B71D84">
        <w:rPr>
          <w:rFonts w:cs="Tahoma"/>
        </w:rPr>
        <w:t xml:space="preserve">, vol. 10, no. 8, Nov. 2015, pp. 939–58. </w:t>
      </w:r>
      <w:r w:rsidRPr="00B71D84">
        <w:rPr>
          <w:rFonts w:cs="Tahoma"/>
          <w:i/>
          <w:iCs/>
        </w:rPr>
        <w:t>DOI.org (Crossref)</w:t>
      </w:r>
      <w:r w:rsidRPr="00B71D84">
        <w:rPr>
          <w:rFonts w:cs="Tahoma"/>
        </w:rPr>
        <w:t>, https://doi.org/10.2217/rme.15.57.</w:t>
      </w:r>
    </w:p>
    <w:p w14:paraId="4614922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1E38517E"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719B086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639DD851" w14:textId="77777777" w:rsidR="009F00BF" w:rsidRPr="00043D87" w:rsidRDefault="009F00BF" w:rsidP="009F00BF">
      <w:pPr>
        <w:pStyle w:val="Bibliography"/>
        <w:numPr>
          <w:ilvl w:val="0"/>
          <w:numId w:val="43"/>
        </w:numPr>
        <w:spacing w:line="240" w:lineRule="auto"/>
        <w:ind w:left="360"/>
        <w:rPr>
          <w:rFonts w:cs="Tahoma"/>
        </w:rPr>
      </w:pPr>
      <w:r w:rsidRPr="00EB5BA2">
        <w:t>Robertazzi RR, Cunningham JN Jr: Intraoperative adjuncts of spinal cord protection. Semin Thorac Cardiovasc Surg 10: 29–34, 1998</w:t>
      </w:r>
    </w:p>
    <w:p w14:paraId="39807C29" w14:textId="77777777" w:rsidR="009F00BF" w:rsidRPr="00B74FD0" w:rsidRDefault="009F00BF" w:rsidP="009F00BF">
      <w:pPr>
        <w:pStyle w:val="Bibliography"/>
        <w:numPr>
          <w:ilvl w:val="0"/>
          <w:numId w:val="43"/>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1127F77B" w14:textId="77777777" w:rsidR="009F00BF" w:rsidRPr="0057577E" w:rsidRDefault="009F00BF" w:rsidP="009F00BF">
      <w:pPr>
        <w:pStyle w:val="Bibliography"/>
        <w:numPr>
          <w:ilvl w:val="0"/>
          <w:numId w:val="43"/>
        </w:numPr>
        <w:spacing w:line="240" w:lineRule="auto"/>
        <w:ind w:left="360"/>
        <w:rPr>
          <w:rFonts w:cs="Tahoma"/>
        </w:rPr>
      </w:pPr>
      <w:r w:rsidRPr="0057577E">
        <w:rPr>
          <w:rFonts w:cs="Tahoma"/>
          <w:color w:val="212121"/>
          <w:shd w:val="clear" w:color="auto" w:fill="FFFFFF"/>
        </w:rPr>
        <w:lastRenderedPageBreak/>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454DE135"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7C57895"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4DAFCD2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6C5E8059"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006ECA1A"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354BECFC"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CCF597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79A7E80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397C78AF"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772E910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507F00B4"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334ACBBD"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04839E8D" w14:textId="42D1841D" w:rsidR="0030079B" w:rsidRDefault="009F00BF" w:rsidP="005863FD">
      <w:r>
        <w:fldChar w:fldCharType="end"/>
      </w:r>
    </w:p>
    <w:p w14:paraId="15A7E89F" w14:textId="77777777" w:rsidR="00C40D2B" w:rsidRPr="00B23D1D" w:rsidRDefault="00C40D2B" w:rsidP="00B23D1D">
      <w:pPr>
        <w:pStyle w:val="Body"/>
      </w:pPr>
    </w:p>
    <w:p w14:paraId="7E72509E" w14:textId="0B9ECDF5" w:rsidR="00040E46" w:rsidRPr="00040E46" w:rsidRDefault="00040E46" w:rsidP="00C01956">
      <w:pPr>
        <w:spacing w:before="120"/>
      </w:pP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492F" w14:textId="77777777" w:rsidR="00385943" w:rsidRDefault="00385943" w:rsidP="00B657A0">
      <w:r>
        <w:separator/>
      </w:r>
    </w:p>
  </w:endnote>
  <w:endnote w:type="continuationSeparator" w:id="0">
    <w:p w14:paraId="428C3352" w14:textId="77777777" w:rsidR="00385943" w:rsidRDefault="00385943" w:rsidP="00B657A0">
      <w:r>
        <w:continuationSeparator/>
      </w:r>
    </w:p>
  </w:endnote>
  <w:endnote w:type="continuationNotice" w:id="1">
    <w:p w14:paraId="7E560718" w14:textId="77777777" w:rsidR="00385943" w:rsidRDefault="00385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23434" w14:textId="77777777" w:rsidR="00385943" w:rsidRDefault="00385943" w:rsidP="00B657A0">
      <w:r>
        <w:separator/>
      </w:r>
    </w:p>
  </w:footnote>
  <w:footnote w:type="continuationSeparator" w:id="0">
    <w:p w14:paraId="7ADE7881" w14:textId="77777777" w:rsidR="00385943" w:rsidRDefault="00385943" w:rsidP="00B657A0">
      <w:r>
        <w:continuationSeparator/>
      </w:r>
    </w:p>
  </w:footnote>
  <w:footnote w:type="continuationNotice" w:id="1">
    <w:p w14:paraId="0326261D" w14:textId="77777777" w:rsidR="00385943" w:rsidRDefault="003859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5943D7"/>
    <w:multiLevelType w:val="hybridMultilevel"/>
    <w:tmpl w:val="B3B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40"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0F46"/>
    <w:multiLevelType w:val="hybridMultilevel"/>
    <w:tmpl w:val="4C20F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1"/>
  </w:num>
  <w:num w:numId="2" w16cid:durableId="591012818">
    <w:abstractNumId w:val="35"/>
  </w:num>
  <w:num w:numId="3" w16cid:durableId="179856923">
    <w:abstractNumId w:val="3"/>
  </w:num>
  <w:num w:numId="4" w16cid:durableId="39158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2"/>
  </w:num>
  <w:num w:numId="7" w16cid:durableId="2132432314">
    <w:abstractNumId w:val="2"/>
  </w:num>
  <w:num w:numId="8" w16cid:durableId="1193693858">
    <w:abstractNumId w:val="1"/>
  </w:num>
  <w:num w:numId="9" w16cid:durableId="803236281">
    <w:abstractNumId w:val="27"/>
  </w:num>
  <w:num w:numId="10" w16cid:durableId="1214929145">
    <w:abstractNumId w:val="27"/>
  </w:num>
  <w:num w:numId="11" w16cid:durableId="1534925248">
    <w:abstractNumId w:val="29"/>
  </w:num>
  <w:num w:numId="12" w16cid:durableId="1204631859">
    <w:abstractNumId w:val="22"/>
  </w:num>
  <w:num w:numId="13" w16cid:durableId="1999653488">
    <w:abstractNumId w:val="14"/>
  </w:num>
  <w:num w:numId="14" w16cid:durableId="1948655657">
    <w:abstractNumId w:val="40"/>
  </w:num>
  <w:num w:numId="15" w16cid:durableId="1426876100">
    <w:abstractNumId w:val="31"/>
  </w:num>
  <w:num w:numId="16" w16cid:durableId="148448031">
    <w:abstractNumId w:val="17"/>
  </w:num>
  <w:num w:numId="17" w16cid:durableId="432239574">
    <w:abstractNumId w:val="41"/>
  </w:num>
  <w:num w:numId="18" w16cid:durableId="1902785539">
    <w:abstractNumId w:val="11"/>
  </w:num>
  <w:num w:numId="19" w16cid:durableId="2016347357">
    <w:abstractNumId w:val="20"/>
  </w:num>
  <w:num w:numId="20" w16cid:durableId="1604259620">
    <w:abstractNumId w:val="39"/>
  </w:num>
  <w:num w:numId="21" w16cid:durableId="1341661621">
    <w:abstractNumId w:val="38"/>
  </w:num>
  <w:num w:numId="22" w16cid:durableId="788007871">
    <w:abstractNumId w:val="32"/>
  </w:num>
  <w:num w:numId="23" w16cid:durableId="1463157998">
    <w:abstractNumId w:val="25"/>
  </w:num>
  <w:num w:numId="24" w16cid:durableId="1260681482">
    <w:abstractNumId w:val="26"/>
  </w:num>
  <w:num w:numId="25" w16cid:durableId="1969161413">
    <w:abstractNumId w:val="10"/>
  </w:num>
  <w:num w:numId="26" w16cid:durableId="1839885816">
    <w:abstractNumId w:val="6"/>
  </w:num>
  <w:num w:numId="27" w16cid:durableId="1730300100">
    <w:abstractNumId w:val="19"/>
  </w:num>
  <w:num w:numId="28" w16cid:durableId="1711765807">
    <w:abstractNumId w:val="28"/>
  </w:num>
  <w:num w:numId="29" w16cid:durableId="2130008031">
    <w:abstractNumId w:val="33"/>
  </w:num>
  <w:num w:numId="30" w16cid:durableId="1154377883">
    <w:abstractNumId w:val="30"/>
  </w:num>
  <w:num w:numId="31" w16cid:durableId="1266425856">
    <w:abstractNumId w:val="24"/>
  </w:num>
  <w:num w:numId="32" w16cid:durableId="1850872283">
    <w:abstractNumId w:val="16"/>
  </w:num>
  <w:num w:numId="33" w16cid:durableId="687414347">
    <w:abstractNumId w:val="7"/>
  </w:num>
  <w:num w:numId="34" w16cid:durableId="313729409">
    <w:abstractNumId w:val="9"/>
  </w:num>
  <w:num w:numId="35" w16cid:durableId="125003735">
    <w:abstractNumId w:val="34"/>
  </w:num>
  <w:num w:numId="36" w16cid:durableId="1622567168">
    <w:abstractNumId w:val="36"/>
  </w:num>
  <w:num w:numId="37" w16cid:durableId="556285773">
    <w:abstractNumId w:val="18"/>
  </w:num>
  <w:num w:numId="38" w16cid:durableId="1016425218">
    <w:abstractNumId w:val="37"/>
  </w:num>
  <w:num w:numId="39" w16cid:durableId="1404329616">
    <w:abstractNumId w:val="4"/>
  </w:num>
  <w:num w:numId="40" w16cid:durableId="1481801130">
    <w:abstractNumId w:val="8"/>
  </w:num>
  <w:num w:numId="41" w16cid:durableId="820737566">
    <w:abstractNumId w:val="15"/>
  </w:num>
  <w:num w:numId="42" w16cid:durableId="1629970973">
    <w:abstractNumId w:val="23"/>
  </w:num>
  <w:num w:numId="43" w16cid:durableId="1898274562">
    <w:abstractNumId w:val="5"/>
  </w:num>
  <w:num w:numId="44" w16cid:durableId="153306976">
    <w:abstractNumId w:val="13"/>
  </w:num>
  <w:num w:numId="45" w16cid:durableId="2677829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42A9"/>
    <w:rsid w:val="00086261"/>
    <w:rsid w:val="000868E4"/>
    <w:rsid w:val="000924E9"/>
    <w:rsid w:val="00092862"/>
    <w:rsid w:val="000A0757"/>
    <w:rsid w:val="000A2165"/>
    <w:rsid w:val="000A27B8"/>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356C"/>
    <w:rsid w:val="000F5BA9"/>
    <w:rsid w:val="000F7E45"/>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4ACD"/>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37644"/>
    <w:rsid w:val="00240673"/>
    <w:rsid w:val="0024277D"/>
    <w:rsid w:val="00243F95"/>
    <w:rsid w:val="00254DDE"/>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6CF5"/>
    <w:rsid w:val="002F7AE7"/>
    <w:rsid w:val="00300524"/>
    <w:rsid w:val="0030079B"/>
    <w:rsid w:val="00302A2C"/>
    <w:rsid w:val="003042EC"/>
    <w:rsid w:val="00305298"/>
    <w:rsid w:val="0031358D"/>
    <w:rsid w:val="003141B6"/>
    <w:rsid w:val="003155D4"/>
    <w:rsid w:val="0031629E"/>
    <w:rsid w:val="00316957"/>
    <w:rsid w:val="00320AB2"/>
    <w:rsid w:val="003214CE"/>
    <w:rsid w:val="003219E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552EE"/>
    <w:rsid w:val="00361909"/>
    <w:rsid w:val="00361E35"/>
    <w:rsid w:val="00371AB4"/>
    <w:rsid w:val="003735A3"/>
    <w:rsid w:val="00373E0B"/>
    <w:rsid w:val="003802AF"/>
    <w:rsid w:val="00384A4F"/>
    <w:rsid w:val="00385282"/>
    <w:rsid w:val="00385943"/>
    <w:rsid w:val="00390509"/>
    <w:rsid w:val="00394D40"/>
    <w:rsid w:val="00395CD2"/>
    <w:rsid w:val="00395DB1"/>
    <w:rsid w:val="00395F2E"/>
    <w:rsid w:val="003A38B7"/>
    <w:rsid w:val="003A39B6"/>
    <w:rsid w:val="003A4941"/>
    <w:rsid w:val="003B492B"/>
    <w:rsid w:val="003B55EE"/>
    <w:rsid w:val="003C3185"/>
    <w:rsid w:val="003D1CC2"/>
    <w:rsid w:val="003D2523"/>
    <w:rsid w:val="003D4531"/>
    <w:rsid w:val="003D56EB"/>
    <w:rsid w:val="003D618A"/>
    <w:rsid w:val="003E0F1B"/>
    <w:rsid w:val="003E5DBE"/>
    <w:rsid w:val="003E7252"/>
    <w:rsid w:val="003F052D"/>
    <w:rsid w:val="003F2EA4"/>
    <w:rsid w:val="003F3C3E"/>
    <w:rsid w:val="003F4AC0"/>
    <w:rsid w:val="003F6C61"/>
    <w:rsid w:val="003F7429"/>
    <w:rsid w:val="00400168"/>
    <w:rsid w:val="00401D49"/>
    <w:rsid w:val="0040316A"/>
    <w:rsid w:val="00404F22"/>
    <w:rsid w:val="00413C8D"/>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20E1"/>
    <w:rsid w:val="004A5E98"/>
    <w:rsid w:val="004A73EA"/>
    <w:rsid w:val="004A7891"/>
    <w:rsid w:val="004B1671"/>
    <w:rsid w:val="004B411F"/>
    <w:rsid w:val="004B5E34"/>
    <w:rsid w:val="004B5EE8"/>
    <w:rsid w:val="004C047D"/>
    <w:rsid w:val="004C0F96"/>
    <w:rsid w:val="004C559F"/>
    <w:rsid w:val="004D288E"/>
    <w:rsid w:val="004D2C44"/>
    <w:rsid w:val="004D3B97"/>
    <w:rsid w:val="004D45A4"/>
    <w:rsid w:val="004D489F"/>
    <w:rsid w:val="004D544F"/>
    <w:rsid w:val="004E20B8"/>
    <w:rsid w:val="004E5363"/>
    <w:rsid w:val="004E6F9B"/>
    <w:rsid w:val="004E7B46"/>
    <w:rsid w:val="004F4DC9"/>
    <w:rsid w:val="005012FA"/>
    <w:rsid w:val="00501944"/>
    <w:rsid w:val="0050524A"/>
    <w:rsid w:val="005152F5"/>
    <w:rsid w:val="0051604D"/>
    <w:rsid w:val="0051677F"/>
    <w:rsid w:val="00521A6B"/>
    <w:rsid w:val="00522708"/>
    <w:rsid w:val="00523977"/>
    <w:rsid w:val="00523AC0"/>
    <w:rsid w:val="00525E9A"/>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3FD"/>
    <w:rsid w:val="0058650F"/>
    <w:rsid w:val="00586F7D"/>
    <w:rsid w:val="00590C85"/>
    <w:rsid w:val="00591646"/>
    <w:rsid w:val="00591DBC"/>
    <w:rsid w:val="005923BB"/>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05C2"/>
    <w:rsid w:val="00611842"/>
    <w:rsid w:val="00614210"/>
    <w:rsid w:val="006143F8"/>
    <w:rsid w:val="00616389"/>
    <w:rsid w:val="006262F8"/>
    <w:rsid w:val="00627087"/>
    <w:rsid w:val="0062799F"/>
    <w:rsid w:val="00631AC2"/>
    <w:rsid w:val="00631DB9"/>
    <w:rsid w:val="00633DAE"/>
    <w:rsid w:val="00636326"/>
    <w:rsid w:val="00637550"/>
    <w:rsid w:val="00643824"/>
    <w:rsid w:val="00644621"/>
    <w:rsid w:val="00645CFC"/>
    <w:rsid w:val="00654D6D"/>
    <w:rsid w:val="006554C7"/>
    <w:rsid w:val="006558CC"/>
    <w:rsid w:val="00661108"/>
    <w:rsid w:val="00663DC6"/>
    <w:rsid w:val="00663EC8"/>
    <w:rsid w:val="00665250"/>
    <w:rsid w:val="00665811"/>
    <w:rsid w:val="00671488"/>
    <w:rsid w:val="00672DD5"/>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3CC"/>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7687C"/>
    <w:rsid w:val="00792AA1"/>
    <w:rsid w:val="00794DF8"/>
    <w:rsid w:val="007957AE"/>
    <w:rsid w:val="007A0EE2"/>
    <w:rsid w:val="007A11CA"/>
    <w:rsid w:val="007A1B24"/>
    <w:rsid w:val="007A3EC9"/>
    <w:rsid w:val="007B1AC9"/>
    <w:rsid w:val="007B3980"/>
    <w:rsid w:val="007B3C08"/>
    <w:rsid w:val="007B4192"/>
    <w:rsid w:val="007B4431"/>
    <w:rsid w:val="007B4EC8"/>
    <w:rsid w:val="007B5EF7"/>
    <w:rsid w:val="007B5FF2"/>
    <w:rsid w:val="007C236E"/>
    <w:rsid w:val="007C5135"/>
    <w:rsid w:val="007C54B2"/>
    <w:rsid w:val="007D2A17"/>
    <w:rsid w:val="007D40FA"/>
    <w:rsid w:val="007D506D"/>
    <w:rsid w:val="007D53EB"/>
    <w:rsid w:val="007D5CC5"/>
    <w:rsid w:val="007D64DB"/>
    <w:rsid w:val="007D7210"/>
    <w:rsid w:val="007D759E"/>
    <w:rsid w:val="007E342D"/>
    <w:rsid w:val="007E35A3"/>
    <w:rsid w:val="007E413A"/>
    <w:rsid w:val="007E4C72"/>
    <w:rsid w:val="007E4D4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0C89"/>
    <w:rsid w:val="008B10AE"/>
    <w:rsid w:val="008B1806"/>
    <w:rsid w:val="008B22A0"/>
    <w:rsid w:val="008B2474"/>
    <w:rsid w:val="008B3343"/>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2CD4"/>
    <w:rsid w:val="008F335B"/>
    <w:rsid w:val="008F3B4C"/>
    <w:rsid w:val="008F3F8E"/>
    <w:rsid w:val="008F4047"/>
    <w:rsid w:val="008F6C0C"/>
    <w:rsid w:val="00900886"/>
    <w:rsid w:val="00900920"/>
    <w:rsid w:val="00901982"/>
    <w:rsid w:val="00903670"/>
    <w:rsid w:val="009039C7"/>
    <w:rsid w:val="00904D7A"/>
    <w:rsid w:val="009065D5"/>
    <w:rsid w:val="0091074E"/>
    <w:rsid w:val="0091086D"/>
    <w:rsid w:val="00911BCE"/>
    <w:rsid w:val="009211D0"/>
    <w:rsid w:val="00922ECD"/>
    <w:rsid w:val="00923B1B"/>
    <w:rsid w:val="0092485D"/>
    <w:rsid w:val="00937C53"/>
    <w:rsid w:val="009407F4"/>
    <w:rsid w:val="00944BE1"/>
    <w:rsid w:val="00945D93"/>
    <w:rsid w:val="00945E24"/>
    <w:rsid w:val="00950098"/>
    <w:rsid w:val="00950644"/>
    <w:rsid w:val="0095266E"/>
    <w:rsid w:val="009549B9"/>
    <w:rsid w:val="009551D4"/>
    <w:rsid w:val="00955C96"/>
    <w:rsid w:val="00955CB3"/>
    <w:rsid w:val="00955D45"/>
    <w:rsid w:val="009573F6"/>
    <w:rsid w:val="009630D3"/>
    <w:rsid w:val="009655D2"/>
    <w:rsid w:val="009710C8"/>
    <w:rsid w:val="00971BC3"/>
    <w:rsid w:val="00972B7F"/>
    <w:rsid w:val="00974719"/>
    <w:rsid w:val="009872C2"/>
    <w:rsid w:val="009925F9"/>
    <w:rsid w:val="00994FA8"/>
    <w:rsid w:val="00996F07"/>
    <w:rsid w:val="009A0174"/>
    <w:rsid w:val="009A017A"/>
    <w:rsid w:val="009A0C40"/>
    <w:rsid w:val="009A0EEA"/>
    <w:rsid w:val="009A165C"/>
    <w:rsid w:val="009A35C8"/>
    <w:rsid w:val="009A49F2"/>
    <w:rsid w:val="009A5A01"/>
    <w:rsid w:val="009A6475"/>
    <w:rsid w:val="009A6B85"/>
    <w:rsid w:val="009A6BE4"/>
    <w:rsid w:val="009B0E73"/>
    <w:rsid w:val="009B1458"/>
    <w:rsid w:val="009B3375"/>
    <w:rsid w:val="009B57C6"/>
    <w:rsid w:val="009B726B"/>
    <w:rsid w:val="009B7B5B"/>
    <w:rsid w:val="009C2185"/>
    <w:rsid w:val="009C27FA"/>
    <w:rsid w:val="009C2987"/>
    <w:rsid w:val="009C70B5"/>
    <w:rsid w:val="009D13C5"/>
    <w:rsid w:val="009D5022"/>
    <w:rsid w:val="009D6626"/>
    <w:rsid w:val="009D7C9D"/>
    <w:rsid w:val="009E13FB"/>
    <w:rsid w:val="009E18B4"/>
    <w:rsid w:val="009E1C63"/>
    <w:rsid w:val="009E776C"/>
    <w:rsid w:val="009E7945"/>
    <w:rsid w:val="009F00BF"/>
    <w:rsid w:val="00A0265E"/>
    <w:rsid w:val="00A026F4"/>
    <w:rsid w:val="00A02DB4"/>
    <w:rsid w:val="00A033F3"/>
    <w:rsid w:val="00A04AD7"/>
    <w:rsid w:val="00A11B58"/>
    <w:rsid w:val="00A12D67"/>
    <w:rsid w:val="00A15BDD"/>
    <w:rsid w:val="00A15CF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417"/>
    <w:rsid w:val="00AB3639"/>
    <w:rsid w:val="00AB5129"/>
    <w:rsid w:val="00AB586D"/>
    <w:rsid w:val="00AB5B69"/>
    <w:rsid w:val="00AB6599"/>
    <w:rsid w:val="00AC32EA"/>
    <w:rsid w:val="00AC6117"/>
    <w:rsid w:val="00AD1558"/>
    <w:rsid w:val="00AD1619"/>
    <w:rsid w:val="00AD39C5"/>
    <w:rsid w:val="00AE39F6"/>
    <w:rsid w:val="00AE4D50"/>
    <w:rsid w:val="00AE4E75"/>
    <w:rsid w:val="00AE6513"/>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1D84"/>
    <w:rsid w:val="00B721B3"/>
    <w:rsid w:val="00B747B5"/>
    <w:rsid w:val="00B7493D"/>
    <w:rsid w:val="00B753B9"/>
    <w:rsid w:val="00B756D6"/>
    <w:rsid w:val="00B76433"/>
    <w:rsid w:val="00B76D73"/>
    <w:rsid w:val="00B8173E"/>
    <w:rsid w:val="00B83268"/>
    <w:rsid w:val="00B86CEF"/>
    <w:rsid w:val="00B929AF"/>
    <w:rsid w:val="00B9364C"/>
    <w:rsid w:val="00B957C9"/>
    <w:rsid w:val="00BA0CA1"/>
    <w:rsid w:val="00BA4431"/>
    <w:rsid w:val="00BA4AF0"/>
    <w:rsid w:val="00BA5BDE"/>
    <w:rsid w:val="00BB4E41"/>
    <w:rsid w:val="00BB6F02"/>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07CFD"/>
    <w:rsid w:val="00C15823"/>
    <w:rsid w:val="00C17335"/>
    <w:rsid w:val="00C23033"/>
    <w:rsid w:val="00C23C4B"/>
    <w:rsid w:val="00C23F60"/>
    <w:rsid w:val="00C26008"/>
    <w:rsid w:val="00C30520"/>
    <w:rsid w:val="00C31653"/>
    <w:rsid w:val="00C33784"/>
    <w:rsid w:val="00C33F33"/>
    <w:rsid w:val="00C36AAE"/>
    <w:rsid w:val="00C36F95"/>
    <w:rsid w:val="00C37250"/>
    <w:rsid w:val="00C37B86"/>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0F6"/>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562C"/>
    <w:rsid w:val="00C960DC"/>
    <w:rsid w:val="00C9645A"/>
    <w:rsid w:val="00CA07CB"/>
    <w:rsid w:val="00CA27AD"/>
    <w:rsid w:val="00CA2BB1"/>
    <w:rsid w:val="00CA3595"/>
    <w:rsid w:val="00CA6DE5"/>
    <w:rsid w:val="00CA7B90"/>
    <w:rsid w:val="00CA7CCE"/>
    <w:rsid w:val="00CB088F"/>
    <w:rsid w:val="00CB307B"/>
    <w:rsid w:val="00CB5131"/>
    <w:rsid w:val="00CB789E"/>
    <w:rsid w:val="00CC48AD"/>
    <w:rsid w:val="00CC4C75"/>
    <w:rsid w:val="00CC516A"/>
    <w:rsid w:val="00CD0143"/>
    <w:rsid w:val="00CD46AF"/>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27BE2"/>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330"/>
    <w:rsid w:val="00DD4975"/>
    <w:rsid w:val="00DD5824"/>
    <w:rsid w:val="00DD5EA3"/>
    <w:rsid w:val="00DD5EA9"/>
    <w:rsid w:val="00DD7760"/>
    <w:rsid w:val="00DD7A4A"/>
    <w:rsid w:val="00DE28EB"/>
    <w:rsid w:val="00DE2D2F"/>
    <w:rsid w:val="00DE5C83"/>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0CCD"/>
    <w:rsid w:val="00EC3E0C"/>
    <w:rsid w:val="00EC4B4D"/>
    <w:rsid w:val="00EC4C7F"/>
    <w:rsid w:val="00EC5E50"/>
    <w:rsid w:val="00ED63AB"/>
    <w:rsid w:val="00EE033B"/>
    <w:rsid w:val="00EE0771"/>
    <w:rsid w:val="00EE3203"/>
    <w:rsid w:val="00EF1726"/>
    <w:rsid w:val="00EF18F3"/>
    <w:rsid w:val="00EF40CA"/>
    <w:rsid w:val="00EF5D1E"/>
    <w:rsid w:val="00EF7C38"/>
    <w:rsid w:val="00F02D2B"/>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3DC5"/>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3.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3</TotalTime>
  <Pages>17</Pages>
  <Words>23491</Words>
  <Characters>133902</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157079</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Yves Greatti</cp:lastModifiedBy>
  <cp:revision>8</cp:revision>
  <cp:lastPrinted>2022-11-25T21:43:00Z</cp:lastPrinted>
  <dcterms:created xsi:type="dcterms:W3CDTF">2022-11-25T21:43:00Z</dcterms:created>
  <dcterms:modified xsi:type="dcterms:W3CDTF">2022-11-30T02:02:00Z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zotero-version="6.0.18"&gt;&lt;session id="1lueMOhJ"/&gt;&lt;style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